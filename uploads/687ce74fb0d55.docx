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7807C" w14:textId="77777777" w:rsidR="008B079E" w:rsidRPr="00AF0173" w:rsidRDefault="008B079E" w:rsidP="008B079E">
      <w:pPr>
        <w:pStyle w:val="Title"/>
      </w:pPr>
      <w:r w:rsidRPr="00AF0173">
        <w:fldChar w:fldCharType="begin">
          <w:ffData>
            <w:name w:val="Text1"/>
            <w:enabled/>
            <w:calcOnExit w:val="0"/>
            <w:textInput>
              <w:default w:val="&lt;THESIS TITLE&gt;"/>
              <w:format w:val="UPPERCASE"/>
            </w:textInput>
          </w:ffData>
        </w:fldChar>
      </w:r>
      <w:bookmarkStart w:id="0" w:name="Text1"/>
      <w:r w:rsidRPr="00AF0173">
        <w:instrText xml:space="preserve"> FORMTEXT </w:instrText>
      </w:r>
      <w:r w:rsidRPr="00AF0173">
        <w:fldChar w:fldCharType="separate"/>
      </w:r>
      <w:r w:rsidRPr="00AF0173">
        <w:t>&lt;THESIS TITLE&gt;</w:t>
      </w:r>
      <w:r w:rsidRPr="00AF0173">
        <w:fldChar w:fldCharType="end"/>
      </w:r>
      <w:bookmarkEnd w:id="0"/>
    </w:p>
    <w:p w14:paraId="2198CB99" w14:textId="77777777" w:rsidR="008B079E" w:rsidRPr="00AF0173" w:rsidRDefault="008B079E" w:rsidP="008B079E">
      <w:r w:rsidRPr="00AF0173">
        <w:t>A Thesis</w:t>
      </w:r>
    </w:p>
    <w:p w14:paraId="7DC7690C" w14:textId="77777777" w:rsidR="008B079E" w:rsidRPr="00AF0173" w:rsidRDefault="002D44EC" w:rsidP="008B079E">
      <w:r w:rsidRPr="00AF0173">
        <w:t xml:space="preserve">Presented to the Faculty of </w:t>
      </w:r>
    </w:p>
    <w:p w14:paraId="6615E19A" w14:textId="77777777" w:rsidR="008B079E" w:rsidRPr="00AF0173" w:rsidRDefault="008B079E" w:rsidP="008B079E">
      <w:r w:rsidRPr="00AF0173">
        <w:t>Information and Communications Technology Program</w:t>
      </w:r>
    </w:p>
    <w:p w14:paraId="707CAEAE" w14:textId="77777777" w:rsidR="008B079E" w:rsidRPr="00AF0173" w:rsidRDefault="008B079E" w:rsidP="008B079E">
      <w:r w:rsidRPr="00AF0173">
        <w:t xml:space="preserve">STI College </w:t>
      </w:r>
      <w:r w:rsidRPr="00AF0173">
        <w:fldChar w:fldCharType="begin">
          <w:ffData>
            <w:name w:val="Text3"/>
            <w:enabled/>
            <w:calcOnExit w:val="0"/>
            <w:textInput>
              <w:default w:val="&lt;School Name&gt;"/>
            </w:textInput>
          </w:ffData>
        </w:fldChar>
      </w:r>
      <w:bookmarkStart w:id="1" w:name="Text3"/>
      <w:r w:rsidRPr="00AF0173">
        <w:instrText xml:space="preserve"> FORMTEXT </w:instrText>
      </w:r>
      <w:r w:rsidRPr="00AF0173">
        <w:fldChar w:fldCharType="separate"/>
      </w:r>
      <w:r w:rsidRPr="00AF0173">
        <w:rPr>
          <w:noProof/>
        </w:rPr>
        <w:t>&lt;School Name&gt;</w:t>
      </w:r>
      <w:r w:rsidRPr="00AF0173">
        <w:fldChar w:fldCharType="end"/>
      </w:r>
      <w:bookmarkEnd w:id="1"/>
    </w:p>
    <w:p w14:paraId="7A462BF7" w14:textId="77777777" w:rsidR="008B079E" w:rsidRPr="00AF0173" w:rsidRDefault="008B079E" w:rsidP="00AF0173">
      <w:pPr>
        <w:pStyle w:val="Heading1"/>
      </w:pPr>
    </w:p>
    <w:p w14:paraId="71118C27" w14:textId="77777777" w:rsidR="008B079E" w:rsidRPr="00AF0173" w:rsidRDefault="008B079E" w:rsidP="008B079E">
      <w:r w:rsidRPr="00AF0173">
        <w:t>In Partial Fulfilment</w:t>
      </w:r>
    </w:p>
    <w:p w14:paraId="493AA3E3" w14:textId="77777777" w:rsidR="008B079E" w:rsidRPr="00AF0173" w:rsidRDefault="008B079E" w:rsidP="008B079E">
      <w:r w:rsidRPr="00AF0173">
        <w:t>of the Requirements for the Degree</w:t>
      </w:r>
    </w:p>
    <w:p w14:paraId="69AE0EB5" w14:textId="77777777" w:rsidR="008B079E" w:rsidRPr="00AF0173" w:rsidRDefault="008B079E" w:rsidP="008B079E">
      <w:pPr>
        <w:spacing w:after="1560" w:line="1200" w:lineRule="auto"/>
      </w:pPr>
      <w:r w:rsidRPr="00AF0173">
        <w:t xml:space="preserve">Bachelor of Science in </w:t>
      </w:r>
      <w:r w:rsidRPr="00AF0173">
        <w:fldChar w:fldCharType="begin">
          <w:ffData>
            <w:name w:val="Text4"/>
            <w:enabled/>
            <w:calcOnExit w:val="0"/>
            <w:textInput>
              <w:default w:val="&lt;Program&gt;"/>
            </w:textInput>
          </w:ffData>
        </w:fldChar>
      </w:r>
      <w:bookmarkStart w:id="2" w:name="Text4"/>
      <w:r w:rsidRPr="00AF0173">
        <w:instrText xml:space="preserve"> FORMTEXT </w:instrText>
      </w:r>
      <w:r w:rsidRPr="00AF0173">
        <w:fldChar w:fldCharType="separate"/>
      </w:r>
      <w:r w:rsidRPr="00AF0173">
        <w:rPr>
          <w:noProof/>
        </w:rPr>
        <w:t>&lt;Program&gt;</w:t>
      </w:r>
      <w:r w:rsidRPr="00AF0173">
        <w:fldChar w:fldCharType="end"/>
      </w:r>
      <w:bookmarkEnd w:id="2"/>
    </w:p>
    <w:p w14:paraId="55772E63" w14:textId="40AA7662" w:rsidR="008B079E" w:rsidRPr="00AF0173" w:rsidRDefault="008B079E" w:rsidP="008B079E">
      <w:r w:rsidRPr="00AF0173">
        <w:fldChar w:fldCharType="begin">
          <w:ffData>
            <w:name w:val="Text5"/>
            <w:enabled/>
            <w:calcOnExit w:val="0"/>
            <w:textInput>
              <w:default w:val="&lt;Researcher's Given Name MI. Family Name&gt;"/>
            </w:textInput>
          </w:ffData>
        </w:fldChar>
      </w:r>
      <w:bookmarkStart w:id="3" w:name="Text5"/>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bookmarkEnd w:id="3"/>
    </w:p>
    <w:p w14:paraId="583B76BD" w14:textId="3066CE62" w:rsidR="008B079E" w:rsidRPr="00AF0173" w:rsidRDefault="008B079E" w:rsidP="008B079E">
      <w:r w:rsidRPr="00AF0173">
        <w:fldChar w:fldCharType="begin">
          <w:ffData>
            <w:name w:val="Text5"/>
            <w:enabled/>
            <w:calcOnExit w:val="0"/>
            <w:textInput>
              <w:default w:val="&lt;Researcher's Given Name MI. Family Name&gt;"/>
            </w:textInput>
          </w:ffData>
        </w:fldChar>
      </w:r>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p>
    <w:p w14:paraId="7C470447" w14:textId="21FA9278" w:rsidR="008B079E" w:rsidRPr="00AF0173" w:rsidRDefault="008B079E" w:rsidP="008B079E">
      <w:r w:rsidRPr="00AF0173">
        <w:fldChar w:fldCharType="begin">
          <w:ffData>
            <w:name w:val="Text5"/>
            <w:enabled/>
            <w:calcOnExit w:val="0"/>
            <w:textInput>
              <w:default w:val="&lt;Researcher's Given Name MI. Family Name&gt;"/>
            </w:textInput>
          </w:ffData>
        </w:fldChar>
      </w:r>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p>
    <w:p w14:paraId="4B7C0CE8" w14:textId="1E0EA9B2" w:rsidR="008B079E" w:rsidRPr="00AF0173" w:rsidRDefault="008B079E" w:rsidP="008B079E">
      <w:r w:rsidRPr="00AF0173">
        <w:fldChar w:fldCharType="begin">
          <w:ffData>
            <w:name w:val="Text5"/>
            <w:enabled/>
            <w:calcOnExit w:val="0"/>
            <w:textInput>
              <w:default w:val="&lt;Researcher's Given Name MI. Family Name&gt;"/>
            </w:textInput>
          </w:ffData>
        </w:fldChar>
      </w:r>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p>
    <w:p w14:paraId="7107F685" w14:textId="77777777" w:rsidR="008B079E" w:rsidRPr="00AF0173" w:rsidRDefault="008B079E" w:rsidP="008B079E"/>
    <w:p w14:paraId="59894F24" w14:textId="77777777" w:rsidR="008B079E" w:rsidRPr="00AF0173" w:rsidRDefault="008B079E" w:rsidP="009A5A60">
      <w:r w:rsidRPr="00AF0173">
        <w:fldChar w:fldCharType="begin">
          <w:ffData>
            <w:name w:val="Text6"/>
            <w:enabled/>
            <w:calcOnExit w:val="0"/>
            <w:textInput>
              <w:default w:val="&lt;Date Approved&gt;"/>
            </w:textInput>
          </w:ffData>
        </w:fldChar>
      </w:r>
      <w:bookmarkStart w:id="4" w:name="Text6"/>
      <w:r w:rsidRPr="00AF0173">
        <w:instrText xml:space="preserve"> FORMTEXT </w:instrText>
      </w:r>
      <w:r w:rsidRPr="00AF0173">
        <w:fldChar w:fldCharType="separate"/>
      </w:r>
      <w:r w:rsidRPr="00AF0173">
        <w:rPr>
          <w:noProof/>
        </w:rPr>
        <w:t>&lt;Date Approved&gt;</w:t>
      </w:r>
      <w:r w:rsidRPr="00AF0173">
        <w:fldChar w:fldCharType="end"/>
      </w:r>
      <w:bookmarkEnd w:id="4"/>
    </w:p>
    <w:p w14:paraId="03ADF79E" w14:textId="77777777" w:rsidR="008B079E" w:rsidRPr="00AF0173" w:rsidRDefault="008B079E" w:rsidP="008B079E">
      <w:r w:rsidRPr="00AF0173">
        <w:br w:type="page"/>
      </w:r>
    </w:p>
    <w:p w14:paraId="44010C37" w14:textId="77777777" w:rsidR="008B079E" w:rsidRPr="00AF0173" w:rsidRDefault="008B079E" w:rsidP="008B079E">
      <w:pPr>
        <w:rPr>
          <w:b w:val="0"/>
          <w:szCs w:val="24"/>
        </w:rPr>
      </w:pPr>
      <w:r w:rsidRPr="00AF0173">
        <w:rPr>
          <w:szCs w:val="24"/>
        </w:rPr>
        <w:lastRenderedPageBreak/>
        <w:t>ENDORSEMENT FORM FOR ORAL DEFENSE</w:t>
      </w:r>
    </w:p>
    <w:p w14:paraId="773E6D13" w14:textId="77777777" w:rsidR="008B079E" w:rsidRPr="00AF0173" w:rsidRDefault="008B079E" w:rsidP="008B079E">
      <w:pPr>
        <w:rPr>
          <w:b w:val="0"/>
          <w:szCs w:val="24"/>
        </w:rPr>
      </w:pPr>
    </w:p>
    <w:p w14:paraId="30EB5C9A" w14:textId="77777777" w:rsidR="008B079E" w:rsidRPr="00AF0173" w:rsidRDefault="008B079E" w:rsidP="008B079E">
      <w:pPr>
        <w:rPr>
          <w:b w:val="0"/>
          <w:szCs w:val="24"/>
        </w:rPr>
      </w:pPr>
    </w:p>
    <w:p w14:paraId="504C4C99" w14:textId="77777777" w:rsidR="008B079E" w:rsidRPr="00AF0173" w:rsidRDefault="008B079E" w:rsidP="008B079E">
      <w:pPr>
        <w:jc w:val="left"/>
        <w:rPr>
          <w:b w:val="0"/>
          <w:szCs w:val="24"/>
        </w:rPr>
      </w:pPr>
      <w:r w:rsidRPr="00AF0173">
        <w:rPr>
          <w:szCs w:val="24"/>
        </w:rPr>
        <w:t xml:space="preserve">TITLE OF RESEARCH: </w:t>
      </w:r>
      <w:r w:rsidRPr="00AF0173">
        <w:rPr>
          <w:szCs w:val="24"/>
        </w:rPr>
        <w:tab/>
      </w:r>
      <w:r w:rsidRPr="00AF0173">
        <w:rPr>
          <w:szCs w:val="24"/>
        </w:rPr>
        <w:tab/>
      </w:r>
      <w:r w:rsidRPr="00AF0173">
        <w:rPr>
          <w:szCs w:val="24"/>
        </w:rPr>
        <w:fldChar w:fldCharType="begin">
          <w:ffData>
            <w:name w:val="Text7"/>
            <w:enabled/>
            <w:calcOnExit w:val="0"/>
            <w:textInput>
              <w:default w:val="&lt;Research Title&gt;"/>
            </w:textInput>
          </w:ffData>
        </w:fldChar>
      </w:r>
      <w:bookmarkStart w:id="5" w:name="Text7"/>
      <w:r w:rsidRPr="00AF0173">
        <w:rPr>
          <w:szCs w:val="24"/>
        </w:rPr>
        <w:instrText xml:space="preserve"> FORMTEXT </w:instrText>
      </w:r>
      <w:r w:rsidRPr="00AF0173">
        <w:rPr>
          <w:szCs w:val="24"/>
        </w:rPr>
      </w:r>
      <w:r w:rsidRPr="00AF0173">
        <w:rPr>
          <w:szCs w:val="24"/>
        </w:rPr>
        <w:fldChar w:fldCharType="separate"/>
      </w:r>
      <w:r w:rsidRPr="00AF0173">
        <w:rPr>
          <w:noProof/>
          <w:szCs w:val="24"/>
        </w:rPr>
        <w:t>&lt;Research Title&gt;</w:t>
      </w:r>
      <w:r w:rsidRPr="00AF0173">
        <w:rPr>
          <w:szCs w:val="24"/>
        </w:rPr>
        <w:fldChar w:fldCharType="end"/>
      </w:r>
      <w:bookmarkEnd w:id="5"/>
    </w:p>
    <w:p w14:paraId="1A235C75" w14:textId="77777777" w:rsidR="008B079E" w:rsidRPr="00AF0173" w:rsidRDefault="008B079E" w:rsidP="008B079E">
      <w:pPr>
        <w:jc w:val="left"/>
        <w:rPr>
          <w:b w:val="0"/>
          <w:szCs w:val="24"/>
        </w:rPr>
      </w:pPr>
    </w:p>
    <w:p w14:paraId="599EA3EF" w14:textId="77777777" w:rsidR="008B079E" w:rsidRPr="00AF0173" w:rsidRDefault="008B079E" w:rsidP="008B079E">
      <w:pPr>
        <w:jc w:val="left"/>
        <w:rPr>
          <w:b w:val="0"/>
          <w:szCs w:val="24"/>
        </w:rPr>
      </w:pPr>
    </w:p>
    <w:p w14:paraId="3603E0D7" w14:textId="54778148" w:rsidR="008B079E" w:rsidRPr="00AF0173" w:rsidRDefault="008B079E" w:rsidP="008B079E">
      <w:pPr>
        <w:jc w:val="left"/>
        <w:rPr>
          <w:b w:val="0"/>
          <w:szCs w:val="24"/>
        </w:rPr>
      </w:pPr>
      <w:r w:rsidRPr="00AF0173">
        <w:rPr>
          <w:szCs w:val="24"/>
        </w:rPr>
        <w:t>NAME OF PROPONENTS:</w:t>
      </w:r>
      <w:r w:rsidRPr="00AF0173">
        <w:rPr>
          <w:szCs w:val="24"/>
        </w:rPr>
        <w:tab/>
      </w:r>
      <w:r w:rsidRPr="00AF0173">
        <w:rPr>
          <w:b w:val="0"/>
        </w:rPr>
        <w:fldChar w:fldCharType="begin">
          <w:ffData>
            <w:name w:val="Text5"/>
            <w:enabled/>
            <w:calcOnExit w:val="0"/>
            <w:textInput>
              <w:default w:val="&lt;Researcher's Given Name MI. Family Name&gt;"/>
            </w:textInput>
          </w:ffData>
        </w:fldChar>
      </w:r>
      <w:r w:rsidRPr="00AF0173">
        <w:rPr>
          <w:b w:val="0"/>
        </w:rPr>
        <w:instrText xml:space="preserve"> FORMTEXT </w:instrText>
      </w:r>
      <w:r w:rsidRPr="00AF0173">
        <w:rPr>
          <w:b w:val="0"/>
        </w:rPr>
      </w:r>
      <w:r w:rsidRPr="00AF0173">
        <w:rPr>
          <w:b w:val="0"/>
        </w:rPr>
        <w:fldChar w:fldCharType="separate"/>
      </w:r>
      <w:r w:rsidRPr="00AF0173">
        <w:rPr>
          <w:b w:val="0"/>
          <w:noProof/>
        </w:rPr>
        <w:t>&lt;</w:t>
      </w:r>
      <w:r w:rsidR="0064068C">
        <w:rPr>
          <w:b w:val="0"/>
          <w:noProof/>
        </w:rPr>
        <w:t xml:space="preserve"> Researcher’</w:t>
      </w:r>
      <w:r w:rsidRPr="00AF0173">
        <w:rPr>
          <w:b w:val="0"/>
          <w:noProof/>
        </w:rPr>
        <w:t>s Given Name MI. Family Name&gt;</w:t>
      </w:r>
      <w:r w:rsidRPr="00AF0173">
        <w:rPr>
          <w:b w:val="0"/>
        </w:rPr>
        <w:fldChar w:fldCharType="end"/>
      </w:r>
    </w:p>
    <w:p w14:paraId="4DD569DA" w14:textId="4398DF71" w:rsidR="008B079E" w:rsidRPr="00AF0173" w:rsidRDefault="008B079E" w:rsidP="008B079E">
      <w:pPr>
        <w:ind w:left="3600"/>
        <w:jc w:val="left"/>
        <w:rPr>
          <w:b w:val="0"/>
          <w:szCs w:val="24"/>
        </w:rPr>
      </w:pPr>
      <w:r w:rsidRPr="00AF0173">
        <w:rPr>
          <w:b w:val="0"/>
        </w:rPr>
        <w:fldChar w:fldCharType="begin">
          <w:ffData>
            <w:name w:val="Text5"/>
            <w:enabled/>
            <w:calcOnExit w:val="0"/>
            <w:textInput>
              <w:default w:val="&lt;Researcher's Given Name MI. Family Name&gt;"/>
            </w:textInput>
          </w:ffData>
        </w:fldChar>
      </w:r>
      <w:r w:rsidRPr="00AF0173">
        <w:rPr>
          <w:b w:val="0"/>
        </w:rPr>
        <w:instrText xml:space="preserve"> FORMTEXT </w:instrText>
      </w:r>
      <w:r w:rsidRPr="00AF0173">
        <w:rPr>
          <w:b w:val="0"/>
        </w:rPr>
      </w:r>
      <w:r w:rsidRPr="00AF0173">
        <w:rPr>
          <w:b w:val="0"/>
        </w:rPr>
        <w:fldChar w:fldCharType="separate"/>
      </w:r>
      <w:r w:rsidRPr="00AF0173">
        <w:rPr>
          <w:b w:val="0"/>
          <w:noProof/>
        </w:rPr>
        <w:t>&lt;</w:t>
      </w:r>
      <w:r w:rsidR="0064068C">
        <w:rPr>
          <w:b w:val="0"/>
          <w:noProof/>
        </w:rPr>
        <w:t xml:space="preserve"> Researcher’</w:t>
      </w:r>
      <w:r w:rsidRPr="00AF0173">
        <w:rPr>
          <w:b w:val="0"/>
          <w:noProof/>
        </w:rPr>
        <w:t>s Given Name MI. Family Name&gt;</w:t>
      </w:r>
      <w:r w:rsidRPr="00AF0173">
        <w:rPr>
          <w:b w:val="0"/>
        </w:rPr>
        <w:fldChar w:fldCharType="end"/>
      </w:r>
    </w:p>
    <w:p w14:paraId="0F4AB08E" w14:textId="3199F8A8" w:rsidR="008B079E" w:rsidRPr="00AF0173" w:rsidRDefault="008B079E" w:rsidP="008B079E">
      <w:pPr>
        <w:ind w:left="3600"/>
        <w:jc w:val="left"/>
        <w:rPr>
          <w:b w:val="0"/>
          <w:szCs w:val="24"/>
        </w:rPr>
      </w:pPr>
      <w:r w:rsidRPr="00AF0173">
        <w:rPr>
          <w:b w:val="0"/>
        </w:rPr>
        <w:fldChar w:fldCharType="begin">
          <w:ffData>
            <w:name w:val="Text5"/>
            <w:enabled/>
            <w:calcOnExit w:val="0"/>
            <w:textInput>
              <w:default w:val="&lt;Researcher's Given Name MI. Family Name&gt;"/>
            </w:textInput>
          </w:ffData>
        </w:fldChar>
      </w:r>
      <w:r w:rsidRPr="00AF0173">
        <w:rPr>
          <w:b w:val="0"/>
        </w:rPr>
        <w:instrText xml:space="preserve"> FORMTEXT </w:instrText>
      </w:r>
      <w:r w:rsidRPr="00AF0173">
        <w:rPr>
          <w:b w:val="0"/>
        </w:rPr>
      </w:r>
      <w:r w:rsidRPr="00AF0173">
        <w:rPr>
          <w:b w:val="0"/>
        </w:rPr>
        <w:fldChar w:fldCharType="separate"/>
      </w:r>
      <w:r w:rsidRPr="00AF0173">
        <w:rPr>
          <w:b w:val="0"/>
          <w:noProof/>
        </w:rPr>
        <w:t>&lt;</w:t>
      </w:r>
      <w:r w:rsidR="0064068C">
        <w:rPr>
          <w:b w:val="0"/>
          <w:noProof/>
        </w:rPr>
        <w:t xml:space="preserve"> Researcher’</w:t>
      </w:r>
      <w:r w:rsidRPr="00AF0173">
        <w:rPr>
          <w:b w:val="0"/>
          <w:noProof/>
        </w:rPr>
        <w:t>s Given Name MI. Family Name&gt;</w:t>
      </w:r>
      <w:r w:rsidRPr="00AF0173">
        <w:rPr>
          <w:b w:val="0"/>
        </w:rPr>
        <w:fldChar w:fldCharType="end"/>
      </w:r>
    </w:p>
    <w:p w14:paraId="3F6401B1" w14:textId="40B63B84" w:rsidR="008B079E" w:rsidRPr="00AF0173" w:rsidRDefault="008B079E" w:rsidP="008B079E">
      <w:pPr>
        <w:ind w:left="3600"/>
        <w:jc w:val="left"/>
        <w:rPr>
          <w:b w:val="0"/>
          <w:szCs w:val="24"/>
        </w:rPr>
      </w:pPr>
      <w:r w:rsidRPr="00AF0173">
        <w:rPr>
          <w:b w:val="0"/>
        </w:rPr>
        <w:fldChar w:fldCharType="begin">
          <w:ffData>
            <w:name w:val="Text5"/>
            <w:enabled/>
            <w:calcOnExit w:val="0"/>
            <w:textInput>
              <w:default w:val="&lt;Researcher's Given Name MI. Family Name&gt;"/>
            </w:textInput>
          </w:ffData>
        </w:fldChar>
      </w:r>
      <w:r w:rsidRPr="00AF0173">
        <w:rPr>
          <w:b w:val="0"/>
        </w:rPr>
        <w:instrText xml:space="preserve"> FORMTEXT </w:instrText>
      </w:r>
      <w:r w:rsidRPr="00AF0173">
        <w:rPr>
          <w:b w:val="0"/>
        </w:rPr>
      </w:r>
      <w:r w:rsidRPr="00AF0173">
        <w:rPr>
          <w:b w:val="0"/>
        </w:rPr>
        <w:fldChar w:fldCharType="separate"/>
      </w:r>
      <w:r w:rsidRPr="00AF0173">
        <w:rPr>
          <w:b w:val="0"/>
          <w:noProof/>
        </w:rPr>
        <w:t>&lt;</w:t>
      </w:r>
      <w:r w:rsidR="0064068C">
        <w:rPr>
          <w:b w:val="0"/>
          <w:noProof/>
        </w:rPr>
        <w:t xml:space="preserve"> Researcher’</w:t>
      </w:r>
      <w:r w:rsidRPr="00AF0173">
        <w:rPr>
          <w:b w:val="0"/>
          <w:noProof/>
        </w:rPr>
        <w:t>s Given Name MI. Family Name&gt;</w:t>
      </w:r>
      <w:r w:rsidRPr="00AF0173">
        <w:rPr>
          <w:b w:val="0"/>
        </w:rPr>
        <w:fldChar w:fldCharType="end"/>
      </w:r>
    </w:p>
    <w:p w14:paraId="7AA1AF6D" w14:textId="77777777" w:rsidR="008B079E" w:rsidRPr="00AF0173" w:rsidRDefault="008B079E" w:rsidP="008B079E">
      <w:pPr>
        <w:pStyle w:val="Proposal1"/>
        <w:numPr>
          <w:ilvl w:val="0"/>
          <w:numId w:val="0"/>
        </w:numPr>
        <w:spacing w:before="0" w:after="0" w:line="240" w:lineRule="auto"/>
        <w:ind w:left="2880" w:firstLine="720"/>
        <w:rPr>
          <w:b/>
          <w:szCs w:val="24"/>
        </w:rPr>
      </w:pPr>
      <w:r w:rsidRPr="00AF0173">
        <w:rPr>
          <w:b/>
          <w:szCs w:val="24"/>
        </w:rPr>
        <w:tab/>
      </w:r>
      <w:r w:rsidRPr="00AF0173">
        <w:rPr>
          <w:b/>
          <w:szCs w:val="24"/>
        </w:rPr>
        <w:tab/>
      </w:r>
      <w:r w:rsidRPr="00AF0173">
        <w:rPr>
          <w:b/>
          <w:szCs w:val="24"/>
        </w:rPr>
        <w:tab/>
      </w:r>
    </w:p>
    <w:p w14:paraId="27D3D76B" w14:textId="77777777" w:rsidR="008B079E" w:rsidRPr="00AF0173" w:rsidRDefault="008B079E" w:rsidP="008B079E">
      <w:pPr>
        <w:pStyle w:val="Proposal1"/>
        <w:numPr>
          <w:ilvl w:val="0"/>
          <w:numId w:val="0"/>
        </w:numPr>
        <w:spacing w:before="0" w:after="0" w:line="240" w:lineRule="auto"/>
        <w:ind w:left="3240" w:firstLine="360"/>
        <w:rPr>
          <w:b/>
          <w:szCs w:val="24"/>
        </w:rPr>
      </w:pPr>
    </w:p>
    <w:p w14:paraId="04FBF03A" w14:textId="77777777" w:rsidR="008B079E" w:rsidRPr="00AF0173" w:rsidRDefault="008B079E" w:rsidP="008B079E">
      <w:pPr>
        <w:jc w:val="both"/>
        <w:rPr>
          <w:b w:val="0"/>
          <w:szCs w:val="24"/>
        </w:rPr>
      </w:pPr>
    </w:p>
    <w:p w14:paraId="503B9811" w14:textId="77777777" w:rsidR="008B079E" w:rsidRPr="00AF0173" w:rsidRDefault="008B079E" w:rsidP="008B079E">
      <w:pPr>
        <w:jc w:val="both"/>
        <w:rPr>
          <w:b w:val="0"/>
          <w:szCs w:val="24"/>
        </w:rPr>
      </w:pPr>
    </w:p>
    <w:p w14:paraId="1945AA75" w14:textId="77777777" w:rsidR="008B079E" w:rsidRPr="00AF0173" w:rsidRDefault="008B079E" w:rsidP="008B079E">
      <w:pPr>
        <w:rPr>
          <w:b w:val="0"/>
        </w:rPr>
      </w:pPr>
      <w:r w:rsidRPr="00AF0173">
        <w:rPr>
          <w:b w:val="0"/>
        </w:rPr>
        <w:t xml:space="preserve">In Partial Fulfilment of the Requirements </w:t>
      </w:r>
    </w:p>
    <w:p w14:paraId="20A8FBA9" w14:textId="77777777" w:rsidR="008B079E" w:rsidRPr="00AF0173" w:rsidRDefault="008B079E" w:rsidP="008B079E">
      <w:pPr>
        <w:rPr>
          <w:b w:val="0"/>
        </w:rPr>
      </w:pPr>
      <w:r w:rsidRPr="00AF0173">
        <w:rPr>
          <w:b w:val="0"/>
        </w:rPr>
        <w:t xml:space="preserve">for the degree Bachelor of Science in </w:t>
      </w:r>
      <w:r w:rsidRPr="00AF0173">
        <w:rPr>
          <w:b w:val="0"/>
        </w:rPr>
        <w:fldChar w:fldCharType="begin">
          <w:ffData>
            <w:name w:val="Text4"/>
            <w:enabled/>
            <w:calcOnExit w:val="0"/>
            <w:textInput>
              <w:default w:val="&lt;Program&gt;"/>
            </w:textInput>
          </w:ffData>
        </w:fldChar>
      </w:r>
      <w:r w:rsidRPr="00AF0173">
        <w:rPr>
          <w:b w:val="0"/>
        </w:rPr>
        <w:instrText xml:space="preserve"> FORMTEXT </w:instrText>
      </w:r>
      <w:r w:rsidRPr="00AF0173">
        <w:rPr>
          <w:b w:val="0"/>
        </w:rPr>
      </w:r>
      <w:r w:rsidRPr="00AF0173">
        <w:rPr>
          <w:b w:val="0"/>
        </w:rPr>
        <w:fldChar w:fldCharType="separate"/>
      </w:r>
      <w:r w:rsidRPr="00AF0173">
        <w:rPr>
          <w:b w:val="0"/>
          <w:noProof/>
        </w:rPr>
        <w:t>&lt;Program&gt;</w:t>
      </w:r>
      <w:r w:rsidRPr="00AF0173">
        <w:rPr>
          <w:b w:val="0"/>
        </w:rPr>
        <w:fldChar w:fldCharType="end"/>
      </w:r>
    </w:p>
    <w:p w14:paraId="0DCB3BDE" w14:textId="77777777" w:rsidR="008B079E" w:rsidRPr="00AF0173" w:rsidRDefault="008B079E" w:rsidP="008B079E">
      <w:pPr>
        <w:rPr>
          <w:b w:val="0"/>
          <w:szCs w:val="24"/>
        </w:rPr>
      </w:pPr>
      <w:r w:rsidRPr="00AF0173">
        <w:rPr>
          <w:b w:val="0"/>
          <w:szCs w:val="24"/>
        </w:rPr>
        <w:t>has been examined and is recommended for Oral Defense.</w:t>
      </w:r>
    </w:p>
    <w:p w14:paraId="48C47356" w14:textId="77777777" w:rsidR="008B079E" w:rsidRPr="00AF0173" w:rsidRDefault="008B079E" w:rsidP="008B079E">
      <w:pPr>
        <w:widowControl w:val="0"/>
        <w:overflowPunct w:val="0"/>
        <w:autoSpaceDE w:val="0"/>
        <w:autoSpaceDN w:val="0"/>
        <w:adjustRightInd w:val="0"/>
        <w:spacing w:line="241" w:lineRule="auto"/>
        <w:ind w:right="60"/>
        <w:rPr>
          <w:b w:val="0"/>
          <w:szCs w:val="24"/>
        </w:rPr>
      </w:pPr>
    </w:p>
    <w:p w14:paraId="33899338" w14:textId="77777777" w:rsidR="008B079E" w:rsidRPr="00AF0173" w:rsidRDefault="008B079E" w:rsidP="008B079E">
      <w:pPr>
        <w:widowControl w:val="0"/>
        <w:overflowPunct w:val="0"/>
        <w:autoSpaceDE w:val="0"/>
        <w:autoSpaceDN w:val="0"/>
        <w:adjustRightInd w:val="0"/>
        <w:spacing w:line="241" w:lineRule="auto"/>
        <w:ind w:right="60"/>
        <w:rPr>
          <w:b w:val="0"/>
          <w:szCs w:val="24"/>
        </w:rPr>
      </w:pPr>
    </w:p>
    <w:p w14:paraId="3FE1912D" w14:textId="77777777" w:rsidR="008B079E" w:rsidRPr="00AF0173" w:rsidRDefault="008B079E" w:rsidP="008B079E">
      <w:pPr>
        <w:widowControl w:val="0"/>
        <w:autoSpaceDE w:val="0"/>
        <w:autoSpaceDN w:val="0"/>
        <w:adjustRightInd w:val="0"/>
        <w:ind w:right="60"/>
        <w:rPr>
          <w:b w:val="0"/>
          <w:szCs w:val="24"/>
        </w:rPr>
      </w:pPr>
    </w:p>
    <w:p w14:paraId="4B8B5047" w14:textId="77777777" w:rsidR="008B079E" w:rsidRPr="00AF0173" w:rsidRDefault="008B079E" w:rsidP="008B079E">
      <w:pPr>
        <w:widowControl w:val="0"/>
        <w:autoSpaceDE w:val="0"/>
        <w:autoSpaceDN w:val="0"/>
        <w:adjustRightInd w:val="0"/>
        <w:ind w:right="60"/>
        <w:rPr>
          <w:b w:val="0"/>
          <w:szCs w:val="24"/>
        </w:rPr>
      </w:pPr>
      <w:r w:rsidRPr="00AF0173">
        <w:rPr>
          <w:szCs w:val="24"/>
        </w:rPr>
        <w:t>ENDORSED BY:</w:t>
      </w:r>
    </w:p>
    <w:p w14:paraId="3A9380F8" w14:textId="77777777" w:rsidR="008B079E" w:rsidRPr="00AF0173" w:rsidRDefault="008B079E" w:rsidP="008B079E">
      <w:pPr>
        <w:widowControl w:val="0"/>
        <w:overflowPunct w:val="0"/>
        <w:autoSpaceDE w:val="0"/>
        <w:autoSpaceDN w:val="0"/>
        <w:adjustRightInd w:val="0"/>
        <w:spacing w:line="241" w:lineRule="auto"/>
        <w:ind w:right="60"/>
        <w:rPr>
          <w:szCs w:val="24"/>
        </w:rPr>
      </w:pPr>
    </w:p>
    <w:p w14:paraId="47C78761" w14:textId="77777777" w:rsidR="008B079E" w:rsidRPr="00AF0173" w:rsidRDefault="008B079E" w:rsidP="008B079E">
      <w:pPr>
        <w:widowControl w:val="0"/>
        <w:overflowPunct w:val="0"/>
        <w:autoSpaceDE w:val="0"/>
        <w:autoSpaceDN w:val="0"/>
        <w:adjustRightInd w:val="0"/>
        <w:spacing w:line="241" w:lineRule="auto"/>
        <w:ind w:right="60"/>
        <w:rPr>
          <w:szCs w:val="24"/>
        </w:rPr>
      </w:pPr>
    </w:p>
    <w:p w14:paraId="4CA1738C" w14:textId="295BA6C4" w:rsidR="008B079E" w:rsidRPr="00AF0173" w:rsidRDefault="008B079E" w:rsidP="008B079E">
      <w:pPr>
        <w:rPr>
          <w:b w:val="0"/>
          <w:kern w:val="2"/>
          <w:szCs w:val="24"/>
        </w:rPr>
      </w:pPr>
      <w:r w:rsidRPr="00AF0173">
        <w:rPr>
          <w:b w:val="0"/>
          <w:szCs w:val="24"/>
        </w:rPr>
        <w:fldChar w:fldCharType="begin">
          <w:ffData>
            <w:name w:val="Text8"/>
            <w:enabled/>
            <w:calcOnExit w:val="0"/>
            <w:textInput>
              <w:default w:val="&lt;Thesis Adviser's Given Name MI. Family Name&gt;"/>
            </w:textInput>
          </w:ffData>
        </w:fldChar>
      </w:r>
      <w:bookmarkStart w:id="6" w:name="Text8"/>
      <w:r w:rsidRPr="00AF0173">
        <w:rPr>
          <w:b w:val="0"/>
          <w:szCs w:val="24"/>
        </w:rPr>
        <w:instrText xml:space="preserve"> FORMTEXT </w:instrText>
      </w:r>
      <w:r w:rsidRPr="00AF0173">
        <w:rPr>
          <w:b w:val="0"/>
          <w:szCs w:val="24"/>
        </w:rPr>
      </w:r>
      <w:r w:rsidRPr="00AF0173">
        <w:rPr>
          <w:b w:val="0"/>
          <w:szCs w:val="24"/>
        </w:rPr>
        <w:fldChar w:fldCharType="separate"/>
      </w:r>
      <w:r w:rsidRPr="00AF0173">
        <w:rPr>
          <w:b w:val="0"/>
          <w:noProof/>
          <w:szCs w:val="24"/>
        </w:rPr>
        <w:t>&lt;Thesis Adviser</w:t>
      </w:r>
      <w:r w:rsidR="0064068C">
        <w:rPr>
          <w:b w:val="0"/>
          <w:noProof/>
          <w:szCs w:val="24"/>
        </w:rPr>
        <w:t>’</w:t>
      </w:r>
      <w:r w:rsidRPr="00AF0173">
        <w:rPr>
          <w:b w:val="0"/>
          <w:noProof/>
          <w:szCs w:val="24"/>
        </w:rPr>
        <w:t>s Given Name MI. Family Name&gt;</w:t>
      </w:r>
      <w:r w:rsidRPr="00AF0173">
        <w:rPr>
          <w:b w:val="0"/>
          <w:szCs w:val="24"/>
        </w:rPr>
        <w:fldChar w:fldCharType="end"/>
      </w:r>
      <w:bookmarkEnd w:id="6"/>
    </w:p>
    <w:p w14:paraId="68DA9D7F" w14:textId="77777777" w:rsidR="008B079E" w:rsidRPr="00AF0173" w:rsidRDefault="008B079E" w:rsidP="008B079E">
      <w:pPr>
        <w:widowControl w:val="0"/>
        <w:overflowPunct w:val="0"/>
        <w:autoSpaceDE w:val="0"/>
        <w:autoSpaceDN w:val="0"/>
        <w:adjustRightInd w:val="0"/>
        <w:spacing w:line="241" w:lineRule="auto"/>
        <w:ind w:right="60"/>
        <w:rPr>
          <w:szCs w:val="24"/>
        </w:rPr>
      </w:pPr>
      <w:r w:rsidRPr="00AF0173">
        <w:rPr>
          <w:szCs w:val="24"/>
        </w:rPr>
        <w:t>Thesis Adviser</w:t>
      </w:r>
    </w:p>
    <w:p w14:paraId="25D8F099" w14:textId="77777777" w:rsidR="008B079E" w:rsidRPr="00AF0173" w:rsidRDefault="008B079E" w:rsidP="008B079E">
      <w:pPr>
        <w:pStyle w:val="Proposal1"/>
        <w:numPr>
          <w:ilvl w:val="0"/>
          <w:numId w:val="0"/>
        </w:numPr>
        <w:spacing w:before="0"/>
        <w:ind w:left="360" w:hanging="360"/>
        <w:jc w:val="center"/>
        <w:rPr>
          <w:szCs w:val="24"/>
        </w:rPr>
      </w:pPr>
    </w:p>
    <w:p w14:paraId="0E92E0CC" w14:textId="77777777" w:rsidR="008B079E" w:rsidRPr="00AF0173" w:rsidRDefault="008B079E" w:rsidP="008B079E">
      <w:pPr>
        <w:pStyle w:val="Proposal1"/>
        <w:numPr>
          <w:ilvl w:val="0"/>
          <w:numId w:val="0"/>
        </w:numPr>
        <w:spacing w:before="0"/>
        <w:ind w:left="360" w:hanging="360"/>
        <w:jc w:val="center"/>
        <w:rPr>
          <w:b/>
          <w:szCs w:val="24"/>
        </w:rPr>
      </w:pPr>
    </w:p>
    <w:p w14:paraId="33C6A2F7" w14:textId="77777777" w:rsidR="008B079E" w:rsidRPr="00AF0173" w:rsidRDefault="008B079E" w:rsidP="008B079E">
      <w:pPr>
        <w:widowControl w:val="0"/>
        <w:autoSpaceDE w:val="0"/>
        <w:autoSpaceDN w:val="0"/>
        <w:adjustRightInd w:val="0"/>
        <w:ind w:right="60"/>
        <w:rPr>
          <w:b w:val="0"/>
          <w:szCs w:val="24"/>
        </w:rPr>
      </w:pPr>
      <w:r w:rsidRPr="00AF0173">
        <w:rPr>
          <w:szCs w:val="24"/>
        </w:rPr>
        <w:t xml:space="preserve">APPROVED FOR </w:t>
      </w:r>
      <w:r w:rsidR="00F16B3E">
        <w:rPr>
          <w:szCs w:val="24"/>
        </w:rPr>
        <w:t>ORAL</w:t>
      </w:r>
      <w:r w:rsidRPr="00AF0173">
        <w:rPr>
          <w:szCs w:val="24"/>
        </w:rPr>
        <w:t xml:space="preserve"> DEFENSE:</w:t>
      </w:r>
    </w:p>
    <w:p w14:paraId="6666A1B0" w14:textId="77777777" w:rsidR="008B079E" w:rsidRPr="00AF0173" w:rsidRDefault="008B079E" w:rsidP="008B079E">
      <w:pPr>
        <w:widowControl w:val="0"/>
        <w:autoSpaceDE w:val="0"/>
        <w:autoSpaceDN w:val="0"/>
        <w:adjustRightInd w:val="0"/>
        <w:ind w:right="60"/>
        <w:rPr>
          <w:b w:val="0"/>
          <w:szCs w:val="24"/>
        </w:rPr>
      </w:pPr>
    </w:p>
    <w:p w14:paraId="0A55D37A" w14:textId="77777777" w:rsidR="008B079E" w:rsidRPr="00AF0173" w:rsidRDefault="008B079E" w:rsidP="008B079E">
      <w:pPr>
        <w:widowControl w:val="0"/>
        <w:autoSpaceDE w:val="0"/>
        <w:autoSpaceDN w:val="0"/>
        <w:adjustRightInd w:val="0"/>
        <w:ind w:right="60"/>
        <w:rPr>
          <w:b w:val="0"/>
          <w:szCs w:val="24"/>
        </w:rPr>
      </w:pPr>
    </w:p>
    <w:p w14:paraId="199EB070" w14:textId="77777777" w:rsidR="008B079E" w:rsidRPr="00AF0173" w:rsidRDefault="008B079E" w:rsidP="008B079E">
      <w:pPr>
        <w:widowControl w:val="0"/>
        <w:autoSpaceDE w:val="0"/>
        <w:autoSpaceDN w:val="0"/>
        <w:adjustRightInd w:val="0"/>
        <w:ind w:right="60"/>
        <w:rPr>
          <w:b w:val="0"/>
          <w:szCs w:val="24"/>
        </w:rPr>
      </w:pPr>
    </w:p>
    <w:p w14:paraId="77E3663E" w14:textId="3A9DBFD3" w:rsidR="008B079E" w:rsidRPr="00AF0173" w:rsidRDefault="008B079E" w:rsidP="008B079E">
      <w:pPr>
        <w:widowControl w:val="0"/>
        <w:autoSpaceDE w:val="0"/>
        <w:autoSpaceDN w:val="0"/>
        <w:adjustRightInd w:val="0"/>
        <w:ind w:right="60"/>
        <w:rPr>
          <w:b w:val="0"/>
          <w:szCs w:val="24"/>
        </w:rPr>
      </w:pPr>
      <w:r w:rsidRPr="00AF0173">
        <w:rPr>
          <w:b w:val="0"/>
          <w:szCs w:val="24"/>
        </w:rPr>
        <w:fldChar w:fldCharType="begin">
          <w:ffData>
            <w:name w:val="Text9"/>
            <w:enabled/>
            <w:calcOnExit w:val="0"/>
            <w:textInput>
              <w:default w:val="&lt;Thesis Coordinator's Given Name MI. Family Name&gt;"/>
            </w:textInput>
          </w:ffData>
        </w:fldChar>
      </w:r>
      <w:bookmarkStart w:id="7" w:name="Text9"/>
      <w:r w:rsidRPr="00AF0173">
        <w:rPr>
          <w:b w:val="0"/>
          <w:szCs w:val="24"/>
        </w:rPr>
        <w:instrText xml:space="preserve"> FORMTEXT </w:instrText>
      </w:r>
      <w:r w:rsidRPr="00AF0173">
        <w:rPr>
          <w:b w:val="0"/>
          <w:szCs w:val="24"/>
        </w:rPr>
      </w:r>
      <w:r w:rsidRPr="00AF0173">
        <w:rPr>
          <w:b w:val="0"/>
          <w:szCs w:val="24"/>
        </w:rPr>
        <w:fldChar w:fldCharType="separate"/>
      </w:r>
      <w:r w:rsidRPr="00AF0173">
        <w:rPr>
          <w:b w:val="0"/>
          <w:noProof/>
          <w:szCs w:val="24"/>
        </w:rPr>
        <w:t>&lt;Thesis Coordinator</w:t>
      </w:r>
      <w:r w:rsidR="0064068C">
        <w:rPr>
          <w:b w:val="0"/>
          <w:noProof/>
          <w:szCs w:val="24"/>
        </w:rPr>
        <w:t>’</w:t>
      </w:r>
      <w:r w:rsidRPr="00AF0173">
        <w:rPr>
          <w:b w:val="0"/>
          <w:noProof/>
          <w:szCs w:val="24"/>
        </w:rPr>
        <w:t>s Given Name MI. Family Name&gt;</w:t>
      </w:r>
      <w:r w:rsidRPr="00AF0173">
        <w:rPr>
          <w:b w:val="0"/>
          <w:szCs w:val="24"/>
        </w:rPr>
        <w:fldChar w:fldCharType="end"/>
      </w:r>
      <w:bookmarkEnd w:id="7"/>
    </w:p>
    <w:p w14:paraId="69D64325" w14:textId="77777777" w:rsidR="008B079E" w:rsidRPr="00AF0173" w:rsidRDefault="008B079E" w:rsidP="008B079E">
      <w:pPr>
        <w:widowControl w:val="0"/>
        <w:autoSpaceDE w:val="0"/>
        <w:autoSpaceDN w:val="0"/>
        <w:adjustRightInd w:val="0"/>
        <w:ind w:right="60"/>
        <w:rPr>
          <w:b w:val="0"/>
          <w:szCs w:val="24"/>
        </w:rPr>
      </w:pPr>
      <w:r w:rsidRPr="00AF0173">
        <w:rPr>
          <w:szCs w:val="24"/>
        </w:rPr>
        <w:t>Thesis Coordinator</w:t>
      </w:r>
    </w:p>
    <w:p w14:paraId="5BDACE90" w14:textId="77777777" w:rsidR="008B079E" w:rsidRPr="00AF0173" w:rsidRDefault="008B079E" w:rsidP="008B079E">
      <w:pPr>
        <w:widowControl w:val="0"/>
        <w:autoSpaceDE w:val="0"/>
        <w:autoSpaceDN w:val="0"/>
        <w:adjustRightInd w:val="0"/>
        <w:ind w:right="60"/>
        <w:rPr>
          <w:szCs w:val="24"/>
        </w:rPr>
      </w:pPr>
    </w:p>
    <w:p w14:paraId="74334845" w14:textId="77777777" w:rsidR="008B079E" w:rsidRPr="00AF0173" w:rsidRDefault="008B079E" w:rsidP="008B079E">
      <w:pPr>
        <w:widowControl w:val="0"/>
        <w:autoSpaceDE w:val="0"/>
        <w:autoSpaceDN w:val="0"/>
        <w:adjustRightInd w:val="0"/>
        <w:ind w:right="60"/>
        <w:rPr>
          <w:szCs w:val="24"/>
        </w:rPr>
      </w:pPr>
    </w:p>
    <w:p w14:paraId="6E6876B9" w14:textId="77777777" w:rsidR="008B079E" w:rsidRPr="00AF0173" w:rsidRDefault="008B079E" w:rsidP="008B079E">
      <w:pPr>
        <w:widowControl w:val="0"/>
        <w:autoSpaceDE w:val="0"/>
        <w:autoSpaceDN w:val="0"/>
        <w:adjustRightInd w:val="0"/>
        <w:ind w:right="60"/>
        <w:rPr>
          <w:szCs w:val="24"/>
        </w:rPr>
      </w:pPr>
    </w:p>
    <w:p w14:paraId="389F9A8F" w14:textId="77777777" w:rsidR="008B079E" w:rsidRPr="00AF0173" w:rsidRDefault="008B079E" w:rsidP="008B079E">
      <w:pPr>
        <w:widowControl w:val="0"/>
        <w:autoSpaceDE w:val="0"/>
        <w:autoSpaceDN w:val="0"/>
        <w:adjustRightInd w:val="0"/>
        <w:ind w:right="60"/>
        <w:rPr>
          <w:b w:val="0"/>
          <w:szCs w:val="24"/>
        </w:rPr>
      </w:pPr>
      <w:r w:rsidRPr="00AF0173">
        <w:rPr>
          <w:szCs w:val="24"/>
        </w:rPr>
        <w:t>NOTED BY:</w:t>
      </w:r>
    </w:p>
    <w:p w14:paraId="5DF92375" w14:textId="77777777" w:rsidR="008B079E" w:rsidRPr="00AF0173" w:rsidRDefault="008B079E" w:rsidP="008B079E">
      <w:pPr>
        <w:widowControl w:val="0"/>
        <w:autoSpaceDE w:val="0"/>
        <w:autoSpaceDN w:val="0"/>
        <w:adjustRightInd w:val="0"/>
        <w:ind w:right="60"/>
        <w:rPr>
          <w:szCs w:val="24"/>
        </w:rPr>
      </w:pPr>
    </w:p>
    <w:p w14:paraId="39D23298" w14:textId="77777777" w:rsidR="008B079E" w:rsidRPr="00AF0173" w:rsidRDefault="008B079E" w:rsidP="008B079E">
      <w:pPr>
        <w:widowControl w:val="0"/>
        <w:autoSpaceDE w:val="0"/>
        <w:autoSpaceDN w:val="0"/>
        <w:adjustRightInd w:val="0"/>
        <w:ind w:right="60"/>
        <w:rPr>
          <w:szCs w:val="24"/>
        </w:rPr>
      </w:pPr>
    </w:p>
    <w:p w14:paraId="4FEBCB0F" w14:textId="77777777" w:rsidR="008B079E" w:rsidRPr="00AF0173" w:rsidRDefault="008B079E" w:rsidP="008B079E">
      <w:pPr>
        <w:widowControl w:val="0"/>
        <w:autoSpaceDE w:val="0"/>
        <w:autoSpaceDN w:val="0"/>
        <w:adjustRightInd w:val="0"/>
        <w:ind w:right="60"/>
        <w:rPr>
          <w:szCs w:val="24"/>
        </w:rPr>
      </w:pPr>
    </w:p>
    <w:p w14:paraId="23D9D020" w14:textId="0ECD5B47" w:rsidR="008B079E" w:rsidRPr="00AF0173" w:rsidRDefault="008B079E" w:rsidP="008B079E">
      <w:pPr>
        <w:widowControl w:val="0"/>
        <w:autoSpaceDE w:val="0"/>
        <w:autoSpaceDN w:val="0"/>
        <w:adjustRightInd w:val="0"/>
        <w:ind w:right="60"/>
        <w:rPr>
          <w:b w:val="0"/>
          <w:szCs w:val="24"/>
        </w:rPr>
      </w:pPr>
      <w:r w:rsidRPr="00AF0173">
        <w:rPr>
          <w:b w:val="0"/>
          <w:szCs w:val="24"/>
        </w:rPr>
        <w:fldChar w:fldCharType="begin">
          <w:ffData>
            <w:name w:val=""/>
            <w:enabled/>
            <w:calcOnExit w:val="0"/>
            <w:textInput>
              <w:default w:val="&lt;Program Head's Given Name MI. Family Name&gt;"/>
            </w:textInput>
          </w:ffData>
        </w:fldChar>
      </w:r>
      <w:r w:rsidRPr="00AF0173">
        <w:rPr>
          <w:b w:val="0"/>
          <w:szCs w:val="24"/>
        </w:rPr>
        <w:instrText xml:space="preserve"> FORMTEXT </w:instrText>
      </w:r>
      <w:r w:rsidRPr="00AF0173">
        <w:rPr>
          <w:b w:val="0"/>
          <w:szCs w:val="24"/>
        </w:rPr>
      </w:r>
      <w:r w:rsidRPr="00AF0173">
        <w:rPr>
          <w:b w:val="0"/>
          <w:szCs w:val="24"/>
        </w:rPr>
        <w:fldChar w:fldCharType="separate"/>
      </w:r>
      <w:r w:rsidRPr="00AF0173">
        <w:rPr>
          <w:b w:val="0"/>
          <w:noProof/>
          <w:szCs w:val="24"/>
        </w:rPr>
        <w:t>&lt;Program Head</w:t>
      </w:r>
      <w:r w:rsidR="0064068C">
        <w:rPr>
          <w:b w:val="0"/>
          <w:noProof/>
          <w:szCs w:val="24"/>
        </w:rPr>
        <w:t>’</w:t>
      </w:r>
      <w:r w:rsidRPr="00AF0173">
        <w:rPr>
          <w:b w:val="0"/>
          <w:noProof/>
          <w:szCs w:val="24"/>
        </w:rPr>
        <w:t>s Given Name MI. Family Name&gt;</w:t>
      </w:r>
      <w:r w:rsidRPr="00AF0173">
        <w:rPr>
          <w:b w:val="0"/>
          <w:szCs w:val="24"/>
        </w:rPr>
        <w:fldChar w:fldCharType="end"/>
      </w:r>
    </w:p>
    <w:p w14:paraId="76120EA6" w14:textId="77777777" w:rsidR="008B079E" w:rsidRPr="00AF0173" w:rsidRDefault="008B079E" w:rsidP="008B079E">
      <w:pPr>
        <w:widowControl w:val="0"/>
        <w:autoSpaceDE w:val="0"/>
        <w:autoSpaceDN w:val="0"/>
        <w:adjustRightInd w:val="0"/>
        <w:ind w:right="60"/>
        <w:rPr>
          <w:szCs w:val="24"/>
        </w:rPr>
      </w:pPr>
      <w:r w:rsidRPr="00AF0173">
        <w:rPr>
          <w:szCs w:val="24"/>
        </w:rPr>
        <w:t>Program Head</w:t>
      </w:r>
    </w:p>
    <w:p w14:paraId="2DC8EAE5" w14:textId="77777777" w:rsidR="008B079E" w:rsidRPr="00AF0173" w:rsidRDefault="008B079E" w:rsidP="008B079E">
      <w:pPr>
        <w:widowControl w:val="0"/>
        <w:autoSpaceDE w:val="0"/>
        <w:autoSpaceDN w:val="0"/>
        <w:adjustRightInd w:val="0"/>
        <w:ind w:right="58"/>
        <w:rPr>
          <w:b w:val="0"/>
          <w:szCs w:val="24"/>
        </w:rPr>
      </w:pPr>
    </w:p>
    <w:p w14:paraId="0FE81EF2" w14:textId="77777777" w:rsidR="008B079E" w:rsidRPr="00AF0173" w:rsidRDefault="008B079E" w:rsidP="008B079E">
      <w:pPr>
        <w:widowControl w:val="0"/>
        <w:tabs>
          <w:tab w:val="left" w:pos="5160"/>
        </w:tabs>
        <w:autoSpaceDE w:val="0"/>
        <w:autoSpaceDN w:val="0"/>
        <w:adjustRightInd w:val="0"/>
        <w:ind w:right="58"/>
        <w:rPr>
          <w:szCs w:val="24"/>
        </w:rPr>
      </w:pPr>
    </w:p>
    <w:p w14:paraId="56F7F5E4" w14:textId="77777777" w:rsidR="008B079E" w:rsidRPr="00AF0173" w:rsidRDefault="008B079E" w:rsidP="008B079E">
      <w:r w:rsidRPr="00AF0173">
        <w:fldChar w:fldCharType="begin">
          <w:ffData>
            <w:name w:val=""/>
            <w:enabled/>
            <w:calcOnExit w:val="0"/>
            <w:textInput>
              <w:default w:val="&lt;Date of Oral Defense&gt;"/>
            </w:textInput>
          </w:ffData>
        </w:fldChar>
      </w:r>
      <w:r w:rsidRPr="00AF0173">
        <w:instrText xml:space="preserve"> FORMTEXT </w:instrText>
      </w:r>
      <w:r w:rsidRPr="00AF0173">
        <w:fldChar w:fldCharType="separate"/>
      </w:r>
      <w:r w:rsidRPr="00AF0173">
        <w:rPr>
          <w:noProof/>
        </w:rPr>
        <w:t>&lt;Date of Oral Defense&gt;</w:t>
      </w:r>
      <w:r w:rsidRPr="00AF0173">
        <w:fldChar w:fldCharType="end"/>
      </w:r>
      <w:r w:rsidRPr="00AF0173">
        <w:br w:type="page"/>
      </w:r>
    </w:p>
    <w:p w14:paraId="01A10CB7" w14:textId="77777777" w:rsidR="008B079E" w:rsidRPr="00AF0173" w:rsidRDefault="008B079E" w:rsidP="008B079E">
      <w:pPr>
        <w:pStyle w:val="Heading1"/>
      </w:pPr>
      <w:bookmarkStart w:id="8" w:name="_Toc455145984"/>
      <w:r w:rsidRPr="00AF0173">
        <w:lastRenderedPageBreak/>
        <w:t>APPROVAL SHEET</w:t>
      </w:r>
      <w:bookmarkEnd w:id="8"/>
    </w:p>
    <w:p w14:paraId="1A7176A4" w14:textId="18E2AA33" w:rsidR="008B079E" w:rsidRPr="00AF0173" w:rsidRDefault="008B079E" w:rsidP="008B079E">
      <w:pPr>
        <w:spacing w:after="240"/>
        <w:jc w:val="both"/>
        <w:rPr>
          <w:b w:val="0"/>
        </w:rPr>
      </w:pPr>
      <w:r w:rsidRPr="00AF0173">
        <w:rPr>
          <w:b w:val="0"/>
          <w:lang w:eastAsia="en-PH"/>
        </w:rPr>
        <w:t xml:space="preserve">This thesis titled </w:t>
      </w:r>
      <w:r w:rsidRPr="00AF0173">
        <w:rPr>
          <w:szCs w:val="24"/>
        </w:rPr>
        <w:fldChar w:fldCharType="begin">
          <w:ffData>
            <w:name w:val="Text7"/>
            <w:enabled/>
            <w:calcOnExit w:val="0"/>
            <w:textInput>
              <w:default w:val="&lt;Research Title&gt;"/>
            </w:textInput>
          </w:ffData>
        </w:fldChar>
      </w:r>
      <w:r w:rsidRPr="00AF0173">
        <w:rPr>
          <w:szCs w:val="24"/>
        </w:rPr>
        <w:instrText xml:space="preserve"> FORMTEXT </w:instrText>
      </w:r>
      <w:r w:rsidRPr="00AF0173">
        <w:rPr>
          <w:szCs w:val="24"/>
        </w:rPr>
      </w:r>
      <w:r w:rsidRPr="00AF0173">
        <w:rPr>
          <w:szCs w:val="24"/>
        </w:rPr>
        <w:fldChar w:fldCharType="separate"/>
      </w:r>
      <w:r w:rsidRPr="00AF0173">
        <w:rPr>
          <w:noProof/>
          <w:szCs w:val="24"/>
        </w:rPr>
        <w:t>&lt;Research Title&gt;</w:t>
      </w:r>
      <w:r w:rsidRPr="00AF0173">
        <w:rPr>
          <w:szCs w:val="24"/>
        </w:rPr>
        <w:fldChar w:fldCharType="end"/>
      </w:r>
      <w:r w:rsidR="0064068C">
        <w:rPr>
          <w:b w:val="0"/>
          <w:bCs/>
          <w:szCs w:val="24"/>
        </w:rPr>
        <w:t>,</w:t>
      </w:r>
      <w:r w:rsidRPr="00AF0173">
        <w:rPr>
          <w:szCs w:val="24"/>
        </w:rPr>
        <w:t xml:space="preserve"> </w:t>
      </w:r>
      <w:r w:rsidRPr="00AF0173">
        <w:rPr>
          <w:b w:val="0"/>
          <w:szCs w:val="24"/>
        </w:rPr>
        <w:t xml:space="preserve">prepared and submitted by </w:t>
      </w:r>
      <w:r w:rsidRPr="00AF0173">
        <w:fldChar w:fldCharType="begin">
          <w:ffData>
            <w:name w:val="Text5"/>
            <w:enabled/>
            <w:calcOnExit w:val="0"/>
            <w:textInput>
              <w:default w:val="&lt;Researcher's Given Name MI. Family Name&gt;"/>
            </w:textInput>
          </w:ffData>
        </w:fldChar>
      </w:r>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r w:rsidRPr="00AF0173">
        <w:rPr>
          <w:szCs w:val="24"/>
        </w:rPr>
        <w:t xml:space="preserve">; </w:t>
      </w:r>
      <w:r w:rsidRPr="00AF0173">
        <w:fldChar w:fldCharType="begin">
          <w:ffData>
            <w:name w:val="Text5"/>
            <w:enabled/>
            <w:calcOnExit w:val="0"/>
            <w:textInput>
              <w:default w:val="&lt;Researcher's Given Name MI. Family Name&gt;"/>
            </w:textInput>
          </w:ffData>
        </w:fldChar>
      </w:r>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r w:rsidRPr="00AF0173">
        <w:rPr>
          <w:szCs w:val="24"/>
        </w:rPr>
        <w:t xml:space="preserve">; </w:t>
      </w:r>
      <w:r w:rsidRPr="00AF0173">
        <w:fldChar w:fldCharType="begin">
          <w:ffData>
            <w:name w:val="Text5"/>
            <w:enabled/>
            <w:calcOnExit w:val="0"/>
            <w:textInput>
              <w:default w:val="&lt;Researcher's Given Name MI. Family Name&gt;"/>
            </w:textInput>
          </w:ffData>
        </w:fldChar>
      </w:r>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r w:rsidRPr="00AF0173">
        <w:rPr>
          <w:b w:val="0"/>
          <w:szCs w:val="24"/>
        </w:rPr>
        <w:t xml:space="preserve">; and </w:t>
      </w:r>
      <w:r w:rsidRPr="00AF0173">
        <w:fldChar w:fldCharType="begin">
          <w:ffData>
            <w:name w:val="Text5"/>
            <w:enabled/>
            <w:calcOnExit w:val="0"/>
            <w:textInput>
              <w:default w:val="&lt;Researcher's Given Name MI. Family Name&gt;"/>
            </w:textInput>
          </w:ffData>
        </w:fldChar>
      </w:r>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r w:rsidRPr="00AF0173">
        <w:rPr>
          <w:b w:val="0"/>
          <w:szCs w:val="24"/>
        </w:rPr>
        <w:t>, in partial fulfi</w:t>
      </w:r>
      <w:r w:rsidR="0064068C">
        <w:rPr>
          <w:b w:val="0"/>
          <w:szCs w:val="24"/>
        </w:rPr>
        <w:t>l</w:t>
      </w:r>
      <w:r w:rsidRPr="00AF0173">
        <w:rPr>
          <w:b w:val="0"/>
          <w:szCs w:val="24"/>
        </w:rPr>
        <w:t xml:space="preserve">lment of the requirements for the degree of Bachelor of Science in </w:t>
      </w:r>
      <w:r w:rsidRPr="00AF0173">
        <w:rPr>
          <w:b w:val="0"/>
        </w:rPr>
        <w:fldChar w:fldCharType="begin">
          <w:ffData>
            <w:name w:val="Text4"/>
            <w:enabled/>
            <w:calcOnExit w:val="0"/>
            <w:textInput>
              <w:default w:val="&lt;Program&gt;"/>
            </w:textInput>
          </w:ffData>
        </w:fldChar>
      </w:r>
      <w:r w:rsidRPr="00AF0173">
        <w:rPr>
          <w:b w:val="0"/>
        </w:rPr>
        <w:instrText xml:space="preserve"> FORMTEXT </w:instrText>
      </w:r>
      <w:r w:rsidRPr="00AF0173">
        <w:rPr>
          <w:b w:val="0"/>
        </w:rPr>
      </w:r>
      <w:r w:rsidRPr="00AF0173">
        <w:rPr>
          <w:b w:val="0"/>
        </w:rPr>
        <w:fldChar w:fldCharType="separate"/>
      </w:r>
      <w:r w:rsidRPr="00AF0173">
        <w:rPr>
          <w:b w:val="0"/>
          <w:noProof/>
        </w:rPr>
        <w:t>&lt;Program&gt;</w:t>
      </w:r>
      <w:r w:rsidRPr="00AF0173">
        <w:rPr>
          <w:b w:val="0"/>
        </w:rPr>
        <w:fldChar w:fldCharType="end"/>
      </w:r>
      <w:r w:rsidRPr="00AF0173">
        <w:rPr>
          <w:b w:val="0"/>
        </w:rPr>
        <w:t>, has been examined and is recommended for acceptance an</w:t>
      </w:r>
      <w:r w:rsidR="0064068C">
        <w:rPr>
          <w:b w:val="0"/>
        </w:rPr>
        <w:t>d</w:t>
      </w:r>
      <w:r w:rsidRPr="00AF0173">
        <w:rPr>
          <w:b w:val="0"/>
        </w:rPr>
        <w:t xml:space="preserve"> approval.</w:t>
      </w:r>
    </w:p>
    <w:p w14:paraId="0DE120DD" w14:textId="584009A5" w:rsidR="008B079E" w:rsidRPr="00AF0173" w:rsidRDefault="008B079E" w:rsidP="008B079E">
      <w:pPr>
        <w:jc w:val="right"/>
        <w:rPr>
          <w:szCs w:val="24"/>
        </w:rPr>
      </w:pPr>
      <w:r w:rsidRPr="00AF0173">
        <w:rPr>
          <w:szCs w:val="24"/>
        </w:rPr>
        <w:fldChar w:fldCharType="begin">
          <w:ffData>
            <w:name w:val="Text8"/>
            <w:enabled/>
            <w:calcOnExit w:val="0"/>
            <w:textInput>
              <w:default w:val="&lt;Thesis Adviser's Given Name MI. Family Name&gt;"/>
            </w:textInput>
          </w:ffData>
        </w:fldChar>
      </w:r>
      <w:r w:rsidRPr="00AF0173">
        <w:rPr>
          <w:szCs w:val="24"/>
        </w:rPr>
        <w:instrText xml:space="preserve"> FORMTEXT </w:instrText>
      </w:r>
      <w:r w:rsidRPr="00AF0173">
        <w:rPr>
          <w:szCs w:val="24"/>
        </w:rPr>
      </w:r>
      <w:r w:rsidRPr="00AF0173">
        <w:rPr>
          <w:szCs w:val="24"/>
        </w:rPr>
        <w:fldChar w:fldCharType="separate"/>
      </w:r>
      <w:r w:rsidRPr="00AF0173">
        <w:rPr>
          <w:noProof/>
          <w:szCs w:val="24"/>
        </w:rPr>
        <w:t>&lt;Thesis Adviser</w:t>
      </w:r>
      <w:r w:rsidR="0064068C">
        <w:rPr>
          <w:noProof/>
          <w:szCs w:val="24"/>
        </w:rPr>
        <w:t>’</w:t>
      </w:r>
      <w:r w:rsidRPr="00AF0173">
        <w:rPr>
          <w:noProof/>
          <w:szCs w:val="24"/>
        </w:rPr>
        <w:t>s Given Name MI. Family Name&gt;</w:t>
      </w:r>
      <w:r w:rsidRPr="00AF0173">
        <w:rPr>
          <w:szCs w:val="24"/>
        </w:rPr>
        <w:fldChar w:fldCharType="end"/>
      </w:r>
    </w:p>
    <w:p w14:paraId="10B66E81" w14:textId="77777777" w:rsidR="008B079E" w:rsidRPr="00AF0173" w:rsidRDefault="008B079E" w:rsidP="008B079E">
      <w:pPr>
        <w:spacing w:line="960" w:lineRule="auto"/>
        <w:jc w:val="right"/>
        <w:rPr>
          <w:b w:val="0"/>
          <w:szCs w:val="24"/>
        </w:rPr>
      </w:pPr>
      <w:r w:rsidRPr="00AF0173">
        <w:rPr>
          <w:b w:val="0"/>
          <w:szCs w:val="24"/>
        </w:rPr>
        <w:t>Thesis Adviser</w:t>
      </w:r>
    </w:p>
    <w:p w14:paraId="41BA0D23" w14:textId="77777777" w:rsidR="008B079E" w:rsidRPr="00AF0173" w:rsidRDefault="008B079E" w:rsidP="008B079E">
      <w:pPr>
        <w:rPr>
          <w:b w:val="0"/>
        </w:rPr>
      </w:pPr>
      <w:r w:rsidRPr="00AF0173">
        <w:rPr>
          <w:b w:val="0"/>
        </w:rPr>
        <w:t>Accepted and approved by the Thesis Review Panel</w:t>
      </w:r>
    </w:p>
    <w:p w14:paraId="1996D7BD" w14:textId="4AA838CC" w:rsidR="008B079E" w:rsidRPr="00AF0173" w:rsidRDefault="008B079E" w:rsidP="008B079E">
      <w:pPr>
        <w:rPr>
          <w:b w:val="0"/>
          <w:szCs w:val="24"/>
        </w:rPr>
      </w:pPr>
      <w:r w:rsidRPr="00AF0173">
        <w:rPr>
          <w:b w:val="0"/>
          <w:szCs w:val="24"/>
        </w:rPr>
        <w:t>in partial fulfi</w:t>
      </w:r>
      <w:r w:rsidR="0064068C">
        <w:rPr>
          <w:b w:val="0"/>
          <w:szCs w:val="24"/>
        </w:rPr>
        <w:t>l</w:t>
      </w:r>
      <w:r w:rsidRPr="00AF0173">
        <w:rPr>
          <w:b w:val="0"/>
          <w:szCs w:val="24"/>
        </w:rPr>
        <w:t xml:space="preserve">lment of the requirements for the degree of </w:t>
      </w:r>
    </w:p>
    <w:p w14:paraId="4ADF2B8D" w14:textId="77777777" w:rsidR="008B079E" w:rsidRPr="00AF0173" w:rsidRDefault="008B079E" w:rsidP="008B079E">
      <w:pPr>
        <w:rPr>
          <w:b w:val="0"/>
        </w:rPr>
      </w:pPr>
      <w:r w:rsidRPr="00AF0173">
        <w:rPr>
          <w:b w:val="0"/>
          <w:szCs w:val="24"/>
        </w:rPr>
        <w:t xml:space="preserve">Bachelor of Science in </w:t>
      </w:r>
      <w:r w:rsidRPr="00AF0173">
        <w:rPr>
          <w:b w:val="0"/>
        </w:rPr>
        <w:fldChar w:fldCharType="begin">
          <w:ffData>
            <w:name w:val="Text4"/>
            <w:enabled/>
            <w:calcOnExit w:val="0"/>
            <w:textInput>
              <w:default w:val="&lt;Program&gt;"/>
            </w:textInput>
          </w:ffData>
        </w:fldChar>
      </w:r>
      <w:r w:rsidRPr="00AF0173">
        <w:rPr>
          <w:b w:val="0"/>
        </w:rPr>
        <w:instrText xml:space="preserve"> FORMTEXT </w:instrText>
      </w:r>
      <w:r w:rsidRPr="00AF0173">
        <w:rPr>
          <w:b w:val="0"/>
        </w:rPr>
      </w:r>
      <w:r w:rsidRPr="00AF0173">
        <w:rPr>
          <w:b w:val="0"/>
        </w:rPr>
        <w:fldChar w:fldCharType="separate"/>
      </w:r>
      <w:r w:rsidRPr="00AF0173">
        <w:rPr>
          <w:b w:val="0"/>
          <w:noProof/>
        </w:rPr>
        <w:t>&lt;Program&gt;</w:t>
      </w:r>
      <w:r w:rsidRPr="00AF0173">
        <w:rPr>
          <w:b w:val="0"/>
        </w:rPr>
        <w:fldChar w:fldCharType="end"/>
      </w:r>
    </w:p>
    <w:p w14:paraId="6E969B68" w14:textId="77777777" w:rsidR="008B079E" w:rsidRPr="00AF0173" w:rsidRDefault="008B079E" w:rsidP="008B079E">
      <w:pPr>
        <w:spacing w:line="960" w:lineRule="auto"/>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8B079E" w:rsidRPr="00AF0173" w14:paraId="1E086191" w14:textId="77777777" w:rsidTr="006C2783">
        <w:trPr>
          <w:trHeight w:val="198"/>
          <w:jc w:val="center"/>
        </w:trPr>
        <w:tc>
          <w:tcPr>
            <w:tcW w:w="4410" w:type="dxa"/>
            <w:tcBorders>
              <w:top w:val="nil"/>
              <w:left w:val="nil"/>
              <w:bottom w:val="nil"/>
              <w:right w:val="nil"/>
            </w:tcBorders>
            <w:vAlign w:val="bottom"/>
          </w:tcPr>
          <w:p w14:paraId="22D4E729" w14:textId="55D9A7F2" w:rsidR="008B079E" w:rsidRPr="00AF0173" w:rsidRDefault="008B079E" w:rsidP="006C2783">
            <w:pPr>
              <w:widowControl w:val="0"/>
              <w:autoSpaceDE w:val="0"/>
              <w:autoSpaceDN w:val="0"/>
              <w:adjustRightInd w:val="0"/>
              <w:ind w:right="60"/>
              <w:rPr>
                <w:b w:val="0"/>
                <w:szCs w:val="24"/>
              </w:rPr>
            </w:pPr>
            <w:r w:rsidRPr="00AF0173">
              <w:rPr>
                <w:b w:val="0"/>
                <w:szCs w:val="24"/>
              </w:rPr>
              <w:fldChar w:fldCharType="begin">
                <w:ffData>
                  <w:name w:val="Text10"/>
                  <w:enabled/>
                  <w:calcOnExit w:val="0"/>
                  <w:textInput>
                    <w:default w:val="&lt;Panelists' Given Name MI. Family Name&gt;"/>
                  </w:textInput>
                </w:ffData>
              </w:fldChar>
            </w:r>
            <w:r w:rsidRPr="00AF0173">
              <w:rPr>
                <w:b w:val="0"/>
                <w:szCs w:val="24"/>
              </w:rPr>
              <w:instrText xml:space="preserve"> FORMTEXT </w:instrText>
            </w:r>
            <w:r w:rsidRPr="00AF0173">
              <w:rPr>
                <w:b w:val="0"/>
                <w:szCs w:val="24"/>
              </w:rPr>
            </w:r>
            <w:r w:rsidRPr="00AF0173">
              <w:rPr>
                <w:b w:val="0"/>
                <w:szCs w:val="24"/>
              </w:rPr>
              <w:fldChar w:fldCharType="separate"/>
            </w:r>
            <w:r w:rsidRPr="00AF0173">
              <w:rPr>
                <w:b w:val="0"/>
                <w:noProof/>
                <w:szCs w:val="24"/>
              </w:rPr>
              <w:t>&lt;Panelists</w:t>
            </w:r>
            <w:r w:rsidR="0064068C">
              <w:rPr>
                <w:b w:val="0"/>
                <w:noProof/>
                <w:szCs w:val="24"/>
              </w:rPr>
              <w:t>’</w:t>
            </w:r>
            <w:r w:rsidRPr="00AF0173">
              <w:rPr>
                <w:b w:val="0"/>
                <w:noProof/>
                <w:szCs w:val="24"/>
              </w:rPr>
              <w:t xml:space="preserve"> Given Name MI. Family Name&gt;</w:t>
            </w:r>
            <w:r w:rsidRPr="00AF0173">
              <w:rPr>
                <w:b w:val="0"/>
                <w:szCs w:val="24"/>
              </w:rPr>
              <w:fldChar w:fldCharType="end"/>
            </w:r>
          </w:p>
        </w:tc>
        <w:tc>
          <w:tcPr>
            <w:tcW w:w="4500" w:type="dxa"/>
            <w:tcBorders>
              <w:top w:val="nil"/>
              <w:left w:val="nil"/>
              <w:bottom w:val="nil"/>
              <w:right w:val="nil"/>
            </w:tcBorders>
            <w:vAlign w:val="bottom"/>
          </w:tcPr>
          <w:p w14:paraId="5CB4C578" w14:textId="77EBA0DE" w:rsidR="008B079E" w:rsidRPr="00AF0173" w:rsidRDefault="008B079E" w:rsidP="006C2783">
            <w:pPr>
              <w:widowControl w:val="0"/>
              <w:autoSpaceDE w:val="0"/>
              <w:autoSpaceDN w:val="0"/>
              <w:adjustRightInd w:val="0"/>
              <w:ind w:right="60"/>
              <w:rPr>
                <w:b w:val="0"/>
                <w:szCs w:val="24"/>
              </w:rPr>
            </w:pPr>
            <w:r w:rsidRPr="00AF0173">
              <w:rPr>
                <w:b w:val="0"/>
                <w:szCs w:val="24"/>
              </w:rPr>
              <w:fldChar w:fldCharType="begin">
                <w:ffData>
                  <w:name w:val="Text10"/>
                  <w:enabled/>
                  <w:calcOnExit w:val="0"/>
                  <w:textInput>
                    <w:default w:val="&lt;Panelists' Given Name MI. Family Name&gt;"/>
                  </w:textInput>
                </w:ffData>
              </w:fldChar>
            </w:r>
            <w:bookmarkStart w:id="9" w:name="Text10"/>
            <w:r w:rsidRPr="00AF0173">
              <w:rPr>
                <w:b w:val="0"/>
                <w:szCs w:val="24"/>
              </w:rPr>
              <w:instrText xml:space="preserve"> FORMTEXT </w:instrText>
            </w:r>
            <w:r w:rsidRPr="00AF0173">
              <w:rPr>
                <w:b w:val="0"/>
                <w:szCs w:val="24"/>
              </w:rPr>
            </w:r>
            <w:r w:rsidRPr="00AF0173">
              <w:rPr>
                <w:b w:val="0"/>
                <w:szCs w:val="24"/>
              </w:rPr>
              <w:fldChar w:fldCharType="separate"/>
            </w:r>
            <w:r w:rsidRPr="00AF0173">
              <w:rPr>
                <w:b w:val="0"/>
                <w:noProof/>
                <w:szCs w:val="24"/>
              </w:rPr>
              <w:t>&lt;Panelists</w:t>
            </w:r>
            <w:r w:rsidR="0064068C">
              <w:rPr>
                <w:b w:val="0"/>
                <w:noProof/>
                <w:szCs w:val="24"/>
              </w:rPr>
              <w:t>’</w:t>
            </w:r>
            <w:r w:rsidRPr="00AF0173">
              <w:rPr>
                <w:b w:val="0"/>
                <w:noProof/>
                <w:szCs w:val="24"/>
              </w:rPr>
              <w:t xml:space="preserve"> Given Name MI. Family Name&gt;</w:t>
            </w:r>
            <w:r w:rsidRPr="00AF0173">
              <w:rPr>
                <w:b w:val="0"/>
                <w:szCs w:val="24"/>
              </w:rPr>
              <w:fldChar w:fldCharType="end"/>
            </w:r>
            <w:bookmarkEnd w:id="9"/>
          </w:p>
        </w:tc>
      </w:tr>
      <w:tr w:rsidR="008B079E" w:rsidRPr="00AF0173" w14:paraId="477A9697" w14:textId="77777777" w:rsidTr="006C2783">
        <w:trPr>
          <w:trHeight w:val="196"/>
          <w:jc w:val="center"/>
        </w:trPr>
        <w:tc>
          <w:tcPr>
            <w:tcW w:w="4410" w:type="dxa"/>
            <w:tcBorders>
              <w:top w:val="nil"/>
              <w:left w:val="nil"/>
              <w:bottom w:val="nil"/>
              <w:right w:val="nil"/>
            </w:tcBorders>
            <w:vAlign w:val="bottom"/>
          </w:tcPr>
          <w:p w14:paraId="4293AA67" w14:textId="77777777" w:rsidR="008B079E" w:rsidRPr="00AF0173" w:rsidRDefault="008B079E" w:rsidP="006C2783">
            <w:pPr>
              <w:widowControl w:val="0"/>
              <w:autoSpaceDE w:val="0"/>
              <w:autoSpaceDN w:val="0"/>
              <w:adjustRightInd w:val="0"/>
              <w:ind w:right="60"/>
              <w:rPr>
                <w:szCs w:val="24"/>
              </w:rPr>
            </w:pPr>
            <w:r w:rsidRPr="00AF0173">
              <w:rPr>
                <w:szCs w:val="24"/>
              </w:rPr>
              <w:t>Panel Member</w:t>
            </w:r>
          </w:p>
        </w:tc>
        <w:tc>
          <w:tcPr>
            <w:tcW w:w="4500" w:type="dxa"/>
            <w:tcBorders>
              <w:top w:val="nil"/>
              <w:left w:val="nil"/>
              <w:bottom w:val="nil"/>
              <w:right w:val="nil"/>
            </w:tcBorders>
            <w:vAlign w:val="bottom"/>
          </w:tcPr>
          <w:p w14:paraId="35FD0A22" w14:textId="77777777" w:rsidR="008B079E" w:rsidRPr="00AF0173" w:rsidRDefault="008B079E" w:rsidP="006C2783">
            <w:pPr>
              <w:widowControl w:val="0"/>
              <w:autoSpaceDE w:val="0"/>
              <w:autoSpaceDN w:val="0"/>
              <w:adjustRightInd w:val="0"/>
              <w:ind w:left="20" w:right="60"/>
              <w:rPr>
                <w:szCs w:val="24"/>
              </w:rPr>
            </w:pPr>
            <w:r w:rsidRPr="00AF0173">
              <w:rPr>
                <w:w w:val="99"/>
                <w:szCs w:val="24"/>
              </w:rPr>
              <w:t>Panel Member</w:t>
            </w:r>
          </w:p>
        </w:tc>
      </w:tr>
    </w:tbl>
    <w:p w14:paraId="44EFE956" w14:textId="77777777" w:rsidR="008B079E" w:rsidRPr="00AF0173" w:rsidRDefault="008B079E" w:rsidP="008B079E">
      <w:pPr>
        <w:spacing w:line="960" w:lineRule="auto"/>
      </w:pPr>
      <w:r w:rsidRPr="00AF0173">
        <w:t xml:space="preserve"> </w:t>
      </w:r>
    </w:p>
    <w:p w14:paraId="42D750D9" w14:textId="55AAD726" w:rsidR="008B079E" w:rsidRPr="00AF0173" w:rsidRDefault="008B079E" w:rsidP="008B079E">
      <w:r w:rsidRPr="00AF0173">
        <w:rPr>
          <w:b w:val="0"/>
          <w:szCs w:val="24"/>
        </w:rPr>
        <w:fldChar w:fldCharType="begin">
          <w:ffData>
            <w:name w:val="Text10"/>
            <w:enabled/>
            <w:calcOnExit w:val="0"/>
            <w:textInput>
              <w:default w:val="&lt;Panelists' Given Name MI. Family Name&gt;"/>
            </w:textInput>
          </w:ffData>
        </w:fldChar>
      </w:r>
      <w:r w:rsidRPr="00AF0173">
        <w:rPr>
          <w:b w:val="0"/>
          <w:szCs w:val="24"/>
        </w:rPr>
        <w:instrText xml:space="preserve"> FORMTEXT </w:instrText>
      </w:r>
      <w:r w:rsidRPr="00AF0173">
        <w:rPr>
          <w:b w:val="0"/>
          <w:szCs w:val="24"/>
        </w:rPr>
      </w:r>
      <w:r w:rsidRPr="00AF0173">
        <w:rPr>
          <w:b w:val="0"/>
          <w:szCs w:val="24"/>
        </w:rPr>
        <w:fldChar w:fldCharType="separate"/>
      </w:r>
      <w:r w:rsidRPr="00AF0173">
        <w:rPr>
          <w:b w:val="0"/>
          <w:noProof/>
          <w:szCs w:val="24"/>
        </w:rPr>
        <w:t>&lt;Panelists</w:t>
      </w:r>
      <w:r w:rsidR="0064068C">
        <w:rPr>
          <w:b w:val="0"/>
          <w:noProof/>
          <w:szCs w:val="24"/>
        </w:rPr>
        <w:t>’</w:t>
      </w:r>
      <w:r w:rsidRPr="00AF0173">
        <w:rPr>
          <w:b w:val="0"/>
          <w:noProof/>
          <w:szCs w:val="24"/>
        </w:rPr>
        <w:t xml:space="preserve"> Given Name MI. Family Name&gt;</w:t>
      </w:r>
      <w:r w:rsidRPr="00AF0173">
        <w:rPr>
          <w:b w:val="0"/>
          <w:szCs w:val="24"/>
        </w:rPr>
        <w:fldChar w:fldCharType="end"/>
      </w:r>
    </w:p>
    <w:p w14:paraId="59456F0B" w14:textId="77777777" w:rsidR="008B079E" w:rsidRPr="00AF0173" w:rsidRDefault="008B079E" w:rsidP="008B079E">
      <w:r w:rsidRPr="00AF0173">
        <w:t>Lead Panelist</w:t>
      </w:r>
    </w:p>
    <w:p w14:paraId="57C1ED82" w14:textId="77777777" w:rsidR="008B079E" w:rsidRPr="00AF0173" w:rsidRDefault="008B079E" w:rsidP="008B079E">
      <w:pPr>
        <w:spacing w:line="960" w:lineRule="auto"/>
      </w:pPr>
    </w:p>
    <w:p w14:paraId="45C17F60" w14:textId="77777777" w:rsidR="008B079E" w:rsidRPr="00AF0173" w:rsidRDefault="00E76A75" w:rsidP="008B079E">
      <w:pPr>
        <w:spacing w:line="960" w:lineRule="auto"/>
      </w:pPr>
      <w:r>
        <w:t>APPROVED</w:t>
      </w:r>
      <w:r w:rsidR="008B079E" w:rsidRPr="00AF0173">
        <w:t>:</w:t>
      </w: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8B079E" w:rsidRPr="00AF0173" w14:paraId="4ED108C5" w14:textId="77777777" w:rsidTr="006C2783">
        <w:trPr>
          <w:trHeight w:val="198"/>
          <w:jc w:val="center"/>
        </w:trPr>
        <w:tc>
          <w:tcPr>
            <w:tcW w:w="4410" w:type="dxa"/>
            <w:tcBorders>
              <w:top w:val="nil"/>
              <w:left w:val="nil"/>
              <w:bottom w:val="nil"/>
              <w:right w:val="nil"/>
            </w:tcBorders>
            <w:vAlign w:val="bottom"/>
          </w:tcPr>
          <w:p w14:paraId="2B4055FA" w14:textId="0041E405" w:rsidR="008B079E" w:rsidRPr="00AF0173" w:rsidRDefault="008B079E" w:rsidP="006C2783">
            <w:pPr>
              <w:widowControl w:val="0"/>
              <w:autoSpaceDE w:val="0"/>
              <w:autoSpaceDN w:val="0"/>
              <w:adjustRightInd w:val="0"/>
              <w:ind w:right="60"/>
              <w:rPr>
                <w:b w:val="0"/>
                <w:szCs w:val="24"/>
              </w:rPr>
            </w:pPr>
            <w:r w:rsidRPr="00AF0173">
              <w:rPr>
                <w:b w:val="0"/>
                <w:szCs w:val="24"/>
              </w:rPr>
              <w:fldChar w:fldCharType="begin">
                <w:ffData>
                  <w:name w:val="Text9"/>
                  <w:enabled/>
                  <w:calcOnExit w:val="0"/>
                  <w:textInput>
                    <w:default w:val="&lt;Thesis Coordinator's Given Name MI. Family Name&gt;"/>
                  </w:textInput>
                </w:ffData>
              </w:fldChar>
            </w:r>
            <w:r w:rsidRPr="00AF0173">
              <w:rPr>
                <w:b w:val="0"/>
                <w:szCs w:val="24"/>
              </w:rPr>
              <w:instrText xml:space="preserve"> FORMTEXT </w:instrText>
            </w:r>
            <w:r w:rsidRPr="00AF0173">
              <w:rPr>
                <w:b w:val="0"/>
                <w:szCs w:val="24"/>
              </w:rPr>
            </w:r>
            <w:r w:rsidRPr="00AF0173">
              <w:rPr>
                <w:b w:val="0"/>
                <w:szCs w:val="24"/>
              </w:rPr>
              <w:fldChar w:fldCharType="separate"/>
            </w:r>
            <w:r w:rsidRPr="00AF0173">
              <w:rPr>
                <w:b w:val="0"/>
                <w:noProof/>
                <w:szCs w:val="24"/>
              </w:rPr>
              <w:t>&lt;Thesis Coordinator</w:t>
            </w:r>
            <w:r w:rsidR="0064068C">
              <w:rPr>
                <w:b w:val="0"/>
                <w:noProof/>
                <w:szCs w:val="24"/>
              </w:rPr>
              <w:t>’</w:t>
            </w:r>
            <w:r w:rsidRPr="00AF0173">
              <w:rPr>
                <w:b w:val="0"/>
                <w:noProof/>
                <w:szCs w:val="24"/>
              </w:rPr>
              <w:t>s Given Name MI. Family Name&gt;</w:t>
            </w:r>
            <w:r w:rsidRPr="00AF0173">
              <w:rPr>
                <w:b w:val="0"/>
                <w:szCs w:val="24"/>
              </w:rPr>
              <w:fldChar w:fldCharType="end"/>
            </w:r>
          </w:p>
        </w:tc>
        <w:tc>
          <w:tcPr>
            <w:tcW w:w="4500" w:type="dxa"/>
            <w:tcBorders>
              <w:top w:val="nil"/>
              <w:left w:val="nil"/>
              <w:bottom w:val="nil"/>
              <w:right w:val="nil"/>
            </w:tcBorders>
            <w:vAlign w:val="bottom"/>
          </w:tcPr>
          <w:p w14:paraId="5E2F11F7" w14:textId="6364B6AF" w:rsidR="008B079E" w:rsidRPr="00AF0173" w:rsidRDefault="008B079E" w:rsidP="006C2783">
            <w:pPr>
              <w:widowControl w:val="0"/>
              <w:autoSpaceDE w:val="0"/>
              <w:autoSpaceDN w:val="0"/>
              <w:adjustRightInd w:val="0"/>
              <w:ind w:right="60"/>
              <w:rPr>
                <w:b w:val="0"/>
                <w:szCs w:val="24"/>
              </w:rPr>
            </w:pPr>
            <w:r w:rsidRPr="00AF0173">
              <w:rPr>
                <w:b w:val="0"/>
                <w:szCs w:val="24"/>
              </w:rPr>
              <w:fldChar w:fldCharType="begin">
                <w:ffData>
                  <w:name w:val=""/>
                  <w:enabled/>
                  <w:calcOnExit w:val="0"/>
                  <w:textInput>
                    <w:default w:val="&lt;Program Head's Given Name MI. Family Name&gt;"/>
                  </w:textInput>
                </w:ffData>
              </w:fldChar>
            </w:r>
            <w:r w:rsidRPr="00AF0173">
              <w:rPr>
                <w:b w:val="0"/>
                <w:szCs w:val="24"/>
              </w:rPr>
              <w:instrText xml:space="preserve"> FORMTEXT </w:instrText>
            </w:r>
            <w:r w:rsidRPr="00AF0173">
              <w:rPr>
                <w:b w:val="0"/>
                <w:szCs w:val="24"/>
              </w:rPr>
            </w:r>
            <w:r w:rsidRPr="00AF0173">
              <w:rPr>
                <w:b w:val="0"/>
                <w:szCs w:val="24"/>
              </w:rPr>
              <w:fldChar w:fldCharType="separate"/>
            </w:r>
            <w:r w:rsidRPr="00AF0173">
              <w:rPr>
                <w:b w:val="0"/>
                <w:noProof/>
                <w:szCs w:val="24"/>
              </w:rPr>
              <w:t>&lt;Program Head</w:t>
            </w:r>
            <w:r w:rsidR="0064068C">
              <w:rPr>
                <w:b w:val="0"/>
                <w:noProof/>
                <w:szCs w:val="24"/>
              </w:rPr>
              <w:t>’</w:t>
            </w:r>
            <w:r w:rsidRPr="00AF0173">
              <w:rPr>
                <w:b w:val="0"/>
                <w:noProof/>
                <w:szCs w:val="24"/>
              </w:rPr>
              <w:t>s Given Name MI. Family Name&gt;</w:t>
            </w:r>
            <w:r w:rsidRPr="00AF0173">
              <w:rPr>
                <w:b w:val="0"/>
                <w:szCs w:val="24"/>
              </w:rPr>
              <w:fldChar w:fldCharType="end"/>
            </w:r>
          </w:p>
        </w:tc>
      </w:tr>
      <w:tr w:rsidR="008B079E" w:rsidRPr="00AF0173" w14:paraId="6FB2FB95" w14:textId="77777777" w:rsidTr="006C2783">
        <w:trPr>
          <w:trHeight w:val="196"/>
          <w:jc w:val="center"/>
        </w:trPr>
        <w:tc>
          <w:tcPr>
            <w:tcW w:w="4410" w:type="dxa"/>
            <w:tcBorders>
              <w:top w:val="nil"/>
              <w:left w:val="nil"/>
              <w:bottom w:val="nil"/>
              <w:right w:val="nil"/>
            </w:tcBorders>
            <w:vAlign w:val="bottom"/>
          </w:tcPr>
          <w:p w14:paraId="444A57D1" w14:textId="77777777" w:rsidR="008B079E" w:rsidRPr="00AF0173" w:rsidRDefault="008B079E" w:rsidP="006C2783">
            <w:pPr>
              <w:widowControl w:val="0"/>
              <w:autoSpaceDE w:val="0"/>
              <w:autoSpaceDN w:val="0"/>
              <w:adjustRightInd w:val="0"/>
              <w:ind w:right="60"/>
              <w:rPr>
                <w:szCs w:val="24"/>
              </w:rPr>
            </w:pPr>
            <w:r w:rsidRPr="00AF0173">
              <w:rPr>
                <w:szCs w:val="24"/>
              </w:rPr>
              <w:t>Thesis Coordinator</w:t>
            </w:r>
          </w:p>
        </w:tc>
        <w:tc>
          <w:tcPr>
            <w:tcW w:w="4500" w:type="dxa"/>
            <w:tcBorders>
              <w:top w:val="nil"/>
              <w:left w:val="nil"/>
              <w:bottom w:val="nil"/>
              <w:right w:val="nil"/>
            </w:tcBorders>
            <w:vAlign w:val="bottom"/>
          </w:tcPr>
          <w:p w14:paraId="7317B621" w14:textId="77777777" w:rsidR="008B079E" w:rsidRPr="00AF0173" w:rsidRDefault="008B079E" w:rsidP="006C2783">
            <w:pPr>
              <w:widowControl w:val="0"/>
              <w:autoSpaceDE w:val="0"/>
              <w:autoSpaceDN w:val="0"/>
              <w:adjustRightInd w:val="0"/>
              <w:ind w:left="20" w:right="60"/>
              <w:rPr>
                <w:szCs w:val="24"/>
              </w:rPr>
            </w:pPr>
            <w:r w:rsidRPr="00AF0173">
              <w:rPr>
                <w:w w:val="99"/>
                <w:szCs w:val="24"/>
              </w:rPr>
              <w:t>Program Head</w:t>
            </w:r>
          </w:p>
        </w:tc>
      </w:tr>
    </w:tbl>
    <w:p w14:paraId="406A7D0A" w14:textId="77777777" w:rsidR="008B079E" w:rsidRPr="00AF0173" w:rsidRDefault="008B079E" w:rsidP="008B079E">
      <w:pPr>
        <w:spacing w:line="960" w:lineRule="auto"/>
      </w:pPr>
    </w:p>
    <w:p w14:paraId="504BB07D" w14:textId="77777777" w:rsidR="008B079E" w:rsidRPr="00AF0173" w:rsidRDefault="00F16B3E" w:rsidP="008B079E">
      <w:pPr>
        <w:spacing w:line="960" w:lineRule="auto"/>
      </w:pPr>
      <w:r>
        <w:fldChar w:fldCharType="begin">
          <w:ffData>
            <w:name w:val=""/>
            <w:enabled/>
            <w:calcOnExit w:val="0"/>
            <w:textInput>
              <w:default w:val="&lt;Date of Oral Defense&gt;"/>
            </w:textInput>
          </w:ffData>
        </w:fldChar>
      </w:r>
      <w:r>
        <w:instrText xml:space="preserve"> FORMTEXT </w:instrText>
      </w:r>
      <w:r>
        <w:fldChar w:fldCharType="separate"/>
      </w:r>
      <w:r>
        <w:rPr>
          <w:noProof/>
        </w:rPr>
        <w:t>&lt;Date of Oral Defense&gt;</w:t>
      </w:r>
      <w:r>
        <w:fldChar w:fldCharType="end"/>
      </w:r>
    </w:p>
    <w:p w14:paraId="02BE8CAC" w14:textId="77777777" w:rsidR="00A1650B" w:rsidRPr="00AF0173" w:rsidRDefault="00A1650B" w:rsidP="00A1650B">
      <w:pPr>
        <w:pStyle w:val="Heading1"/>
      </w:pPr>
      <w:r w:rsidRPr="00AF0173">
        <w:lastRenderedPageBreak/>
        <w:t>Acknowledgements</w:t>
      </w:r>
    </w:p>
    <w:p w14:paraId="63274D1E" w14:textId="77777777" w:rsidR="00A1650B" w:rsidRPr="00AF0173" w:rsidRDefault="00A1650B" w:rsidP="00252E85">
      <w:pPr>
        <w:pStyle w:val="BodyofResearch"/>
      </w:pPr>
      <w:r w:rsidRPr="00AF0173">
        <w:t xml:space="preserve">The researchers would like to thank the following:  </w:t>
      </w:r>
    </w:p>
    <w:p w14:paraId="75C65F4D" w14:textId="77777777" w:rsidR="00A1650B" w:rsidRPr="00AF0173" w:rsidRDefault="00A1650B" w:rsidP="00252E85">
      <w:pPr>
        <w:pStyle w:val="BodyofResearch"/>
      </w:pPr>
      <w:r w:rsidRPr="00AF0173">
        <w:t xml:space="preserve">Thesis Coordinator, &lt;state his/her contributions to your research&gt;; </w:t>
      </w:r>
    </w:p>
    <w:p w14:paraId="5642F0ED" w14:textId="77777777" w:rsidR="00A1650B" w:rsidRPr="00AF0173" w:rsidRDefault="00A1650B" w:rsidP="00252E85">
      <w:pPr>
        <w:pStyle w:val="BodyofResearch"/>
      </w:pPr>
      <w:r w:rsidRPr="00AF0173">
        <w:t xml:space="preserve">Thesis adviser, &lt;state his/her contributions to your research&gt;;  </w:t>
      </w:r>
    </w:p>
    <w:p w14:paraId="612199EC" w14:textId="77777777" w:rsidR="00A1650B" w:rsidRPr="00AF0173" w:rsidRDefault="00A1650B" w:rsidP="00252E85">
      <w:pPr>
        <w:pStyle w:val="BodyofResearch"/>
      </w:pPr>
      <w:r w:rsidRPr="00AF0173">
        <w:t>Thesis Review Panel, &lt;state their contributions to your research&gt;;</w:t>
      </w:r>
    </w:p>
    <w:p w14:paraId="611AED2A" w14:textId="77777777" w:rsidR="00A1650B" w:rsidRPr="00AF0173" w:rsidRDefault="00A1650B" w:rsidP="00252E85">
      <w:pPr>
        <w:pStyle w:val="BodyofResearch"/>
      </w:pPr>
      <w:r w:rsidRPr="00AF0173">
        <w:t xml:space="preserve">Parents and/ or Guardian, &lt;state their contributions to your research&gt;;  </w:t>
      </w:r>
    </w:p>
    <w:p w14:paraId="61095CD1" w14:textId="77777777" w:rsidR="00A1650B" w:rsidRPr="00AF0173" w:rsidRDefault="00A1650B" w:rsidP="00252E85">
      <w:pPr>
        <w:pStyle w:val="BodyofResearch"/>
      </w:pPr>
      <w:r w:rsidRPr="00AF0173">
        <w:t>Friends and inspirations, &lt;state his/her contributions to your research&gt;; and</w:t>
      </w:r>
    </w:p>
    <w:p w14:paraId="3F3AA1BB" w14:textId="77777777" w:rsidR="00A1650B" w:rsidRPr="00AF0173" w:rsidRDefault="00A1650B" w:rsidP="00252E85">
      <w:pPr>
        <w:pStyle w:val="BodyofResearch"/>
      </w:pPr>
      <w:r w:rsidRPr="00AF0173">
        <w:t>Others &lt;state his/her contributions to your research</w:t>
      </w:r>
      <w:r w:rsidRPr="00AF0173">
        <w:rPr>
          <w:b/>
        </w:rPr>
        <w:t>&gt;;</w:t>
      </w:r>
    </w:p>
    <w:p w14:paraId="475B5AAD" w14:textId="77777777" w:rsidR="00A1650B" w:rsidRPr="00AF0173" w:rsidRDefault="00A1650B" w:rsidP="00A1650B">
      <w:pPr>
        <w:spacing w:after="160" w:line="259" w:lineRule="auto"/>
        <w:jc w:val="both"/>
        <w:rPr>
          <w:rFonts w:eastAsia="Times New Roman" w:cs="Times New Roman"/>
          <w:bCs/>
          <w:kern w:val="36"/>
          <w:szCs w:val="48"/>
          <w:lang w:eastAsia="en-PH"/>
        </w:rPr>
      </w:pPr>
      <w:r w:rsidRPr="00AF0173">
        <w:br w:type="page"/>
      </w:r>
    </w:p>
    <w:p w14:paraId="16B26D3A" w14:textId="77777777" w:rsidR="00A1650B" w:rsidRPr="00AF0173" w:rsidRDefault="00A1650B" w:rsidP="00A1650B">
      <w:pPr>
        <w:pStyle w:val="Heading1"/>
      </w:pPr>
      <w:r w:rsidRPr="00AF0173">
        <w:lastRenderedPageBreak/>
        <w:t>Abstract</w:t>
      </w:r>
    </w:p>
    <w:p w14:paraId="5614FD65" w14:textId="77777777" w:rsidR="00A1650B" w:rsidRPr="00AF0173" w:rsidRDefault="00A1650B" w:rsidP="00A1650B">
      <w:pPr>
        <w:pStyle w:val="Abstract"/>
        <w:rPr>
          <w:b/>
        </w:rPr>
      </w:pPr>
      <w:r w:rsidRPr="00AF0173">
        <w:t>Title of re</w:t>
      </w:r>
      <w:r w:rsidR="002D44EC" w:rsidRPr="00AF0173">
        <w:t>s</w:t>
      </w:r>
      <w:r w:rsidRPr="00AF0173">
        <w:t>earch</w:t>
      </w:r>
      <w:r w:rsidR="002D44EC" w:rsidRPr="00AF0173">
        <w:rPr>
          <w:b/>
        </w:rPr>
        <w:t>:</w:t>
      </w:r>
      <w:r w:rsidR="002D44EC" w:rsidRPr="00AF0173">
        <w:rPr>
          <w:b/>
        </w:rPr>
        <w:tab/>
      </w:r>
      <w:r w:rsidR="002D44EC" w:rsidRPr="00AF0173">
        <w:rPr>
          <w:b/>
          <w:szCs w:val="24"/>
        </w:rPr>
        <w:fldChar w:fldCharType="begin">
          <w:ffData>
            <w:name w:val="Text7"/>
            <w:enabled/>
            <w:calcOnExit w:val="0"/>
            <w:textInput>
              <w:default w:val="&lt;Research Title&gt;"/>
            </w:textInput>
          </w:ffData>
        </w:fldChar>
      </w:r>
      <w:r w:rsidR="002D44EC" w:rsidRPr="00AF0173">
        <w:rPr>
          <w:b/>
          <w:szCs w:val="24"/>
        </w:rPr>
        <w:instrText xml:space="preserve"> FORMTEXT </w:instrText>
      </w:r>
      <w:r w:rsidR="002D44EC" w:rsidRPr="00AF0173">
        <w:rPr>
          <w:b/>
          <w:szCs w:val="24"/>
        </w:rPr>
      </w:r>
      <w:r w:rsidR="002D44EC" w:rsidRPr="00AF0173">
        <w:rPr>
          <w:b/>
          <w:szCs w:val="24"/>
        </w:rPr>
        <w:fldChar w:fldCharType="separate"/>
      </w:r>
      <w:r w:rsidR="002D44EC" w:rsidRPr="00AF0173">
        <w:rPr>
          <w:b/>
          <w:noProof/>
          <w:szCs w:val="24"/>
        </w:rPr>
        <w:t>&lt;Research Title&gt;</w:t>
      </w:r>
      <w:r w:rsidR="002D44EC" w:rsidRPr="00AF0173">
        <w:rPr>
          <w:b/>
          <w:szCs w:val="24"/>
        </w:rPr>
        <w:fldChar w:fldCharType="end"/>
      </w:r>
    </w:p>
    <w:p w14:paraId="7E49F5C9" w14:textId="77777777" w:rsidR="002D44EC" w:rsidRPr="00AF0173" w:rsidRDefault="002D44EC" w:rsidP="00A1650B">
      <w:pPr>
        <w:pStyle w:val="Abstract"/>
        <w:rPr>
          <w:b/>
        </w:rPr>
      </w:pPr>
    </w:p>
    <w:p w14:paraId="76672803" w14:textId="7779D42C" w:rsidR="002D44EC" w:rsidRPr="00AF0173" w:rsidRDefault="002D44EC" w:rsidP="002D44EC">
      <w:pPr>
        <w:jc w:val="left"/>
      </w:pPr>
      <w:r w:rsidRPr="00AF0173">
        <w:rPr>
          <w:b w:val="0"/>
        </w:rPr>
        <w:t>Researchers:</w:t>
      </w:r>
      <w:r w:rsidRPr="00AF0173">
        <w:rPr>
          <w:b w:val="0"/>
        </w:rPr>
        <w:tab/>
      </w:r>
      <w:r w:rsidRPr="00AF0173">
        <w:rPr>
          <w:b w:val="0"/>
        </w:rPr>
        <w:tab/>
      </w:r>
      <w:r w:rsidRPr="00AF0173">
        <w:fldChar w:fldCharType="begin">
          <w:ffData>
            <w:name w:val="Text5"/>
            <w:enabled/>
            <w:calcOnExit w:val="0"/>
            <w:textInput>
              <w:default w:val="&lt;Researcher's Given Name MI. Family Name&gt;"/>
            </w:textInput>
          </w:ffData>
        </w:fldChar>
      </w:r>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p>
    <w:p w14:paraId="6E76EF00" w14:textId="43A9094F" w:rsidR="002D44EC" w:rsidRPr="00AF0173" w:rsidRDefault="002D44EC" w:rsidP="002D44EC">
      <w:pPr>
        <w:ind w:left="1440" w:firstLine="720"/>
        <w:jc w:val="left"/>
      </w:pPr>
      <w:r w:rsidRPr="00AF0173">
        <w:fldChar w:fldCharType="begin">
          <w:ffData>
            <w:name w:val="Text5"/>
            <w:enabled/>
            <w:calcOnExit w:val="0"/>
            <w:textInput>
              <w:default w:val="&lt;Researcher's Given Name MI. Family Name&gt;"/>
            </w:textInput>
          </w:ffData>
        </w:fldChar>
      </w:r>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p>
    <w:p w14:paraId="63BBD333" w14:textId="3ED5E978" w:rsidR="002D44EC" w:rsidRPr="00AF0173" w:rsidRDefault="002D44EC" w:rsidP="002D44EC">
      <w:pPr>
        <w:ind w:left="1440" w:firstLine="720"/>
        <w:jc w:val="left"/>
      </w:pPr>
      <w:r w:rsidRPr="00AF0173">
        <w:fldChar w:fldCharType="begin">
          <w:ffData>
            <w:name w:val="Text5"/>
            <w:enabled/>
            <w:calcOnExit w:val="0"/>
            <w:textInput>
              <w:default w:val="&lt;Researcher's Given Name MI. Family Name&gt;"/>
            </w:textInput>
          </w:ffData>
        </w:fldChar>
      </w:r>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p>
    <w:p w14:paraId="37A243A3" w14:textId="23F8D9B6" w:rsidR="002D44EC" w:rsidRPr="00AF0173" w:rsidRDefault="002D44EC" w:rsidP="002D44EC">
      <w:pPr>
        <w:ind w:left="1440" w:firstLine="720"/>
        <w:jc w:val="left"/>
      </w:pPr>
      <w:r w:rsidRPr="00AF0173">
        <w:fldChar w:fldCharType="begin">
          <w:ffData>
            <w:name w:val="Text5"/>
            <w:enabled/>
            <w:calcOnExit w:val="0"/>
            <w:textInput>
              <w:default w:val="&lt;Researcher's Given Name MI. Family Name&gt;"/>
            </w:textInput>
          </w:ffData>
        </w:fldChar>
      </w:r>
      <w:r w:rsidRPr="00AF0173">
        <w:instrText xml:space="preserve"> FORMTEXT </w:instrText>
      </w:r>
      <w:r w:rsidRPr="00AF0173">
        <w:fldChar w:fldCharType="separate"/>
      </w:r>
      <w:r w:rsidRPr="00AF0173">
        <w:rPr>
          <w:noProof/>
        </w:rPr>
        <w:t>&lt;</w:t>
      </w:r>
      <w:r w:rsidR="0064068C">
        <w:rPr>
          <w:noProof/>
        </w:rPr>
        <w:t xml:space="preserve"> Researcher’</w:t>
      </w:r>
      <w:r w:rsidRPr="00AF0173">
        <w:rPr>
          <w:noProof/>
        </w:rPr>
        <w:t>s Given Name MI. Family Name&gt;</w:t>
      </w:r>
      <w:r w:rsidRPr="00AF0173">
        <w:fldChar w:fldCharType="end"/>
      </w:r>
    </w:p>
    <w:p w14:paraId="6709A492" w14:textId="77777777" w:rsidR="002D44EC" w:rsidRPr="00AF0173" w:rsidRDefault="002D44EC" w:rsidP="002D44EC">
      <w:pPr>
        <w:pStyle w:val="Abstract"/>
        <w:jc w:val="left"/>
        <w:rPr>
          <w:b/>
        </w:rPr>
      </w:pPr>
    </w:p>
    <w:p w14:paraId="77FB6581" w14:textId="77777777" w:rsidR="002D44EC" w:rsidRPr="00AF0173" w:rsidRDefault="002D44EC" w:rsidP="002D44EC">
      <w:pPr>
        <w:jc w:val="left"/>
        <w:rPr>
          <w:b w:val="0"/>
        </w:rPr>
      </w:pPr>
      <w:r w:rsidRPr="00AF0173">
        <w:rPr>
          <w:b w:val="0"/>
        </w:rPr>
        <w:t>Degree:</w:t>
      </w:r>
      <w:r w:rsidRPr="00AF0173">
        <w:tab/>
      </w:r>
      <w:r w:rsidRPr="00AF0173">
        <w:tab/>
      </w:r>
      <w:r w:rsidRPr="00AF0173">
        <w:rPr>
          <w:szCs w:val="24"/>
        </w:rPr>
        <w:t xml:space="preserve">Bachelor of Science in </w:t>
      </w:r>
      <w:r w:rsidRPr="00AF0173">
        <w:fldChar w:fldCharType="begin">
          <w:ffData>
            <w:name w:val="Text4"/>
            <w:enabled/>
            <w:calcOnExit w:val="0"/>
            <w:textInput>
              <w:default w:val="&lt;Program&gt;"/>
            </w:textInput>
          </w:ffData>
        </w:fldChar>
      </w:r>
      <w:r w:rsidRPr="00AF0173">
        <w:instrText xml:space="preserve"> FORMTEXT </w:instrText>
      </w:r>
      <w:r w:rsidRPr="00AF0173">
        <w:fldChar w:fldCharType="separate"/>
      </w:r>
      <w:r w:rsidRPr="00AF0173">
        <w:rPr>
          <w:noProof/>
        </w:rPr>
        <w:t>&lt;Program&gt;</w:t>
      </w:r>
      <w:r w:rsidRPr="00AF0173">
        <w:fldChar w:fldCharType="end"/>
      </w:r>
    </w:p>
    <w:p w14:paraId="0271F85C" w14:textId="77777777" w:rsidR="002D44EC" w:rsidRPr="00AF0173" w:rsidRDefault="002D44EC" w:rsidP="002D44EC">
      <w:pPr>
        <w:jc w:val="left"/>
        <w:rPr>
          <w:b w:val="0"/>
        </w:rPr>
      </w:pPr>
    </w:p>
    <w:p w14:paraId="69518383" w14:textId="77777777" w:rsidR="002D44EC" w:rsidRPr="00AF0173" w:rsidRDefault="002D44EC" w:rsidP="002D44EC">
      <w:pPr>
        <w:jc w:val="left"/>
      </w:pPr>
      <w:r w:rsidRPr="00AF0173">
        <w:rPr>
          <w:b w:val="0"/>
        </w:rPr>
        <w:t>Date of Completion:</w:t>
      </w:r>
      <w:r w:rsidRPr="00AF0173">
        <w:rPr>
          <w:b w:val="0"/>
        </w:rPr>
        <w:tab/>
      </w:r>
      <w:r w:rsidRPr="00AF0173">
        <w:fldChar w:fldCharType="begin">
          <w:ffData>
            <w:name w:val="Text16"/>
            <w:enabled/>
            <w:calcOnExit w:val="0"/>
            <w:textInput>
              <w:default w:val="&lt;Month year of graduation&gt;"/>
            </w:textInput>
          </w:ffData>
        </w:fldChar>
      </w:r>
      <w:bookmarkStart w:id="10" w:name="Text16"/>
      <w:r w:rsidRPr="00AF0173">
        <w:instrText xml:space="preserve"> FORMTEXT </w:instrText>
      </w:r>
      <w:r w:rsidRPr="00AF0173">
        <w:fldChar w:fldCharType="separate"/>
      </w:r>
      <w:r w:rsidRPr="00AF0173">
        <w:rPr>
          <w:noProof/>
        </w:rPr>
        <w:t>&lt;Month year of graduation&gt;</w:t>
      </w:r>
      <w:r w:rsidRPr="00AF0173">
        <w:fldChar w:fldCharType="end"/>
      </w:r>
      <w:bookmarkEnd w:id="10"/>
    </w:p>
    <w:p w14:paraId="772F2B3B" w14:textId="77777777" w:rsidR="002D44EC" w:rsidRPr="00AF0173" w:rsidRDefault="002D44EC" w:rsidP="002D44EC">
      <w:pPr>
        <w:jc w:val="left"/>
      </w:pPr>
    </w:p>
    <w:p w14:paraId="679A63D4" w14:textId="294A962A" w:rsidR="002D44EC" w:rsidRPr="00AF0173" w:rsidRDefault="002D44EC" w:rsidP="002D44EC">
      <w:pPr>
        <w:pBdr>
          <w:bottom w:val="single" w:sz="12" w:space="1" w:color="auto"/>
        </w:pBdr>
        <w:jc w:val="left"/>
      </w:pPr>
      <w:r w:rsidRPr="00AF0173">
        <w:rPr>
          <w:b w:val="0"/>
        </w:rPr>
        <w:t>Keywords:</w:t>
      </w:r>
      <w:r w:rsidRPr="00AF0173">
        <w:rPr>
          <w:b w:val="0"/>
        </w:rPr>
        <w:tab/>
      </w:r>
      <w:r w:rsidRPr="00AF0173">
        <w:rPr>
          <w:b w:val="0"/>
        </w:rPr>
        <w:tab/>
      </w:r>
      <w:r w:rsidR="0064068C">
        <w:fldChar w:fldCharType="begin">
          <w:ffData>
            <w:name w:val="Text17"/>
            <w:enabled/>
            <w:calcOnExit w:val="0"/>
            <w:textInput>
              <w:default w:val="&lt;keywords of your research&gt;"/>
            </w:textInput>
          </w:ffData>
        </w:fldChar>
      </w:r>
      <w:bookmarkStart w:id="11" w:name="Text17"/>
      <w:r w:rsidR="0064068C">
        <w:instrText xml:space="preserve"> FORMTEXT </w:instrText>
      </w:r>
      <w:r w:rsidR="0064068C">
        <w:fldChar w:fldCharType="separate"/>
      </w:r>
      <w:r w:rsidR="0064068C">
        <w:rPr>
          <w:noProof/>
        </w:rPr>
        <w:t>&lt;keywords of your research&gt;</w:t>
      </w:r>
      <w:r w:rsidR="0064068C">
        <w:fldChar w:fldCharType="end"/>
      </w:r>
      <w:bookmarkEnd w:id="11"/>
    </w:p>
    <w:p w14:paraId="28F49D59" w14:textId="77777777" w:rsidR="002D44EC" w:rsidRPr="00AF0173" w:rsidRDefault="002D44EC" w:rsidP="00252E85">
      <w:pPr>
        <w:pStyle w:val="BodyofResearch"/>
        <w:rPr>
          <w:rStyle w:val="BodyofResearchChar"/>
          <w:highlight w:val="lightGray"/>
        </w:rPr>
      </w:pPr>
    </w:p>
    <w:p w14:paraId="4B45374C" w14:textId="5E24E449" w:rsidR="002D44EC" w:rsidRPr="00AF0173" w:rsidRDefault="002D44EC" w:rsidP="002D44EC">
      <w:pPr>
        <w:pStyle w:val="Abstract"/>
        <w:spacing w:after="240"/>
        <w:rPr>
          <w:rStyle w:val="BodyofResearchChar"/>
        </w:rPr>
      </w:pPr>
      <w:r w:rsidRPr="00AF0173">
        <w:rPr>
          <w:rStyle w:val="BodyofResearchChar"/>
          <w:highlight w:val="lightGray"/>
        </w:rPr>
        <w:t xml:space="preserve">The abstract is an important component of your thesis. Presented at the beginning of the thesis, it is likely the first substantive description of your work read by an external examiner. You should view it as an opportunity to set accurate expectations. The abstract is a summary of the whole thesis. It presents all the major elements of your work in a highly condensed form. An abstract is not merely an introduction in the sense of a preface, preamble, or advance organizer that prepares the reader for the thesis. In addition to that function, it must be capable of substituting for the whole thesis when there is insufficient time and space for the full text. Currently, the maximum sizes for abstracts submitted are 150 words to 350 words. Usually a one-pager abstract is the most ideal. To preserve visual coherence, you may wish to limit the abstract for your research to one 1.5-spaced page, about 280 words. The structure of the abstract should mirror the structure of the whole thesis and should represent all its major elements. </w:t>
      </w:r>
      <w:r w:rsidR="008C1D7E">
        <w:rPr>
          <w:rStyle w:val="BodyofResearchChar"/>
          <w:highlight w:val="lightGray"/>
        </w:rPr>
        <w:t>T</w:t>
      </w:r>
      <w:r w:rsidRPr="00AF0173">
        <w:rPr>
          <w:rStyle w:val="BodyofResearchChar"/>
          <w:highlight w:val="lightGray"/>
        </w:rPr>
        <w:t>here should be one or more sentences assigned to summarize each chapter.</w:t>
      </w:r>
    </w:p>
    <w:p w14:paraId="396741E4" w14:textId="77777777" w:rsidR="002D44EC" w:rsidRPr="00AF0173" w:rsidRDefault="002D44EC" w:rsidP="00252E85">
      <w:pPr>
        <w:pStyle w:val="BodyofResearch"/>
        <w:rPr>
          <w:rStyle w:val="BodyofResearchChar"/>
        </w:rPr>
      </w:pPr>
      <w:r w:rsidRPr="00AF0173">
        <w:rPr>
          <w:highlight w:val="lightGray"/>
        </w:rPr>
        <w:t xml:space="preserve">In the succeeding paragraphs, there should be no indentations, paragraphs are justified with left alignment. Delete this highlighted section and replace it with your Abstract. </w:t>
      </w:r>
    </w:p>
    <w:p w14:paraId="49579527" w14:textId="77777777" w:rsidR="002D44EC" w:rsidRPr="00AF0173" w:rsidRDefault="002D44EC" w:rsidP="00252E85">
      <w:pPr>
        <w:pStyle w:val="BodyofResearch"/>
        <w:rPr>
          <w:rStyle w:val="BodyofResearchChar"/>
        </w:rPr>
      </w:pPr>
    </w:p>
    <w:p w14:paraId="4001E464" w14:textId="77777777" w:rsidR="002D44EC" w:rsidRPr="00AF0173" w:rsidRDefault="002D44EC" w:rsidP="002D44EC">
      <w:pPr>
        <w:pStyle w:val="Abstract"/>
        <w:jc w:val="left"/>
      </w:pPr>
    </w:p>
    <w:p w14:paraId="23A3A766" w14:textId="77777777" w:rsidR="00A1650B" w:rsidRPr="00AF0173" w:rsidRDefault="00A1650B">
      <w:pPr>
        <w:spacing w:after="160" w:line="259" w:lineRule="auto"/>
        <w:jc w:val="left"/>
        <w:rPr>
          <w:rFonts w:eastAsia="Times New Roman" w:cs="Times New Roman"/>
          <w:bCs/>
          <w:kern w:val="36"/>
          <w:szCs w:val="48"/>
          <w:lang w:eastAsia="en-PH"/>
        </w:rPr>
      </w:pPr>
      <w:r w:rsidRPr="00AF0173">
        <w:br w:type="page"/>
      </w:r>
    </w:p>
    <w:p w14:paraId="5859AA14" w14:textId="77777777" w:rsidR="008B079E" w:rsidRPr="00AF0173" w:rsidRDefault="008B079E" w:rsidP="008B079E">
      <w:pPr>
        <w:pStyle w:val="Heading1"/>
      </w:pPr>
      <w:r w:rsidRPr="00AF0173">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200"/>
        <w:gridCol w:w="990"/>
      </w:tblGrid>
      <w:tr w:rsidR="00AF0173" w:rsidRPr="00AF0173" w14:paraId="000A6828" w14:textId="77777777" w:rsidTr="006C2783">
        <w:tc>
          <w:tcPr>
            <w:tcW w:w="7650" w:type="dxa"/>
            <w:gridSpan w:val="2"/>
          </w:tcPr>
          <w:p w14:paraId="02DE99AF" w14:textId="77777777" w:rsidR="008B079E" w:rsidRPr="00AF0173" w:rsidRDefault="008B079E" w:rsidP="00AB560C">
            <w:pPr>
              <w:pStyle w:val="forTOC"/>
            </w:pPr>
          </w:p>
        </w:tc>
        <w:tc>
          <w:tcPr>
            <w:tcW w:w="990" w:type="dxa"/>
          </w:tcPr>
          <w:p w14:paraId="30BA8EF0" w14:textId="77777777" w:rsidR="008B079E" w:rsidRPr="00AF0173" w:rsidRDefault="008B079E" w:rsidP="00AB560C">
            <w:pPr>
              <w:pStyle w:val="forTOC"/>
            </w:pPr>
            <w:r w:rsidRPr="00AF0173">
              <w:t>Page</w:t>
            </w:r>
          </w:p>
        </w:tc>
      </w:tr>
      <w:tr w:rsidR="00AF0173" w:rsidRPr="00AF0173" w14:paraId="258D73DA" w14:textId="77777777" w:rsidTr="006C2783">
        <w:tc>
          <w:tcPr>
            <w:tcW w:w="7650" w:type="dxa"/>
            <w:gridSpan w:val="2"/>
          </w:tcPr>
          <w:p w14:paraId="2A4A7E48" w14:textId="77777777" w:rsidR="008B079E" w:rsidRPr="00AF0173" w:rsidRDefault="008B079E" w:rsidP="00AB560C">
            <w:pPr>
              <w:pStyle w:val="forTOC"/>
            </w:pPr>
            <w:r w:rsidRPr="00AF0173">
              <w:t>Title Page</w:t>
            </w:r>
          </w:p>
        </w:tc>
        <w:tc>
          <w:tcPr>
            <w:tcW w:w="990" w:type="dxa"/>
          </w:tcPr>
          <w:p w14:paraId="06DB4908" w14:textId="77777777" w:rsidR="008B079E" w:rsidRPr="00AF0173" w:rsidRDefault="008B079E" w:rsidP="00AB560C">
            <w:pPr>
              <w:pStyle w:val="forTOC"/>
            </w:pPr>
            <w:r w:rsidRPr="00AF0173">
              <w:t>i</w:t>
            </w:r>
          </w:p>
        </w:tc>
      </w:tr>
      <w:tr w:rsidR="00AF0173" w:rsidRPr="00AF0173" w14:paraId="1C4A4B6E" w14:textId="77777777" w:rsidTr="006C2783">
        <w:tc>
          <w:tcPr>
            <w:tcW w:w="7650" w:type="dxa"/>
            <w:gridSpan w:val="2"/>
          </w:tcPr>
          <w:p w14:paraId="3EA231A9" w14:textId="77777777" w:rsidR="008B079E" w:rsidRPr="00AF0173" w:rsidRDefault="008B079E" w:rsidP="00AB560C">
            <w:pPr>
              <w:pStyle w:val="forTOC"/>
            </w:pPr>
            <w:r w:rsidRPr="00AF0173">
              <w:t>Endorsement Form for Proposal Defense</w:t>
            </w:r>
          </w:p>
        </w:tc>
        <w:tc>
          <w:tcPr>
            <w:tcW w:w="990" w:type="dxa"/>
          </w:tcPr>
          <w:p w14:paraId="6F57F476" w14:textId="77777777" w:rsidR="008B079E" w:rsidRPr="00AF0173" w:rsidRDefault="008B079E" w:rsidP="00AB560C">
            <w:pPr>
              <w:pStyle w:val="forTOC"/>
            </w:pPr>
            <w:r w:rsidRPr="00AF0173">
              <w:t xml:space="preserve">ii </w:t>
            </w:r>
          </w:p>
        </w:tc>
      </w:tr>
      <w:tr w:rsidR="00AF0173" w:rsidRPr="00AF0173" w14:paraId="623B6029" w14:textId="77777777" w:rsidTr="006C2783">
        <w:tc>
          <w:tcPr>
            <w:tcW w:w="7650" w:type="dxa"/>
            <w:gridSpan w:val="2"/>
          </w:tcPr>
          <w:p w14:paraId="693C787A" w14:textId="77777777" w:rsidR="008B079E" w:rsidRPr="00AF0173" w:rsidRDefault="008B079E" w:rsidP="00AB560C">
            <w:pPr>
              <w:pStyle w:val="forTOC"/>
            </w:pPr>
            <w:r w:rsidRPr="00AF0173">
              <w:t>Approval Sheet</w:t>
            </w:r>
          </w:p>
        </w:tc>
        <w:tc>
          <w:tcPr>
            <w:tcW w:w="990" w:type="dxa"/>
          </w:tcPr>
          <w:p w14:paraId="4FE6BF07" w14:textId="77777777" w:rsidR="008B079E" w:rsidRPr="00AF0173" w:rsidRDefault="008B079E" w:rsidP="00AB560C">
            <w:pPr>
              <w:pStyle w:val="forTOC"/>
            </w:pPr>
            <w:r w:rsidRPr="00AF0173">
              <w:t>iii</w:t>
            </w:r>
          </w:p>
        </w:tc>
      </w:tr>
      <w:tr w:rsidR="00AF0173" w:rsidRPr="00AF0173" w14:paraId="110F7829" w14:textId="77777777" w:rsidTr="006C2783">
        <w:tc>
          <w:tcPr>
            <w:tcW w:w="7650" w:type="dxa"/>
            <w:gridSpan w:val="2"/>
          </w:tcPr>
          <w:p w14:paraId="1AE4DEF6" w14:textId="48569A50" w:rsidR="00A1650B" w:rsidRPr="00AF0173" w:rsidRDefault="00A1650B" w:rsidP="00AB560C">
            <w:pPr>
              <w:pStyle w:val="forTOC"/>
            </w:pPr>
            <w:r w:rsidRPr="00AF0173">
              <w:t>Acknowledgments</w:t>
            </w:r>
          </w:p>
        </w:tc>
        <w:tc>
          <w:tcPr>
            <w:tcW w:w="990" w:type="dxa"/>
          </w:tcPr>
          <w:p w14:paraId="594A4394" w14:textId="77777777" w:rsidR="00A1650B" w:rsidRPr="00AF0173" w:rsidRDefault="002D44EC" w:rsidP="00AB560C">
            <w:pPr>
              <w:pStyle w:val="forTOC"/>
            </w:pPr>
            <w:r w:rsidRPr="00AF0173">
              <w:t>iv</w:t>
            </w:r>
          </w:p>
        </w:tc>
      </w:tr>
      <w:tr w:rsidR="00AF0173" w:rsidRPr="00AF0173" w14:paraId="4FCB01C5" w14:textId="77777777" w:rsidTr="006C2783">
        <w:tc>
          <w:tcPr>
            <w:tcW w:w="7650" w:type="dxa"/>
            <w:gridSpan w:val="2"/>
          </w:tcPr>
          <w:p w14:paraId="198165E2" w14:textId="77777777" w:rsidR="00A1650B" w:rsidRPr="00AF0173" w:rsidRDefault="00A1650B" w:rsidP="00AB560C">
            <w:pPr>
              <w:pStyle w:val="forTOC"/>
            </w:pPr>
            <w:r w:rsidRPr="00AF0173">
              <w:t>Abstract</w:t>
            </w:r>
          </w:p>
        </w:tc>
        <w:tc>
          <w:tcPr>
            <w:tcW w:w="990" w:type="dxa"/>
          </w:tcPr>
          <w:p w14:paraId="142E504B" w14:textId="77777777" w:rsidR="00A1650B" w:rsidRPr="00AF0173" w:rsidRDefault="002D44EC" w:rsidP="00AB560C">
            <w:pPr>
              <w:pStyle w:val="forTOC"/>
            </w:pPr>
            <w:r w:rsidRPr="00AF0173">
              <w:t>v</w:t>
            </w:r>
          </w:p>
        </w:tc>
      </w:tr>
      <w:tr w:rsidR="00AF0173" w:rsidRPr="00AF0173" w14:paraId="705C2A0D" w14:textId="77777777" w:rsidTr="006C2783">
        <w:tc>
          <w:tcPr>
            <w:tcW w:w="7650" w:type="dxa"/>
            <w:gridSpan w:val="2"/>
          </w:tcPr>
          <w:p w14:paraId="3A0FC912" w14:textId="77777777" w:rsidR="008B079E" w:rsidRPr="00AF0173" w:rsidRDefault="008B079E" w:rsidP="00AB560C">
            <w:pPr>
              <w:pStyle w:val="forTOC"/>
            </w:pPr>
            <w:r w:rsidRPr="00AF0173">
              <w:t>Table of Contents</w:t>
            </w:r>
          </w:p>
        </w:tc>
        <w:tc>
          <w:tcPr>
            <w:tcW w:w="990" w:type="dxa"/>
          </w:tcPr>
          <w:p w14:paraId="0AA17D9A" w14:textId="77777777" w:rsidR="008B079E" w:rsidRPr="00AF0173" w:rsidRDefault="002D44EC" w:rsidP="00AB560C">
            <w:pPr>
              <w:pStyle w:val="forTOC"/>
            </w:pPr>
            <w:r w:rsidRPr="00AF0173">
              <w:t>vi</w:t>
            </w:r>
          </w:p>
        </w:tc>
      </w:tr>
      <w:tr w:rsidR="00AF0173" w:rsidRPr="00AF0173" w14:paraId="6E7ECC58" w14:textId="77777777" w:rsidTr="006C2783">
        <w:tc>
          <w:tcPr>
            <w:tcW w:w="7650" w:type="dxa"/>
            <w:gridSpan w:val="2"/>
          </w:tcPr>
          <w:p w14:paraId="1AC61BE7" w14:textId="77777777" w:rsidR="008B079E" w:rsidRPr="00AF0173" w:rsidRDefault="008B079E" w:rsidP="00AB560C">
            <w:pPr>
              <w:pStyle w:val="forTOC"/>
            </w:pPr>
            <w:r w:rsidRPr="00AF0173">
              <w:t>List of Tables</w:t>
            </w:r>
          </w:p>
        </w:tc>
        <w:tc>
          <w:tcPr>
            <w:tcW w:w="990" w:type="dxa"/>
          </w:tcPr>
          <w:p w14:paraId="3D29250A" w14:textId="77777777" w:rsidR="008B079E" w:rsidRPr="00AF0173" w:rsidRDefault="002D44EC" w:rsidP="00AB560C">
            <w:pPr>
              <w:pStyle w:val="forTOC"/>
            </w:pPr>
            <w:r w:rsidRPr="00AF0173">
              <w:t>vii</w:t>
            </w:r>
          </w:p>
        </w:tc>
      </w:tr>
      <w:tr w:rsidR="00AF0173" w:rsidRPr="00AF0173" w14:paraId="6D076CE7" w14:textId="77777777" w:rsidTr="006C2783">
        <w:tc>
          <w:tcPr>
            <w:tcW w:w="7650" w:type="dxa"/>
            <w:gridSpan w:val="2"/>
          </w:tcPr>
          <w:p w14:paraId="11723266" w14:textId="77777777" w:rsidR="008B079E" w:rsidRPr="00AF0173" w:rsidRDefault="008B079E" w:rsidP="00AB560C">
            <w:pPr>
              <w:pStyle w:val="forTOC"/>
            </w:pPr>
            <w:r w:rsidRPr="00AF0173">
              <w:t>List of Figures</w:t>
            </w:r>
          </w:p>
        </w:tc>
        <w:tc>
          <w:tcPr>
            <w:tcW w:w="990" w:type="dxa"/>
          </w:tcPr>
          <w:p w14:paraId="65043238" w14:textId="77777777" w:rsidR="008B079E" w:rsidRPr="00AF0173" w:rsidRDefault="002D44EC" w:rsidP="00AB560C">
            <w:pPr>
              <w:pStyle w:val="forTOC"/>
            </w:pPr>
            <w:r w:rsidRPr="00AF0173">
              <w:t>Viii</w:t>
            </w:r>
          </w:p>
        </w:tc>
      </w:tr>
      <w:tr w:rsidR="00AF0173" w:rsidRPr="00AF0173" w14:paraId="233E992A" w14:textId="77777777" w:rsidTr="006C2783">
        <w:tc>
          <w:tcPr>
            <w:tcW w:w="7650" w:type="dxa"/>
            <w:gridSpan w:val="2"/>
          </w:tcPr>
          <w:p w14:paraId="50E9BC99" w14:textId="77777777" w:rsidR="008B079E" w:rsidRPr="00AF0173" w:rsidRDefault="008B079E" w:rsidP="00AB560C">
            <w:pPr>
              <w:pStyle w:val="forTOC"/>
            </w:pPr>
            <w:r w:rsidRPr="00AF0173">
              <w:t>List of Appendices</w:t>
            </w:r>
          </w:p>
        </w:tc>
        <w:tc>
          <w:tcPr>
            <w:tcW w:w="990" w:type="dxa"/>
          </w:tcPr>
          <w:p w14:paraId="31F51BF7" w14:textId="77777777" w:rsidR="008B079E" w:rsidRPr="00AF0173" w:rsidRDefault="002D44EC" w:rsidP="00AB560C">
            <w:pPr>
              <w:pStyle w:val="forTOC"/>
            </w:pPr>
            <w:r w:rsidRPr="00AF0173">
              <w:t>ix</w:t>
            </w:r>
          </w:p>
        </w:tc>
      </w:tr>
      <w:tr w:rsidR="00AF0173" w:rsidRPr="00AF0173" w14:paraId="3B5985F0" w14:textId="77777777" w:rsidTr="006C2783">
        <w:tc>
          <w:tcPr>
            <w:tcW w:w="7650" w:type="dxa"/>
            <w:gridSpan w:val="2"/>
          </w:tcPr>
          <w:p w14:paraId="3386B035" w14:textId="77777777" w:rsidR="008B079E" w:rsidRPr="007F461E" w:rsidRDefault="008B079E" w:rsidP="00AB560C">
            <w:pPr>
              <w:pStyle w:val="forTOC"/>
              <w:rPr>
                <w:b/>
                <w:bCs/>
              </w:rPr>
            </w:pPr>
            <w:r w:rsidRPr="007F461E">
              <w:rPr>
                <w:b/>
                <w:bCs/>
              </w:rPr>
              <w:t>Introduction</w:t>
            </w:r>
          </w:p>
        </w:tc>
        <w:tc>
          <w:tcPr>
            <w:tcW w:w="990" w:type="dxa"/>
          </w:tcPr>
          <w:p w14:paraId="5122B3D3" w14:textId="77777777" w:rsidR="008B079E" w:rsidRPr="00AF0173" w:rsidRDefault="008B079E" w:rsidP="00AB560C">
            <w:pPr>
              <w:pStyle w:val="forTOC"/>
            </w:pPr>
            <w:r w:rsidRPr="00AF0173">
              <w:t>1</w:t>
            </w:r>
          </w:p>
        </w:tc>
      </w:tr>
      <w:tr w:rsidR="00AF0173" w:rsidRPr="00AF0173" w14:paraId="4F7C502B" w14:textId="77777777" w:rsidTr="00AF0173">
        <w:tc>
          <w:tcPr>
            <w:tcW w:w="450" w:type="dxa"/>
          </w:tcPr>
          <w:p w14:paraId="74740B52" w14:textId="77777777" w:rsidR="00AF0173" w:rsidRPr="00AF0173" w:rsidRDefault="00AF0173" w:rsidP="00AB560C">
            <w:pPr>
              <w:pStyle w:val="forTOC"/>
            </w:pPr>
          </w:p>
        </w:tc>
        <w:tc>
          <w:tcPr>
            <w:tcW w:w="7200" w:type="dxa"/>
          </w:tcPr>
          <w:p w14:paraId="22E33F67" w14:textId="77777777" w:rsidR="00AF0173" w:rsidRPr="00AF0173" w:rsidRDefault="00AF0173" w:rsidP="00AB560C">
            <w:pPr>
              <w:pStyle w:val="forTOC"/>
            </w:pPr>
            <w:r w:rsidRPr="00AF0173">
              <w:t>Background of the problem</w:t>
            </w:r>
          </w:p>
        </w:tc>
        <w:tc>
          <w:tcPr>
            <w:tcW w:w="990" w:type="dxa"/>
          </w:tcPr>
          <w:p w14:paraId="03041A94" w14:textId="77777777" w:rsidR="00AF0173" w:rsidRPr="00AF0173" w:rsidRDefault="00AF0173" w:rsidP="00AB560C">
            <w:pPr>
              <w:pStyle w:val="forTOC"/>
            </w:pPr>
          </w:p>
        </w:tc>
      </w:tr>
      <w:tr w:rsidR="00AF0173" w:rsidRPr="00AF0173" w14:paraId="0FC3947E" w14:textId="77777777" w:rsidTr="00AF0173">
        <w:tc>
          <w:tcPr>
            <w:tcW w:w="450" w:type="dxa"/>
          </w:tcPr>
          <w:p w14:paraId="6F1C687F" w14:textId="77777777" w:rsidR="00AF0173" w:rsidRPr="00AF0173" w:rsidRDefault="00AF0173" w:rsidP="00AB560C">
            <w:pPr>
              <w:pStyle w:val="forTOC"/>
            </w:pPr>
          </w:p>
        </w:tc>
        <w:tc>
          <w:tcPr>
            <w:tcW w:w="7200" w:type="dxa"/>
          </w:tcPr>
          <w:p w14:paraId="2FE1D00A" w14:textId="77777777" w:rsidR="00AF0173" w:rsidRPr="00AF0173" w:rsidRDefault="00AF0173" w:rsidP="00AB560C">
            <w:pPr>
              <w:pStyle w:val="forTOC"/>
            </w:pPr>
            <w:r w:rsidRPr="00AF0173">
              <w:t>Overview of the current state of technology</w:t>
            </w:r>
          </w:p>
        </w:tc>
        <w:tc>
          <w:tcPr>
            <w:tcW w:w="990" w:type="dxa"/>
          </w:tcPr>
          <w:p w14:paraId="04F6EBE0" w14:textId="77777777" w:rsidR="00AF0173" w:rsidRPr="00AF0173" w:rsidRDefault="00AF0173" w:rsidP="00AB560C">
            <w:pPr>
              <w:pStyle w:val="forTOC"/>
            </w:pPr>
          </w:p>
        </w:tc>
      </w:tr>
      <w:tr w:rsidR="00AF0173" w:rsidRPr="00AF0173" w14:paraId="3F6D5308" w14:textId="77777777" w:rsidTr="00AF0173">
        <w:tc>
          <w:tcPr>
            <w:tcW w:w="450" w:type="dxa"/>
          </w:tcPr>
          <w:p w14:paraId="5D246E61" w14:textId="77777777" w:rsidR="00AF0173" w:rsidRPr="00AF0173" w:rsidRDefault="00AF0173" w:rsidP="00AB560C">
            <w:pPr>
              <w:pStyle w:val="forTOC"/>
            </w:pPr>
          </w:p>
        </w:tc>
        <w:tc>
          <w:tcPr>
            <w:tcW w:w="7200" w:type="dxa"/>
          </w:tcPr>
          <w:p w14:paraId="59AB5973" w14:textId="77777777" w:rsidR="00AF0173" w:rsidRPr="00AF0173" w:rsidRDefault="00AF0173" w:rsidP="00AB560C">
            <w:pPr>
              <w:pStyle w:val="forTOC"/>
            </w:pPr>
            <w:r w:rsidRPr="00AF0173">
              <w:t>Objectives of the study</w:t>
            </w:r>
          </w:p>
        </w:tc>
        <w:tc>
          <w:tcPr>
            <w:tcW w:w="990" w:type="dxa"/>
          </w:tcPr>
          <w:p w14:paraId="1D93854B" w14:textId="77777777" w:rsidR="00AF0173" w:rsidRPr="00AF0173" w:rsidRDefault="00AF0173" w:rsidP="00AB560C">
            <w:pPr>
              <w:pStyle w:val="forTOC"/>
            </w:pPr>
          </w:p>
        </w:tc>
      </w:tr>
      <w:tr w:rsidR="00AF0173" w:rsidRPr="00AF0173" w14:paraId="44BABC0C" w14:textId="77777777" w:rsidTr="00AF0173">
        <w:tc>
          <w:tcPr>
            <w:tcW w:w="450" w:type="dxa"/>
          </w:tcPr>
          <w:p w14:paraId="60172A01" w14:textId="77777777" w:rsidR="00AF0173" w:rsidRPr="00AF0173" w:rsidRDefault="00AF0173" w:rsidP="00AB560C">
            <w:pPr>
              <w:pStyle w:val="forTOC"/>
            </w:pPr>
          </w:p>
        </w:tc>
        <w:tc>
          <w:tcPr>
            <w:tcW w:w="7200" w:type="dxa"/>
          </w:tcPr>
          <w:p w14:paraId="220DAA93" w14:textId="77777777" w:rsidR="00AF0173" w:rsidRDefault="00AF0173" w:rsidP="00AB560C">
            <w:pPr>
              <w:pStyle w:val="forTOC"/>
            </w:pPr>
            <w:r w:rsidRPr="00AF0173">
              <w:t>Scope and limitations of the study</w:t>
            </w:r>
          </w:p>
          <w:p w14:paraId="73B348DE" w14:textId="3AA35B41" w:rsidR="007F461E" w:rsidRPr="00AF0173" w:rsidRDefault="007F461E" w:rsidP="00AB560C">
            <w:pPr>
              <w:pStyle w:val="forTOC"/>
            </w:pPr>
            <w:r>
              <w:t>Review of related literature/studies/systems</w:t>
            </w:r>
          </w:p>
        </w:tc>
        <w:tc>
          <w:tcPr>
            <w:tcW w:w="990" w:type="dxa"/>
          </w:tcPr>
          <w:p w14:paraId="3FFF6B0E" w14:textId="77777777" w:rsidR="00AF0173" w:rsidRPr="00AF0173" w:rsidRDefault="00AF0173" w:rsidP="00AB560C">
            <w:pPr>
              <w:pStyle w:val="forTOC"/>
            </w:pPr>
          </w:p>
        </w:tc>
      </w:tr>
      <w:tr w:rsidR="00AF0173" w:rsidRPr="007F461E" w14:paraId="22D72AD9" w14:textId="77777777" w:rsidTr="006C2783">
        <w:tc>
          <w:tcPr>
            <w:tcW w:w="7650" w:type="dxa"/>
            <w:gridSpan w:val="2"/>
          </w:tcPr>
          <w:p w14:paraId="4A8C31A5" w14:textId="7713F40F" w:rsidR="00AF0173" w:rsidRPr="007F461E" w:rsidRDefault="007F461E" w:rsidP="00AB560C">
            <w:pPr>
              <w:pStyle w:val="forTOC"/>
              <w:rPr>
                <w:b/>
                <w:bCs/>
              </w:rPr>
            </w:pPr>
            <w:r w:rsidRPr="007F461E">
              <w:rPr>
                <w:b/>
                <w:bCs/>
              </w:rPr>
              <w:t>Methodology</w:t>
            </w:r>
          </w:p>
        </w:tc>
        <w:tc>
          <w:tcPr>
            <w:tcW w:w="990" w:type="dxa"/>
          </w:tcPr>
          <w:p w14:paraId="7F59607A" w14:textId="77777777" w:rsidR="00AF0173" w:rsidRPr="007F461E" w:rsidRDefault="00AF0173" w:rsidP="00AB560C">
            <w:pPr>
              <w:pStyle w:val="forTOC"/>
              <w:rPr>
                <w:b/>
                <w:bCs/>
              </w:rPr>
            </w:pPr>
          </w:p>
        </w:tc>
      </w:tr>
      <w:tr w:rsidR="00AF0173" w:rsidRPr="007F461E" w14:paraId="0D46404A" w14:textId="77777777" w:rsidTr="006C2783">
        <w:tc>
          <w:tcPr>
            <w:tcW w:w="7650" w:type="dxa"/>
            <w:gridSpan w:val="2"/>
          </w:tcPr>
          <w:p w14:paraId="33938A7E" w14:textId="77777777" w:rsidR="00AF0173" w:rsidRPr="007F461E" w:rsidRDefault="00AF0173" w:rsidP="00AB560C">
            <w:pPr>
              <w:pStyle w:val="forTOC"/>
              <w:rPr>
                <w:b/>
                <w:bCs/>
              </w:rPr>
            </w:pPr>
            <w:r w:rsidRPr="007F461E">
              <w:rPr>
                <w:b/>
                <w:bCs/>
              </w:rPr>
              <w:t>Results and Discussions</w:t>
            </w:r>
          </w:p>
        </w:tc>
        <w:tc>
          <w:tcPr>
            <w:tcW w:w="990" w:type="dxa"/>
          </w:tcPr>
          <w:p w14:paraId="3E34DE70" w14:textId="77777777" w:rsidR="00AF0173" w:rsidRPr="007F461E" w:rsidRDefault="00AF0173" w:rsidP="00AB560C">
            <w:pPr>
              <w:pStyle w:val="forTOC"/>
              <w:rPr>
                <w:b/>
                <w:bCs/>
              </w:rPr>
            </w:pPr>
          </w:p>
        </w:tc>
      </w:tr>
      <w:tr w:rsidR="00AF0173" w:rsidRPr="007F461E" w14:paraId="31B0A7EF" w14:textId="77777777" w:rsidTr="006C2783">
        <w:tc>
          <w:tcPr>
            <w:tcW w:w="7650" w:type="dxa"/>
            <w:gridSpan w:val="2"/>
          </w:tcPr>
          <w:p w14:paraId="5B1D02F0" w14:textId="760E4448" w:rsidR="00AF0173" w:rsidRPr="007F461E" w:rsidRDefault="00AF0173" w:rsidP="00AB560C">
            <w:pPr>
              <w:pStyle w:val="forTOC"/>
              <w:rPr>
                <w:b/>
                <w:bCs/>
              </w:rPr>
            </w:pPr>
            <w:r w:rsidRPr="007F461E">
              <w:rPr>
                <w:b/>
                <w:bCs/>
              </w:rPr>
              <w:t>Conclusion</w:t>
            </w:r>
          </w:p>
        </w:tc>
        <w:tc>
          <w:tcPr>
            <w:tcW w:w="990" w:type="dxa"/>
          </w:tcPr>
          <w:p w14:paraId="0306A9E7" w14:textId="77777777" w:rsidR="00AF0173" w:rsidRPr="007F461E" w:rsidRDefault="00AF0173" w:rsidP="00AB560C">
            <w:pPr>
              <w:pStyle w:val="forTOC"/>
              <w:rPr>
                <w:b/>
                <w:bCs/>
              </w:rPr>
            </w:pPr>
          </w:p>
        </w:tc>
      </w:tr>
      <w:tr w:rsidR="00AF0173" w:rsidRPr="00AF0173" w14:paraId="7548B4BC" w14:textId="77777777" w:rsidTr="006C2783">
        <w:tc>
          <w:tcPr>
            <w:tcW w:w="7650" w:type="dxa"/>
            <w:gridSpan w:val="2"/>
          </w:tcPr>
          <w:p w14:paraId="61274B53" w14:textId="77777777" w:rsidR="00AF0173" w:rsidRPr="00AF0173" w:rsidRDefault="00AF0173" w:rsidP="00AB560C">
            <w:pPr>
              <w:pStyle w:val="forTOC"/>
              <w:rPr>
                <w:b/>
              </w:rPr>
            </w:pPr>
            <w:r w:rsidRPr="00AF0173">
              <w:t>References</w:t>
            </w:r>
          </w:p>
        </w:tc>
        <w:tc>
          <w:tcPr>
            <w:tcW w:w="990" w:type="dxa"/>
          </w:tcPr>
          <w:p w14:paraId="3B819548" w14:textId="77777777" w:rsidR="00AF0173" w:rsidRPr="00AF0173" w:rsidRDefault="00AF0173" w:rsidP="00AB560C">
            <w:pPr>
              <w:pStyle w:val="forTOC"/>
            </w:pPr>
          </w:p>
        </w:tc>
      </w:tr>
      <w:tr w:rsidR="00AF0173" w:rsidRPr="00AF0173" w14:paraId="01003075" w14:textId="77777777" w:rsidTr="006C2783">
        <w:tc>
          <w:tcPr>
            <w:tcW w:w="7650" w:type="dxa"/>
            <w:gridSpan w:val="2"/>
          </w:tcPr>
          <w:p w14:paraId="014A7860" w14:textId="77777777" w:rsidR="00AF0173" w:rsidRPr="00AF0173" w:rsidRDefault="00AF0173" w:rsidP="00AB560C">
            <w:pPr>
              <w:pStyle w:val="forTOC"/>
              <w:rPr>
                <w:b/>
              </w:rPr>
            </w:pPr>
            <w:r w:rsidRPr="00AF0173">
              <w:t>Appendices</w:t>
            </w:r>
          </w:p>
        </w:tc>
        <w:tc>
          <w:tcPr>
            <w:tcW w:w="990" w:type="dxa"/>
          </w:tcPr>
          <w:p w14:paraId="20F8B9E4" w14:textId="77777777" w:rsidR="00AF0173" w:rsidRPr="00AF0173" w:rsidRDefault="00AF0173" w:rsidP="00AB560C">
            <w:pPr>
              <w:pStyle w:val="forTOC"/>
            </w:pPr>
          </w:p>
        </w:tc>
      </w:tr>
      <w:tr w:rsidR="00AF0173" w:rsidRPr="00AF0173" w14:paraId="1DBAF4CC" w14:textId="77777777" w:rsidTr="006C2783">
        <w:tc>
          <w:tcPr>
            <w:tcW w:w="7650" w:type="dxa"/>
            <w:gridSpan w:val="2"/>
          </w:tcPr>
          <w:p w14:paraId="7F4FA233" w14:textId="77777777" w:rsidR="00AF0173" w:rsidRPr="00AF0173" w:rsidRDefault="00AF0173" w:rsidP="00AB560C">
            <w:pPr>
              <w:pStyle w:val="forTOC"/>
            </w:pPr>
          </w:p>
        </w:tc>
        <w:tc>
          <w:tcPr>
            <w:tcW w:w="990" w:type="dxa"/>
          </w:tcPr>
          <w:p w14:paraId="2D0E6EBC" w14:textId="77777777" w:rsidR="00AF0173" w:rsidRPr="00AF0173" w:rsidRDefault="00AF0173" w:rsidP="00AB560C">
            <w:pPr>
              <w:pStyle w:val="forTOC"/>
            </w:pPr>
          </w:p>
        </w:tc>
      </w:tr>
      <w:tr w:rsidR="00AF0173" w:rsidRPr="00AF0173" w14:paraId="3171CC6A" w14:textId="77777777" w:rsidTr="006C2783">
        <w:tc>
          <w:tcPr>
            <w:tcW w:w="7650" w:type="dxa"/>
            <w:gridSpan w:val="2"/>
          </w:tcPr>
          <w:p w14:paraId="284DE910" w14:textId="77777777" w:rsidR="00AF0173" w:rsidRPr="00AF0173" w:rsidRDefault="00AF0173" w:rsidP="00AB560C">
            <w:pPr>
              <w:pStyle w:val="forTOC"/>
            </w:pPr>
          </w:p>
        </w:tc>
        <w:tc>
          <w:tcPr>
            <w:tcW w:w="990" w:type="dxa"/>
          </w:tcPr>
          <w:p w14:paraId="4FF2D212" w14:textId="77777777" w:rsidR="00AF0173" w:rsidRPr="00AF0173" w:rsidRDefault="00AF0173" w:rsidP="00AB560C">
            <w:pPr>
              <w:pStyle w:val="forTOC"/>
            </w:pPr>
          </w:p>
        </w:tc>
      </w:tr>
    </w:tbl>
    <w:p w14:paraId="75BBCA1C" w14:textId="77777777" w:rsidR="008B079E" w:rsidRPr="00AF0173" w:rsidRDefault="008B079E" w:rsidP="00252E85">
      <w:pPr>
        <w:pStyle w:val="BodyofResearch"/>
      </w:pPr>
    </w:p>
    <w:p w14:paraId="40457893" w14:textId="77777777" w:rsidR="006C2783" w:rsidRPr="00AF0173" w:rsidRDefault="006C2783">
      <w:pPr>
        <w:spacing w:after="160" w:line="259" w:lineRule="auto"/>
        <w:jc w:val="left"/>
        <w:rPr>
          <w:rFonts w:eastAsia="Times New Roman" w:cs="Times New Roman"/>
          <w:b w:val="0"/>
          <w:szCs w:val="20"/>
          <w:lang w:eastAsia="en-PH"/>
        </w:rPr>
      </w:pPr>
      <w:r w:rsidRPr="00AF0173">
        <w:br w:type="page"/>
      </w:r>
    </w:p>
    <w:p w14:paraId="442F8887" w14:textId="77777777" w:rsidR="006C2783" w:rsidRPr="00AF0173" w:rsidRDefault="006C2783" w:rsidP="006C2783">
      <w:pPr>
        <w:pStyle w:val="Heading1"/>
      </w:pPr>
      <w:r w:rsidRPr="00AF0173">
        <w:lastRenderedPageBreak/>
        <w:t>List of Tables</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7560"/>
        <w:gridCol w:w="990"/>
      </w:tblGrid>
      <w:tr w:rsidR="00AB560C" w:rsidRPr="00AF0173" w14:paraId="43CCBB89" w14:textId="77777777" w:rsidTr="0036680D">
        <w:tc>
          <w:tcPr>
            <w:tcW w:w="1080" w:type="dxa"/>
          </w:tcPr>
          <w:p w14:paraId="6E9576CF" w14:textId="77777777" w:rsidR="006C2783" w:rsidRPr="00AF0173" w:rsidRDefault="006C2783" w:rsidP="00AB560C">
            <w:pPr>
              <w:pStyle w:val="forTOC"/>
            </w:pPr>
            <w:r w:rsidRPr="00AF0173">
              <w:t>Table</w:t>
            </w:r>
          </w:p>
        </w:tc>
        <w:tc>
          <w:tcPr>
            <w:tcW w:w="7560" w:type="dxa"/>
          </w:tcPr>
          <w:p w14:paraId="76FBE63F" w14:textId="77777777" w:rsidR="006C2783" w:rsidRPr="00AF0173" w:rsidRDefault="006C2783" w:rsidP="00AB560C">
            <w:pPr>
              <w:pStyle w:val="forTOC"/>
            </w:pPr>
          </w:p>
        </w:tc>
        <w:tc>
          <w:tcPr>
            <w:tcW w:w="990" w:type="dxa"/>
          </w:tcPr>
          <w:p w14:paraId="38BCF340" w14:textId="77777777" w:rsidR="006C2783" w:rsidRPr="00AF0173" w:rsidRDefault="006C2783" w:rsidP="00AB560C">
            <w:pPr>
              <w:pStyle w:val="forTOC"/>
            </w:pPr>
            <w:r w:rsidRPr="00AF0173">
              <w:t>Page</w:t>
            </w:r>
          </w:p>
        </w:tc>
      </w:tr>
      <w:tr w:rsidR="00AB560C" w:rsidRPr="00AF0173" w14:paraId="3FCE8D73" w14:textId="77777777" w:rsidTr="0036680D">
        <w:tc>
          <w:tcPr>
            <w:tcW w:w="1080" w:type="dxa"/>
          </w:tcPr>
          <w:p w14:paraId="20435615" w14:textId="77777777" w:rsidR="006C2783" w:rsidRPr="00AF0173" w:rsidRDefault="00AB560C" w:rsidP="00AB560C">
            <w:pPr>
              <w:pStyle w:val="forTOC"/>
              <w:jc w:val="right"/>
            </w:pPr>
            <w:r>
              <w:t>1</w:t>
            </w:r>
          </w:p>
        </w:tc>
        <w:tc>
          <w:tcPr>
            <w:tcW w:w="7560" w:type="dxa"/>
          </w:tcPr>
          <w:p w14:paraId="524A18E7" w14:textId="77777777" w:rsidR="006C2783" w:rsidRPr="00AF0173" w:rsidRDefault="006C2783" w:rsidP="00AB560C">
            <w:pPr>
              <w:pStyle w:val="forTOC"/>
            </w:pPr>
            <w:r w:rsidRPr="00AF0173">
              <w:t xml:space="preserve"> </w:t>
            </w:r>
            <w:r w:rsidRPr="00AF0173">
              <w:rPr>
                <w:highlight w:val="lightGray"/>
              </w:rPr>
              <w:t>&lt;Title of the table&gt;</w:t>
            </w:r>
          </w:p>
        </w:tc>
        <w:tc>
          <w:tcPr>
            <w:tcW w:w="990" w:type="dxa"/>
          </w:tcPr>
          <w:p w14:paraId="7FAA3560" w14:textId="77777777" w:rsidR="006C2783" w:rsidRPr="00AF0173" w:rsidRDefault="006C2783" w:rsidP="00AB560C">
            <w:pPr>
              <w:pStyle w:val="forTOC"/>
            </w:pPr>
          </w:p>
        </w:tc>
      </w:tr>
      <w:tr w:rsidR="00AB560C" w:rsidRPr="00AF0173" w14:paraId="7A1A8DCA" w14:textId="77777777" w:rsidTr="0036680D">
        <w:tc>
          <w:tcPr>
            <w:tcW w:w="1080" w:type="dxa"/>
          </w:tcPr>
          <w:p w14:paraId="72154C11" w14:textId="77777777" w:rsidR="006C2783" w:rsidRPr="00AF0173" w:rsidRDefault="00AB560C" w:rsidP="00AB560C">
            <w:pPr>
              <w:pStyle w:val="forTOC"/>
              <w:jc w:val="right"/>
            </w:pPr>
            <w:r>
              <w:t>2</w:t>
            </w:r>
          </w:p>
        </w:tc>
        <w:tc>
          <w:tcPr>
            <w:tcW w:w="7560" w:type="dxa"/>
          </w:tcPr>
          <w:p w14:paraId="36141978" w14:textId="77777777" w:rsidR="006C2783" w:rsidRPr="00AF0173" w:rsidRDefault="006C2783" w:rsidP="00AB560C">
            <w:pPr>
              <w:pStyle w:val="forTOC"/>
            </w:pPr>
            <w:r w:rsidRPr="00AF0173">
              <w:rPr>
                <w:highlight w:val="lightGray"/>
              </w:rPr>
              <w:t>&lt;Title of the table&gt;</w:t>
            </w:r>
          </w:p>
        </w:tc>
        <w:tc>
          <w:tcPr>
            <w:tcW w:w="990" w:type="dxa"/>
          </w:tcPr>
          <w:p w14:paraId="3C21DCA6" w14:textId="77777777" w:rsidR="006C2783" w:rsidRPr="00AF0173" w:rsidRDefault="006C2783" w:rsidP="00AB560C">
            <w:pPr>
              <w:pStyle w:val="forTOC"/>
            </w:pPr>
          </w:p>
        </w:tc>
      </w:tr>
      <w:tr w:rsidR="00AB560C" w:rsidRPr="00AF0173" w14:paraId="5C23D4DF" w14:textId="77777777" w:rsidTr="0036680D">
        <w:tc>
          <w:tcPr>
            <w:tcW w:w="1080" w:type="dxa"/>
          </w:tcPr>
          <w:p w14:paraId="67BE7524" w14:textId="77777777" w:rsidR="006C2783" w:rsidRPr="00AF0173" w:rsidRDefault="00AB560C" w:rsidP="00AB560C">
            <w:pPr>
              <w:pStyle w:val="forTOC"/>
              <w:jc w:val="right"/>
            </w:pPr>
            <w:r>
              <w:t>3</w:t>
            </w:r>
          </w:p>
        </w:tc>
        <w:tc>
          <w:tcPr>
            <w:tcW w:w="7560" w:type="dxa"/>
          </w:tcPr>
          <w:p w14:paraId="10A0E28A" w14:textId="77777777" w:rsidR="006C2783" w:rsidRPr="00AF0173" w:rsidRDefault="006C2783" w:rsidP="00AB560C">
            <w:pPr>
              <w:pStyle w:val="forTOC"/>
            </w:pPr>
            <w:r w:rsidRPr="00AF0173">
              <w:rPr>
                <w:highlight w:val="lightGray"/>
              </w:rPr>
              <w:t>&lt;Title of the table&gt;</w:t>
            </w:r>
          </w:p>
        </w:tc>
        <w:tc>
          <w:tcPr>
            <w:tcW w:w="990" w:type="dxa"/>
          </w:tcPr>
          <w:p w14:paraId="071F704C" w14:textId="77777777" w:rsidR="006C2783" w:rsidRPr="00AF0173" w:rsidRDefault="006C2783" w:rsidP="00AB560C">
            <w:pPr>
              <w:pStyle w:val="forTOC"/>
            </w:pPr>
          </w:p>
        </w:tc>
      </w:tr>
      <w:tr w:rsidR="00AF0173" w:rsidRPr="00AF0173" w14:paraId="7FFE7D8D" w14:textId="77777777" w:rsidTr="0036680D">
        <w:tc>
          <w:tcPr>
            <w:tcW w:w="1080" w:type="dxa"/>
          </w:tcPr>
          <w:p w14:paraId="65AA50DE" w14:textId="77777777" w:rsidR="006C2783" w:rsidRPr="00AF0173" w:rsidRDefault="00AB560C" w:rsidP="00AB560C">
            <w:pPr>
              <w:pStyle w:val="forTOC"/>
              <w:jc w:val="right"/>
            </w:pPr>
            <w:r>
              <w:t>4</w:t>
            </w:r>
          </w:p>
        </w:tc>
        <w:tc>
          <w:tcPr>
            <w:tcW w:w="7560" w:type="dxa"/>
          </w:tcPr>
          <w:p w14:paraId="51ED3707" w14:textId="77777777" w:rsidR="006C2783" w:rsidRPr="00AF0173" w:rsidRDefault="006C2783" w:rsidP="00AB560C">
            <w:pPr>
              <w:pStyle w:val="forTOC"/>
            </w:pPr>
            <w:r w:rsidRPr="00AF0173">
              <w:rPr>
                <w:highlight w:val="lightGray"/>
              </w:rPr>
              <w:t>&lt;Title of the table&gt;</w:t>
            </w:r>
          </w:p>
        </w:tc>
        <w:tc>
          <w:tcPr>
            <w:tcW w:w="990" w:type="dxa"/>
          </w:tcPr>
          <w:p w14:paraId="1464F458" w14:textId="77777777" w:rsidR="006C2783" w:rsidRPr="00AF0173" w:rsidRDefault="006C2783" w:rsidP="00AB560C">
            <w:pPr>
              <w:pStyle w:val="forTOC"/>
            </w:pPr>
          </w:p>
        </w:tc>
      </w:tr>
      <w:tr w:rsidR="00AF0173" w:rsidRPr="00AF0173" w14:paraId="507D87D7" w14:textId="77777777" w:rsidTr="0036680D">
        <w:tc>
          <w:tcPr>
            <w:tcW w:w="1080" w:type="dxa"/>
          </w:tcPr>
          <w:p w14:paraId="61238328" w14:textId="77777777" w:rsidR="00AF0173" w:rsidRPr="00AF0173" w:rsidRDefault="00AF0173" w:rsidP="00AB560C">
            <w:pPr>
              <w:pStyle w:val="forTOC"/>
            </w:pPr>
          </w:p>
        </w:tc>
        <w:tc>
          <w:tcPr>
            <w:tcW w:w="7560" w:type="dxa"/>
          </w:tcPr>
          <w:p w14:paraId="2A6B75F7" w14:textId="77777777" w:rsidR="00AF0173" w:rsidRPr="00AF0173" w:rsidRDefault="00AF0173" w:rsidP="00AB560C">
            <w:pPr>
              <w:pStyle w:val="forTOC"/>
            </w:pPr>
          </w:p>
        </w:tc>
        <w:tc>
          <w:tcPr>
            <w:tcW w:w="990" w:type="dxa"/>
          </w:tcPr>
          <w:p w14:paraId="779955CD" w14:textId="77777777" w:rsidR="00AF0173" w:rsidRPr="00AF0173" w:rsidRDefault="00AF0173" w:rsidP="00AB560C">
            <w:pPr>
              <w:pStyle w:val="forTOC"/>
            </w:pPr>
          </w:p>
        </w:tc>
      </w:tr>
      <w:tr w:rsidR="00E76A75" w:rsidRPr="00AF0173" w14:paraId="7D977651" w14:textId="77777777" w:rsidTr="0036680D">
        <w:tc>
          <w:tcPr>
            <w:tcW w:w="1080" w:type="dxa"/>
          </w:tcPr>
          <w:p w14:paraId="7AD1325F" w14:textId="77777777" w:rsidR="00E76A75" w:rsidRPr="00AF0173" w:rsidRDefault="00E76A75" w:rsidP="00AB560C">
            <w:pPr>
              <w:pStyle w:val="forTOC"/>
            </w:pPr>
          </w:p>
        </w:tc>
        <w:tc>
          <w:tcPr>
            <w:tcW w:w="7560" w:type="dxa"/>
          </w:tcPr>
          <w:p w14:paraId="46865C99" w14:textId="77777777" w:rsidR="00E76A75" w:rsidRPr="00AF0173" w:rsidRDefault="00E76A75" w:rsidP="00AB560C">
            <w:pPr>
              <w:pStyle w:val="forTOC"/>
              <w:rPr>
                <w:highlight w:val="lightGray"/>
              </w:rPr>
            </w:pPr>
          </w:p>
        </w:tc>
        <w:tc>
          <w:tcPr>
            <w:tcW w:w="990" w:type="dxa"/>
          </w:tcPr>
          <w:p w14:paraId="2B9B3D9D" w14:textId="77777777" w:rsidR="00E76A75" w:rsidRPr="00AF0173" w:rsidRDefault="00E76A75" w:rsidP="00AB560C">
            <w:pPr>
              <w:pStyle w:val="forTOC"/>
            </w:pPr>
          </w:p>
        </w:tc>
      </w:tr>
    </w:tbl>
    <w:p w14:paraId="36A2E9CD" w14:textId="448A7903" w:rsidR="006C2783" w:rsidRPr="00AF0173" w:rsidRDefault="00E76A75" w:rsidP="00252E85">
      <w:pPr>
        <w:pStyle w:val="BodyofResearch"/>
      </w:pPr>
      <w:r w:rsidRPr="00AF0173">
        <w:rPr>
          <w:highlight w:val="lightGray"/>
        </w:rPr>
        <w:t xml:space="preserve">Add columns if </w:t>
      </w:r>
      <w:r w:rsidR="008C1D7E">
        <w:rPr>
          <w:highlight w:val="lightGray"/>
        </w:rPr>
        <w:t xml:space="preserve">the </w:t>
      </w:r>
      <w:r w:rsidRPr="00AF0173">
        <w:rPr>
          <w:highlight w:val="lightGray"/>
        </w:rPr>
        <w:t>number of tables is more</w:t>
      </w:r>
      <w:r w:rsidR="0036680D">
        <w:rPr>
          <w:highlight w:val="lightGray"/>
        </w:rPr>
        <w:t xml:space="preserve"> than four by pressing tab</w:t>
      </w:r>
      <w:r w:rsidR="008C1D7E">
        <w:t>.</w:t>
      </w:r>
    </w:p>
    <w:p w14:paraId="22F0385D" w14:textId="77777777" w:rsidR="006C2783" w:rsidRPr="00AF0173" w:rsidRDefault="006C2783">
      <w:pPr>
        <w:spacing w:after="160" w:line="259" w:lineRule="auto"/>
        <w:jc w:val="left"/>
        <w:rPr>
          <w:rFonts w:eastAsia="Times New Roman" w:cs="Times New Roman"/>
          <w:b w:val="0"/>
          <w:szCs w:val="20"/>
          <w:lang w:eastAsia="en-PH"/>
        </w:rPr>
      </w:pPr>
      <w:r w:rsidRPr="00AF0173">
        <w:br w:type="page"/>
      </w:r>
    </w:p>
    <w:p w14:paraId="74AF07EC" w14:textId="77777777" w:rsidR="006C2783" w:rsidRPr="00AF0173" w:rsidRDefault="006C2783" w:rsidP="006C2783">
      <w:pPr>
        <w:pStyle w:val="Heading1"/>
      </w:pPr>
      <w:r w:rsidRPr="00AF0173">
        <w:lastRenderedPageBreak/>
        <w:t>List of Figures</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7560"/>
        <w:gridCol w:w="990"/>
      </w:tblGrid>
      <w:tr w:rsidR="00AB560C" w:rsidRPr="00AF0173" w14:paraId="6A9EDC84" w14:textId="77777777" w:rsidTr="006C2783">
        <w:tc>
          <w:tcPr>
            <w:tcW w:w="1080" w:type="dxa"/>
          </w:tcPr>
          <w:p w14:paraId="79CFD527" w14:textId="77777777" w:rsidR="006C2783" w:rsidRPr="00AF0173" w:rsidRDefault="006C2783" w:rsidP="00AB560C">
            <w:pPr>
              <w:pStyle w:val="forTOC"/>
            </w:pPr>
            <w:r w:rsidRPr="00AF0173">
              <w:t>Figure</w:t>
            </w:r>
          </w:p>
        </w:tc>
        <w:tc>
          <w:tcPr>
            <w:tcW w:w="7560" w:type="dxa"/>
          </w:tcPr>
          <w:p w14:paraId="35313314" w14:textId="77777777" w:rsidR="006C2783" w:rsidRPr="00AF0173" w:rsidRDefault="006C2783" w:rsidP="00AB560C">
            <w:pPr>
              <w:pStyle w:val="forTOC"/>
            </w:pPr>
          </w:p>
        </w:tc>
        <w:tc>
          <w:tcPr>
            <w:tcW w:w="990" w:type="dxa"/>
          </w:tcPr>
          <w:p w14:paraId="3B814E1F" w14:textId="77777777" w:rsidR="006C2783" w:rsidRPr="00AF0173" w:rsidRDefault="006C2783" w:rsidP="00AB560C">
            <w:pPr>
              <w:pStyle w:val="forTOC"/>
            </w:pPr>
            <w:r w:rsidRPr="00AF0173">
              <w:t>Page</w:t>
            </w:r>
          </w:p>
        </w:tc>
      </w:tr>
      <w:tr w:rsidR="00AB560C" w:rsidRPr="00AF0173" w14:paraId="44310888" w14:textId="77777777" w:rsidTr="006C2783">
        <w:tc>
          <w:tcPr>
            <w:tcW w:w="1080" w:type="dxa"/>
          </w:tcPr>
          <w:p w14:paraId="6B7EAB50" w14:textId="77777777" w:rsidR="00AB560C" w:rsidRPr="00AF0173" w:rsidRDefault="00AB560C" w:rsidP="00AB560C">
            <w:pPr>
              <w:pStyle w:val="forTOC"/>
              <w:jc w:val="right"/>
            </w:pPr>
            <w:r>
              <w:t>1</w:t>
            </w:r>
          </w:p>
        </w:tc>
        <w:tc>
          <w:tcPr>
            <w:tcW w:w="7560" w:type="dxa"/>
          </w:tcPr>
          <w:p w14:paraId="757F0376" w14:textId="77777777" w:rsidR="00AB560C" w:rsidRPr="00AF0173" w:rsidRDefault="00AB560C" w:rsidP="00AB560C">
            <w:pPr>
              <w:pStyle w:val="forTOC"/>
            </w:pPr>
            <w:r w:rsidRPr="00AF0173">
              <w:rPr>
                <w:highlight w:val="lightGray"/>
              </w:rPr>
              <w:t>&lt;Title of the figure&gt;</w:t>
            </w:r>
          </w:p>
        </w:tc>
        <w:tc>
          <w:tcPr>
            <w:tcW w:w="990" w:type="dxa"/>
          </w:tcPr>
          <w:p w14:paraId="24B4B92F" w14:textId="77777777" w:rsidR="00AB560C" w:rsidRPr="00AF0173" w:rsidRDefault="00AB560C" w:rsidP="00AB560C">
            <w:pPr>
              <w:pStyle w:val="forTOC"/>
            </w:pPr>
          </w:p>
        </w:tc>
      </w:tr>
      <w:tr w:rsidR="00AB560C" w:rsidRPr="00AF0173" w14:paraId="2E546F22" w14:textId="77777777" w:rsidTr="006C2783">
        <w:tc>
          <w:tcPr>
            <w:tcW w:w="1080" w:type="dxa"/>
          </w:tcPr>
          <w:p w14:paraId="282115AF" w14:textId="77777777" w:rsidR="00AB560C" w:rsidRPr="00AF0173" w:rsidRDefault="00AB560C" w:rsidP="00AB560C">
            <w:pPr>
              <w:pStyle w:val="forTOC"/>
              <w:jc w:val="right"/>
            </w:pPr>
            <w:r>
              <w:t>2</w:t>
            </w:r>
          </w:p>
        </w:tc>
        <w:tc>
          <w:tcPr>
            <w:tcW w:w="7560" w:type="dxa"/>
          </w:tcPr>
          <w:p w14:paraId="1849B0F8" w14:textId="77777777" w:rsidR="00AB560C" w:rsidRPr="00AF0173" w:rsidRDefault="00AB560C" w:rsidP="00AB560C">
            <w:pPr>
              <w:pStyle w:val="forTOC"/>
            </w:pPr>
            <w:r w:rsidRPr="00AF0173">
              <w:rPr>
                <w:highlight w:val="lightGray"/>
              </w:rPr>
              <w:t>&lt;Title of the figure&gt;</w:t>
            </w:r>
          </w:p>
        </w:tc>
        <w:tc>
          <w:tcPr>
            <w:tcW w:w="990" w:type="dxa"/>
          </w:tcPr>
          <w:p w14:paraId="5E16DE21" w14:textId="77777777" w:rsidR="00AB560C" w:rsidRPr="00AF0173" w:rsidRDefault="00AB560C" w:rsidP="00AB560C">
            <w:pPr>
              <w:pStyle w:val="forTOC"/>
            </w:pPr>
          </w:p>
        </w:tc>
      </w:tr>
      <w:tr w:rsidR="00AB560C" w:rsidRPr="00AF0173" w14:paraId="02F61F5E" w14:textId="77777777" w:rsidTr="006C2783">
        <w:tc>
          <w:tcPr>
            <w:tcW w:w="1080" w:type="dxa"/>
          </w:tcPr>
          <w:p w14:paraId="78382857" w14:textId="77777777" w:rsidR="00AB560C" w:rsidRPr="00AF0173" w:rsidRDefault="00AB560C" w:rsidP="00AB560C">
            <w:pPr>
              <w:pStyle w:val="forTOC"/>
              <w:jc w:val="right"/>
            </w:pPr>
            <w:r>
              <w:t>3</w:t>
            </w:r>
          </w:p>
        </w:tc>
        <w:tc>
          <w:tcPr>
            <w:tcW w:w="7560" w:type="dxa"/>
          </w:tcPr>
          <w:p w14:paraId="1D708C44" w14:textId="77777777" w:rsidR="00AB560C" w:rsidRPr="00AF0173" w:rsidRDefault="00AB560C" w:rsidP="00AB560C">
            <w:pPr>
              <w:pStyle w:val="forTOC"/>
            </w:pPr>
            <w:r w:rsidRPr="00AF0173">
              <w:rPr>
                <w:highlight w:val="lightGray"/>
              </w:rPr>
              <w:t>&lt;Title of the figure&gt;</w:t>
            </w:r>
          </w:p>
        </w:tc>
        <w:tc>
          <w:tcPr>
            <w:tcW w:w="990" w:type="dxa"/>
          </w:tcPr>
          <w:p w14:paraId="01C1CD85" w14:textId="77777777" w:rsidR="00AB560C" w:rsidRPr="00AF0173" w:rsidRDefault="00AB560C" w:rsidP="00AB560C">
            <w:pPr>
              <w:pStyle w:val="forTOC"/>
            </w:pPr>
          </w:p>
        </w:tc>
      </w:tr>
      <w:tr w:rsidR="00AB560C" w:rsidRPr="00AF0173" w14:paraId="22C738C7" w14:textId="77777777" w:rsidTr="006C2783">
        <w:tc>
          <w:tcPr>
            <w:tcW w:w="1080" w:type="dxa"/>
          </w:tcPr>
          <w:p w14:paraId="371E0788" w14:textId="77777777" w:rsidR="00AB560C" w:rsidRPr="00AF0173" w:rsidRDefault="00AB560C" w:rsidP="00AB560C">
            <w:pPr>
              <w:pStyle w:val="forTOC"/>
              <w:jc w:val="right"/>
            </w:pPr>
            <w:r>
              <w:t>4</w:t>
            </w:r>
          </w:p>
        </w:tc>
        <w:tc>
          <w:tcPr>
            <w:tcW w:w="7560" w:type="dxa"/>
          </w:tcPr>
          <w:p w14:paraId="1613C798" w14:textId="77777777" w:rsidR="00AB560C" w:rsidRPr="00AF0173" w:rsidRDefault="00AB560C" w:rsidP="00AB560C">
            <w:pPr>
              <w:pStyle w:val="forTOC"/>
            </w:pPr>
            <w:r w:rsidRPr="00AF0173">
              <w:rPr>
                <w:highlight w:val="lightGray"/>
              </w:rPr>
              <w:t>&lt;Title of the figure&gt;</w:t>
            </w:r>
          </w:p>
        </w:tc>
        <w:tc>
          <w:tcPr>
            <w:tcW w:w="990" w:type="dxa"/>
          </w:tcPr>
          <w:p w14:paraId="0FDCC03A" w14:textId="77777777" w:rsidR="00AB560C" w:rsidRPr="00AF0173" w:rsidRDefault="00AB560C" w:rsidP="00AB560C">
            <w:pPr>
              <w:pStyle w:val="forTOC"/>
            </w:pPr>
          </w:p>
        </w:tc>
      </w:tr>
      <w:tr w:rsidR="00AB560C" w:rsidRPr="00AF0173" w14:paraId="19C09EC7" w14:textId="77777777" w:rsidTr="006C2783">
        <w:tc>
          <w:tcPr>
            <w:tcW w:w="1080" w:type="dxa"/>
          </w:tcPr>
          <w:p w14:paraId="4FD9FD9D" w14:textId="77777777" w:rsidR="00AB560C" w:rsidRPr="00AF0173" w:rsidRDefault="00AB560C" w:rsidP="00AB560C">
            <w:pPr>
              <w:pStyle w:val="forTOC"/>
            </w:pPr>
          </w:p>
        </w:tc>
        <w:tc>
          <w:tcPr>
            <w:tcW w:w="7560" w:type="dxa"/>
          </w:tcPr>
          <w:p w14:paraId="78E34946" w14:textId="77777777" w:rsidR="00AB560C" w:rsidRPr="00AF0173" w:rsidRDefault="00AB560C" w:rsidP="00AB560C">
            <w:pPr>
              <w:pStyle w:val="forTOC"/>
            </w:pPr>
          </w:p>
        </w:tc>
        <w:tc>
          <w:tcPr>
            <w:tcW w:w="990" w:type="dxa"/>
          </w:tcPr>
          <w:p w14:paraId="427EE915" w14:textId="77777777" w:rsidR="00AB560C" w:rsidRPr="00AF0173" w:rsidRDefault="00AB560C" w:rsidP="00AB560C">
            <w:pPr>
              <w:pStyle w:val="forTOC"/>
            </w:pPr>
          </w:p>
        </w:tc>
      </w:tr>
    </w:tbl>
    <w:p w14:paraId="0D97EB19" w14:textId="5C4137EE" w:rsidR="0036680D" w:rsidRPr="00AF0173" w:rsidRDefault="0036680D" w:rsidP="0036680D">
      <w:pPr>
        <w:pStyle w:val="BodyofResearch"/>
      </w:pPr>
      <w:r w:rsidRPr="00AF0173">
        <w:rPr>
          <w:highlight w:val="lightGray"/>
        </w:rPr>
        <w:t xml:space="preserve">Add columns if </w:t>
      </w:r>
      <w:r w:rsidR="008C1D7E">
        <w:rPr>
          <w:highlight w:val="lightGray"/>
        </w:rPr>
        <w:t xml:space="preserve">the </w:t>
      </w:r>
      <w:r w:rsidRPr="00AF0173">
        <w:rPr>
          <w:highlight w:val="lightGray"/>
        </w:rPr>
        <w:t>number of tables is more</w:t>
      </w:r>
      <w:r>
        <w:rPr>
          <w:highlight w:val="lightGray"/>
        </w:rPr>
        <w:t xml:space="preserve"> than four by pressing tab</w:t>
      </w:r>
      <w:r w:rsidR="008C1D7E">
        <w:t>.</w:t>
      </w:r>
    </w:p>
    <w:p w14:paraId="1822D768" w14:textId="77777777" w:rsidR="006C2783" w:rsidRPr="00AF0173" w:rsidRDefault="006C2783">
      <w:pPr>
        <w:spacing w:after="160" w:line="259" w:lineRule="auto"/>
        <w:jc w:val="left"/>
        <w:rPr>
          <w:rFonts w:eastAsia="Times New Roman" w:cs="Times New Roman"/>
          <w:b w:val="0"/>
          <w:szCs w:val="20"/>
          <w:lang w:eastAsia="en-PH"/>
        </w:rPr>
      </w:pPr>
      <w:r w:rsidRPr="00AF0173">
        <w:br w:type="page"/>
      </w:r>
    </w:p>
    <w:p w14:paraId="0BAE628A" w14:textId="77777777" w:rsidR="006B605C" w:rsidRPr="00AF0173" w:rsidRDefault="006B605C" w:rsidP="006B605C">
      <w:pPr>
        <w:pStyle w:val="Heading1"/>
      </w:pPr>
      <w:r w:rsidRPr="00AF0173">
        <w:lastRenderedPageBreak/>
        <w:t>List of Appendices</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7380"/>
        <w:gridCol w:w="990"/>
      </w:tblGrid>
      <w:tr w:rsidR="00AB560C" w:rsidRPr="00AF0173" w14:paraId="14D75D2C" w14:textId="77777777" w:rsidTr="006B605C">
        <w:tc>
          <w:tcPr>
            <w:tcW w:w="1260" w:type="dxa"/>
          </w:tcPr>
          <w:p w14:paraId="3C06ECA0" w14:textId="77777777" w:rsidR="006B605C" w:rsidRPr="00AF0173" w:rsidRDefault="006B605C" w:rsidP="00AB560C">
            <w:pPr>
              <w:pStyle w:val="forTOC"/>
            </w:pPr>
            <w:r w:rsidRPr="00AF0173">
              <w:t>Appendix</w:t>
            </w:r>
          </w:p>
        </w:tc>
        <w:tc>
          <w:tcPr>
            <w:tcW w:w="7380" w:type="dxa"/>
          </w:tcPr>
          <w:p w14:paraId="70B07B35" w14:textId="77777777" w:rsidR="006B605C" w:rsidRPr="00AF0173" w:rsidRDefault="006B605C" w:rsidP="00AB560C">
            <w:pPr>
              <w:pStyle w:val="forTOC"/>
            </w:pPr>
          </w:p>
        </w:tc>
        <w:tc>
          <w:tcPr>
            <w:tcW w:w="990" w:type="dxa"/>
          </w:tcPr>
          <w:p w14:paraId="3D738C3A" w14:textId="77777777" w:rsidR="006B605C" w:rsidRPr="00AF0173" w:rsidRDefault="006B605C" w:rsidP="00AB560C">
            <w:pPr>
              <w:pStyle w:val="forTOC"/>
            </w:pPr>
            <w:r w:rsidRPr="00AF0173">
              <w:t>Page</w:t>
            </w:r>
          </w:p>
        </w:tc>
      </w:tr>
      <w:tr w:rsidR="00AB560C" w:rsidRPr="00AF0173" w14:paraId="1A89B3F4" w14:textId="77777777" w:rsidTr="006B605C">
        <w:tc>
          <w:tcPr>
            <w:tcW w:w="1260" w:type="dxa"/>
          </w:tcPr>
          <w:p w14:paraId="251E1B21" w14:textId="77777777" w:rsidR="006B605C" w:rsidRPr="00AF0173" w:rsidRDefault="006B605C" w:rsidP="00AB560C">
            <w:pPr>
              <w:pStyle w:val="forTOC"/>
            </w:pPr>
          </w:p>
        </w:tc>
        <w:tc>
          <w:tcPr>
            <w:tcW w:w="7380" w:type="dxa"/>
          </w:tcPr>
          <w:p w14:paraId="0F039908" w14:textId="7C75AF38" w:rsidR="006B605C" w:rsidRPr="00AF0173" w:rsidRDefault="006B605C" w:rsidP="006D3C02">
            <w:pPr>
              <w:pStyle w:val="forTOC"/>
            </w:pPr>
            <w:r w:rsidRPr="00AF0173">
              <w:t xml:space="preserve">A. </w:t>
            </w:r>
            <w:r w:rsidR="001E2B6C">
              <w:t>Calendar of Activities</w:t>
            </w:r>
          </w:p>
        </w:tc>
        <w:tc>
          <w:tcPr>
            <w:tcW w:w="990" w:type="dxa"/>
          </w:tcPr>
          <w:p w14:paraId="18128BCB" w14:textId="77777777" w:rsidR="006B605C" w:rsidRPr="00AF0173" w:rsidRDefault="006B605C" w:rsidP="00AB560C">
            <w:pPr>
              <w:pStyle w:val="forTOC"/>
            </w:pPr>
          </w:p>
        </w:tc>
      </w:tr>
      <w:tr w:rsidR="00AB560C" w:rsidRPr="00AF0173" w14:paraId="672B633D" w14:textId="77777777" w:rsidTr="006B605C">
        <w:tc>
          <w:tcPr>
            <w:tcW w:w="1260" w:type="dxa"/>
          </w:tcPr>
          <w:p w14:paraId="2FC95CE0" w14:textId="77777777" w:rsidR="006B605C" w:rsidRPr="00AF0173" w:rsidRDefault="006B605C" w:rsidP="00AB560C">
            <w:pPr>
              <w:pStyle w:val="forTOC"/>
            </w:pPr>
          </w:p>
        </w:tc>
        <w:tc>
          <w:tcPr>
            <w:tcW w:w="7380" w:type="dxa"/>
          </w:tcPr>
          <w:p w14:paraId="5AFCD0EB" w14:textId="77777777" w:rsidR="006B605C" w:rsidRPr="00AF0173" w:rsidRDefault="006B605C" w:rsidP="00EA5C1B">
            <w:pPr>
              <w:pStyle w:val="forTOC"/>
            </w:pPr>
            <w:r w:rsidRPr="00AF0173">
              <w:t xml:space="preserve">B. </w:t>
            </w:r>
            <w:r w:rsidR="00EA5C1B">
              <w:t>Actual Thesis Expenses</w:t>
            </w:r>
            <w:r w:rsidR="00EA5C1B" w:rsidRPr="00AF0173">
              <w:t xml:space="preserve"> </w:t>
            </w:r>
          </w:p>
        </w:tc>
        <w:tc>
          <w:tcPr>
            <w:tcW w:w="990" w:type="dxa"/>
          </w:tcPr>
          <w:p w14:paraId="2FE7B584" w14:textId="77777777" w:rsidR="006B605C" w:rsidRPr="00AF0173" w:rsidRDefault="006B605C" w:rsidP="00AB560C">
            <w:pPr>
              <w:pStyle w:val="forTOC"/>
            </w:pPr>
          </w:p>
        </w:tc>
      </w:tr>
      <w:tr w:rsidR="0039617B" w:rsidRPr="00AF0173" w14:paraId="3E24AFA5" w14:textId="77777777" w:rsidTr="006B605C">
        <w:tc>
          <w:tcPr>
            <w:tcW w:w="1260" w:type="dxa"/>
          </w:tcPr>
          <w:p w14:paraId="068B16A5" w14:textId="77777777" w:rsidR="0039617B" w:rsidRPr="00AF0173" w:rsidRDefault="0039617B" w:rsidP="00AB560C">
            <w:pPr>
              <w:pStyle w:val="forTOC"/>
            </w:pPr>
          </w:p>
        </w:tc>
        <w:tc>
          <w:tcPr>
            <w:tcW w:w="7380" w:type="dxa"/>
          </w:tcPr>
          <w:p w14:paraId="20F0789B" w14:textId="77777777" w:rsidR="0039617B" w:rsidRPr="00AF0173" w:rsidRDefault="002D4897" w:rsidP="002D4897">
            <w:pPr>
              <w:pStyle w:val="forTOC"/>
            </w:pPr>
            <w:r>
              <w:t xml:space="preserve">C. </w:t>
            </w:r>
            <w:r w:rsidR="00EA5C1B" w:rsidRPr="00AF0173">
              <w:t xml:space="preserve"> </w:t>
            </w:r>
            <w:r w:rsidRPr="00AF0173">
              <w:t>User’s Manual</w:t>
            </w:r>
          </w:p>
        </w:tc>
        <w:tc>
          <w:tcPr>
            <w:tcW w:w="990" w:type="dxa"/>
          </w:tcPr>
          <w:p w14:paraId="444FA2C8" w14:textId="77777777" w:rsidR="0039617B" w:rsidRPr="00AF0173" w:rsidRDefault="0039617B" w:rsidP="00AB560C">
            <w:pPr>
              <w:pStyle w:val="forTOC"/>
            </w:pPr>
          </w:p>
        </w:tc>
      </w:tr>
      <w:tr w:rsidR="0039617B" w:rsidRPr="00AF0173" w14:paraId="6B6F9107" w14:textId="77777777" w:rsidTr="006B605C">
        <w:tc>
          <w:tcPr>
            <w:tcW w:w="1260" w:type="dxa"/>
          </w:tcPr>
          <w:p w14:paraId="20731061" w14:textId="77777777" w:rsidR="0039617B" w:rsidRPr="00AF0173" w:rsidRDefault="0039617B" w:rsidP="00AB560C">
            <w:pPr>
              <w:pStyle w:val="forTOC"/>
            </w:pPr>
          </w:p>
        </w:tc>
        <w:tc>
          <w:tcPr>
            <w:tcW w:w="7380" w:type="dxa"/>
          </w:tcPr>
          <w:p w14:paraId="79481EFE" w14:textId="77777777" w:rsidR="0039617B" w:rsidRDefault="0039617B" w:rsidP="002D4897">
            <w:pPr>
              <w:pStyle w:val="forTOC"/>
            </w:pPr>
            <w:r>
              <w:t xml:space="preserve">D. </w:t>
            </w:r>
            <w:r w:rsidR="00F16B3E">
              <w:t>Admin Manual</w:t>
            </w:r>
          </w:p>
        </w:tc>
        <w:tc>
          <w:tcPr>
            <w:tcW w:w="990" w:type="dxa"/>
          </w:tcPr>
          <w:p w14:paraId="5ED9FA98" w14:textId="77777777" w:rsidR="0039617B" w:rsidRPr="00AF0173" w:rsidRDefault="0039617B" w:rsidP="00AB560C">
            <w:pPr>
              <w:pStyle w:val="forTOC"/>
            </w:pPr>
          </w:p>
        </w:tc>
      </w:tr>
      <w:tr w:rsidR="00AB560C" w:rsidRPr="00AF0173" w14:paraId="36D99E53" w14:textId="77777777" w:rsidTr="006B605C">
        <w:tc>
          <w:tcPr>
            <w:tcW w:w="1260" w:type="dxa"/>
          </w:tcPr>
          <w:p w14:paraId="321BA464" w14:textId="77777777" w:rsidR="006B605C" w:rsidRPr="00AF0173" w:rsidRDefault="006B605C" w:rsidP="00AB560C">
            <w:pPr>
              <w:pStyle w:val="forTOC"/>
            </w:pPr>
          </w:p>
        </w:tc>
        <w:tc>
          <w:tcPr>
            <w:tcW w:w="7380" w:type="dxa"/>
          </w:tcPr>
          <w:p w14:paraId="697E6B10" w14:textId="77777777" w:rsidR="006B605C" w:rsidRPr="00AF0173" w:rsidRDefault="002A2224" w:rsidP="002D4897">
            <w:pPr>
              <w:pStyle w:val="forTOC"/>
            </w:pPr>
            <w:r>
              <w:t>E</w:t>
            </w:r>
            <w:r w:rsidR="0036680D" w:rsidRPr="00AF0173">
              <w:t xml:space="preserve">. </w:t>
            </w:r>
            <w:r w:rsidR="00F16B3E" w:rsidRPr="00AF0173">
              <w:t>Curriculum Vitae of Researchers</w:t>
            </w:r>
          </w:p>
        </w:tc>
        <w:tc>
          <w:tcPr>
            <w:tcW w:w="990" w:type="dxa"/>
          </w:tcPr>
          <w:p w14:paraId="31DE43BE" w14:textId="77777777" w:rsidR="006B605C" w:rsidRPr="00AF0173" w:rsidRDefault="006B605C" w:rsidP="00AB560C">
            <w:pPr>
              <w:pStyle w:val="forTOC"/>
            </w:pPr>
          </w:p>
        </w:tc>
      </w:tr>
      <w:tr w:rsidR="00AF0173" w:rsidRPr="00AF0173" w14:paraId="60BE584C" w14:textId="77777777" w:rsidTr="006B605C">
        <w:tc>
          <w:tcPr>
            <w:tcW w:w="1260" w:type="dxa"/>
          </w:tcPr>
          <w:p w14:paraId="559BA8DF" w14:textId="77777777" w:rsidR="006B605C" w:rsidRPr="00AF0173" w:rsidRDefault="006B605C" w:rsidP="00AB560C">
            <w:pPr>
              <w:pStyle w:val="forTOC"/>
            </w:pPr>
          </w:p>
        </w:tc>
        <w:tc>
          <w:tcPr>
            <w:tcW w:w="7380" w:type="dxa"/>
          </w:tcPr>
          <w:p w14:paraId="4FAA613B" w14:textId="77777777" w:rsidR="006B605C" w:rsidRPr="00AF0173" w:rsidRDefault="006B605C" w:rsidP="00AB560C">
            <w:pPr>
              <w:pStyle w:val="forTOC"/>
            </w:pPr>
          </w:p>
        </w:tc>
        <w:tc>
          <w:tcPr>
            <w:tcW w:w="990" w:type="dxa"/>
          </w:tcPr>
          <w:p w14:paraId="5660F5B1" w14:textId="77777777" w:rsidR="006B605C" w:rsidRPr="00AF0173" w:rsidRDefault="006B605C" w:rsidP="00AB560C">
            <w:pPr>
              <w:pStyle w:val="forTOC"/>
            </w:pPr>
          </w:p>
        </w:tc>
      </w:tr>
    </w:tbl>
    <w:p w14:paraId="014E4304" w14:textId="4C7BA604" w:rsidR="002D4897" w:rsidRPr="00AF0173" w:rsidRDefault="002D4897" w:rsidP="002D4897">
      <w:pPr>
        <w:pStyle w:val="BodyofResearch"/>
      </w:pPr>
      <w:r w:rsidRPr="00AF0173">
        <w:rPr>
          <w:highlight w:val="lightGray"/>
        </w:rPr>
        <w:t xml:space="preserve">Add columns if </w:t>
      </w:r>
      <w:r w:rsidR="008C1D7E">
        <w:rPr>
          <w:highlight w:val="lightGray"/>
        </w:rPr>
        <w:t xml:space="preserve">the </w:t>
      </w:r>
      <w:r w:rsidRPr="00AF0173">
        <w:rPr>
          <w:highlight w:val="lightGray"/>
        </w:rPr>
        <w:t>number of tables is more</w:t>
      </w:r>
      <w:r>
        <w:rPr>
          <w:highlight w:val="lightGray"/>
        </w:rPr>
        <w:t xml:space="preserve"> than four by pressing tab</w:t>
      </w:r>
      <w:r w:rsidR="008C1D7E">
        <w:t>.</w:t>
      </w:r>
    </w:p>
    <w:p w14:paraId="326D970B" w14:textId="77777777" w:rsidR="006C2783" w:rsidRPr="00AF0173" w:rsidRDefault="006C2783" w:rsidP="006C2783">
      <w:pPr>
        <w:jc w:val="both"/>
      </w:pPr>
    </w:p>
    <w:p w14:paraId="31484961" w14:textId="77777777" w:rsidR="008B079E" w:rsidRPr="00AF0173" w:rsidRDefault="008B079E" w:rsidP="008B079E">
      <w:pPr>
        <w:spacing w:line="960" w:lineRule="auto"/>
        <w:sectPr w:rsidR="008B079E" w:rsidRPr="00AF0173" w:rsidSect="006C2783">
          <w:footerReference w:type="default" r:id="rId8"/>
          <w:pgSz w:w="12240" w:h="15840" w:code="1"/>
          <w:pgMar w:top="1440" w:right="1440" w:bottom="1440" w:left="2160" w:header="720" w:footer="288" w:gutter="0"/>
          <w:pgNumType w:fmt="lowerRoman"/>
          <w:cols w:space="720"/>
          <w:titlePg/>
          <w:docGrid w:linePitch="360"/>
        </w:sectPr>
      </w:pPr>
    </w:p>
    <w:p w14:paraId="3D33DF0D" w14:textId="77777777" w:rsidR="008B079E" w:rsidRPr="00AF0173" w:rsidRDefault="008B079E" w:rsidP="008B079E">
      <w:pPr>
        <w:pStyle w:val="Heading1"/>
      </w:pPr>
      <w:r w:rsidRPr="00AF0173">
        <w:lastRenderedPageBreak/>
        <w:t>Introduction</w:t>
      </w:r>
    </w:p>
    <w:p w14:paraId="0A00B886" w14:textId="3EBBFE74" w:rsidR="008B079E" w:rsidRPr="00AF0173" w:rsidRDefault="008B079E" w:rsidP="00252E85">
      <w:pPr>
        <w:pStyle w:val="BodyofResearch"/>
        <w:rPr>
          <w:highlight w:val="lightGray"/>
        </w:rPr>
      </w:pPr>
      <w:r w:rsidRPr="00AF0173">
        <w:rPr>
          <w:highlight w:val="lightGray"/>
        </w:rPr>
        <w:t>The introduction is a key paragraph for both readers and writers. First impressions matter. The reader will be more inclined to read a paper and consider a position if the initial paragraph is clear, organized, and engaging. For the writer, a carefully crafted first paragraph acts as a springboard, establishing the order and direction for the entire paper. The form and content of an introduction depend upon many factors, including the specifics of the assignment, the intended audience, the style of the discipline, and the expectations of your professor. In general, your introduction should capture the reader’s attention</w:t>
      </w:r>
      <w:r w:rsidR="008C1D7E">
        <w:rPr>
          <w:highlight w:val="lightGray"/>
        </w:rPr>
        <w:t>,</w:t>
      </w:r>
      <w:r w:rsidRPr="00AF0173">
        <w:rPr>
          <w:highlight w:val="lightGray"/>
        </w:rPr>
        <w:t xml:space="preserve"> reflect the question raised by the assignment</w:t>
      </w:r>
      <w:r w:rsidR="008C1D7E">
        <w:rPr>
          <w:highlight w:val="lightGray"/>
        </w:rPr>
        <w:t>,</w:t>
      </w:r>
      <w:r w:rsidRPr="00AF0173">
        <w:rPr>
          <w:highlight w:val="lightGray"/>
        </w:rPr>
        <w:t xml:space="preserve"> provide essential context for your topic</w:t>
      </w:r>
      <w:r w:rsidR="008C1D7E">
        <w:rPr>
          <w:highlight w:val="lightGray"/>
        </w:rPr>
        <w:t>,</w:t>
      </w:r>
      <w:r w:rsidRPr="00AF0173">
        <w:rPr>
          <w:highlight w:val="lightGray"/>
        </w:rPr>
        <w:t xml:space="preserve"> and define key terms</w:t>
      </w:r>
      <w:r w:rsidR="008C1D7E">
        <w:rPr>
          <w:highlight w:val="lightGray"/>
        </w:rPr>
        <w:t>.</w:t>
      </w:r>
    </w:p>
    <w:p w14:paraId="58B3B0B7" w14:textId="77777777" w:rsidR="008B079E" w:rsidRPr="00AF0173" w:rsidRDefault="008B079E" w:rsidP="00252E85">
      <w:pPr>
        <w:pStyle w:val="BodyofResearch"/>
      </w:pPr>
      <w:r w:rsidRPr="00AF0173">
        <w:rPr>
          <w:highlight w:val="lightGray"/>
        </w:rPr>
        <w:t>In the succeeding paragraphs, there should be no indentations, paragraphs are justified with left alignment. Delete this highlighted section and replace it with your Introduction</w:t>
      </w:r>
      <w:r w:rsidRPr="00AF0173">
        <w:t xml:space="preserve">. </w:t>
      </w:r>
    </w:p>
    <w:p w14:paraId="008F33A0" w14:textId="77777777" w:rsidR="008B079E" w:rsidRPr="00AF0173" w:rsidRDefault="008B079E" w:rsidP="008B079E">
      <w:pPr>
        <w:pStyle w:val="Heading2"/>
      </w:pPr>
      <w:r w:rsidRPr="00AF0173">
        <w:t>Background of the problem</w:t>
      </w:r>
    </w:p>
    <w:p w14:paraId="10BC3E1F" w14:textId="77777777" w:rsidR="008B079E" w:rsidRPr="00AF0173" w:rsidRDefault="008B079E" w:rsidP="00252E85">
      <w:pPr>
        <w:pStyle w:val="BodyofResearch"/>
        <w:rPr>
          <w:highlight w:val="lightGray"/>
        </w:rPr>
      </w:pPr>
      <w:r w:rsidRPr="00AF0173">
        <w:rPr>
          <w:highlight w:val="lightGray"/>
        </w:rPr>
        <w:t>This section describes the broad foundations of the proposed Thesis and the rationale for conducting the study. This part should assert and explain to the reader why the study is vital and essential. This part will provide the contributions of your study to the field. This part should illustrate that it will solve an existing problem or gap. Possible beneficiaries as well as implications may also be given. Identify the needs or problems to be addressed. You may include the target population and any statistical information that you may have.</w:t>
      </w:r>
    </w:p>
    <w:p w14:paraId="20A7D932" w14:textId="77777777" w:rsidR="008B079E" w:rsidRPr="00AF0173" w:rsidRDefault="008B079E" w:rsidP="00252E85">
      <w:pPr>
        <w:pStyle w:val="BodyofResearch"/>
      </w:pPr>
      <w:r w:rsidRPr="00AF0173">
        <w:rPr>
          <w:highlight w:val="lightGray"/>
        </w:rPr>
        <w:t>In the succeeding paragraphs, there should be no indentations, paragraphs are justified with left alignment. Delete this highlighted section and replace it with your Background of the problem</w:t>
      </w:r>
      <w:r w:rsidRPr="00AF0173">
        <w:t xml:space="preserve">. </w:t>
      </w:r>
    </w:p>
    <w:p w14:paraId="62441F67" w14:textId="77777777" w:rsidR="008B079E" w:rsidRPr="00AF0173" w:rsidRDefault="008B079E" w:rsidP="008B079E">
      <w:pPr>
        <w:pStyle w:val="Heading2"/>
      </w:pPr>
      <w:r w:rsidRPr="00AF0173">
        <w:t xml:space="preserve">Overview of the current state of the technology </w:t>
      </w:r>
    </w:p>
    <w:p w14:paraId="6A759881" w14:textId="21EDFA57" w:rsidR="008B079E" w:rsidRPr="00AF0173" w:rsidRDefault="008B079E" w:rsidP="00252E85">
      <w:pPr>
        <w:pStyle w:val="BodyofResearch"/>
      </w:pPr>
      <w:r w:rsidRPr="00AF0173">
        <w:rPr>
          <w:highlight w:val="lightGray"/>
        </w:rPr>
        <w:t xml:space="preserve">This should contain the problems and their current solutions being implemented. The discussion could either be in chronological or logical order. This should include only </w:t>
      </w:r>
      <w:r w:rsidRPr="00AF0173">
        <w:rPr>
          <w:highlight w:val="lightGray"/>
        </w:rPr>
        <w:lastRenderedPageBreak/>
        <w:t xml:space="preserve">enough detail to show the specific improvements introduced by each. This should lead to the specific problem that the proponents intend to address. The information regarding the technology or field should be contemporary and not based on outdated sources. You may include here </w:t>
      </w:r>
      <w:r w:rsidR="008C1D7E">
        <w:rPr>
          <w:highlight w:val="lightGray"/>
        </w:rPr>
        <w:t xml:space="preserve">the </w:t>
      </w:r>
      <w:r w:rsidRPr="00AF0173">
        <w:rPr>
          <w:highlight w:val="lightGray"/>
        </w:rPr>
        <w:t xml:space="preserve">length of time needs/problems have existed or whether </w:t>
      </w:r>
      <w:r w:rsidR="008C1D7E">
        <w:rPr>
          <w:highlight w:val="lightGray"/>
        </w:rPr>
        <w:t xml:space="preserve">the </w:t>
      </w:r>
      <w:r w:rsidRPr="00AF0173">
        <w:rPr>
          <w:highlight w:val="lightGray"/>
        </w:rPr>
        <w:t>problem has ever been addressed before, and what the outcome was. You should be able to arrive at pointing out the rationale of your problem</w:t>
      </w:r>
      <w:r w:rsidR="008C1D7E">
        <w:rPr>
          <w:highlight w:val="lightGray"/>
        </w:rPr>
        <w:t>, w</w:t>
      </w:r>
      <w:r w:rsidRPr="00AF0173">
        <w:rPr>
          <w:highlight w:val="lightGray"/>
        </w:rPr>
        <w:t>hat your research will try to address based on the existing situation, system</w:t>
      </w:r>
      <w:r w:rsidR="008C1D7E">
        <w:rPr>
          <w:highlight w:val="lightGray"/>
        </w:rPr>
        <w:t>,</w:t>
      </w:r>
      <w:r w:rsidRPr="00AF0173">
        <w:rPr>
          <w:highlight w:val="lightGray"/>
        </w:rPr>
        <w:t xml:space="preserve"> or technology</w:t>
      </w:r>
      <w:r w:rsidRPr="00AF0173">
        <w:t xml:space="preserve">. </w:t>
      </w:r>
    </w:p>
    <w:p w14:paraId="3C688C8B" w14:textId="41A99440" w:rsidR="008B079E" w:rsidRPr="00AF0173" w:rsidRDefault="008B079E" w:rsidP="00252E85">
      <w:pPr>
        <w:pStyle w:val="BodyofResearch"/>
      </w:pPr>
      <w:r w:rsidRPr="00AF0173">
        <w:rPr>
          <w:highlight w:val="lightGray"/>
        </w:rPr>
        <w:t>In the succeeding paragraphs, there should be no indentations, paragraphs are justified with left alignment. Delete this highlighted section and replace it with your Background of the problem</w:t>
      </w:r>
      <w:r w:rsidR="008C1D7E">
        <w:t>.</w:t>
      </w:r>
    </w:p>
    <w:p w14:paraId="11E477C2" w14:textId="77777777" w:rsidR="008B079E" w:rsidRPr="00AF0173" w:rsidRDefault="008B079E" w:rsidP="008B079E">
      <w:pPr>
        <w:pStyle w:val="Heading2"/>
      </w:pPr>
      <w:r w:rsidRPr="00AF0173">
        <w:t>Objectives of the study</w:t>
      </w:r>
    </w:p>
    <w:p w14:paraId="04D2F6FE" w14:textId="21A94161" w:rsidR="008B079E" w:rsidRPr="00AF0173" w:rsidRDefault="008B079E" w:rsidP="00252E85">
      <w:pPr>
        <w:pStyle w:val="BodyofResearch"/>
        <w:rPr>
          <w:highlight w:val="lightGray"/>
        </w:rPr>
      </w:pPr>
      <w:r w:rsidRPr="00AF0173">
        <w:rPr>
          <w:highlight w:val="lightGray"/>
        </w:rPr>
        <w:t>This section should state what the proponents need to do. There should be a general objective of the whole problem followed by the specific objectives into which the general objective is broken up. The general objectives and specific objectives should be formulated first before developing the software programs or prototype. Each specific question must be clear and unambiguous. Answers to specific objectives must contribute to the development of the whole research problem or capstone project. The number of specific objectives should be enough to cover the whole problem or case under study.</w:t>
      </w:r>
    </w:p>
    <w:p w14:paraId="2C5A1384" w14:textId="64260D00" w:rsidR="008B079E" w:rsidRPr="00AF0173" w:rsidRDefault="008B079E" w:rsidP="00252E85">
      <w:pPr>
        <w:pStyle w:val="BodyofResearch"/>
        <w:rPr>
          <w:highlight w:val="lightGray"/>
        </w:rPr>
      </w:pPr>
      <w:r w:rsidRPr="00AF0173">
        <w:rPr>
          <w:highlight w:val="lightGray"/>
        </w:rPr>
        <w:t>Objectives are written by either beginning with a verb or an infinitive. Generally, there should be a general objective and specific objectives. The General objective is the major problem. Usually</w:t>
      </w:r>
      <w:r w:rsidR="008C1D7E">
        <w:rPr>
          <w:highlight w:val="lightGray"/>
        </w:rPr>
        <w:t>,</w:t>
      </w:r>
      <w:r w:rsidRPr="00AF0173">
        <w:rPr>
          <w:highlight w:val="lightGray"/>
        </w:rPr>
        <w:t xml:space="preserve"> it is a one-sentence paragraph. </w:t>
      </w:r>
    </w:p>
    <w:p w14:paraId="16AB6CFF" w14:textId="4541BFDC" w:rsidR="008B079E" w:rsidRPr="00AF0173" w:rsidRDefault="008B079E" w:rsidP="00252E85">
      <w:pPr>
        <w:pStyle w:val="BodyofResearch"/>
        <w:rPr>
          <w:highlight w:val="lightGray"/>
        </w:rPr>
      </w:pPr>
      <w:r w:rsidRPr="00AF0173">
        <w:rPr>
          <w:highlight w:val="lightGray"/>
        </w:rPr>
        <w:t>The specific objectives</w:t>
      </w:r>
      <w:r w:rsidR="008C1D7E">
        <w:rPr>
          <w:highlight w:val="lightGray"/>
        </w:rPr>
        <w:t>,</w:t>
      </w:r>
      <w:r w:rsidRPr="00AF0173">
        <w:rPr>
          <w:highlight w:val="lightGray"/>
        </w:rPr>
        <w:t xml:space="preserve"> on the other hand</w:t>
      </w:r>
      <w:r w:rsidR="008C1D7E">
        <w:rPr>
          <w:highlight w:val="lightGray"/>
        </w:rPr>
        <w:t>,</w:t>
      </w:r>
      <w:r w:rsidRPr="00AF0173">
        <w:rPr>
          <w:highlight w:val="lightGray"/>
        </w:rPr>
        <w:t xml:space="preserve"> are enumerated starting with number one (1). They should be stated in logical order. </w:t>
      </w:r>
    </w:p>
    <w:p w14:paraId="49813566" w14:textId="77777777" w:rsidR="008B079E" w:rsidRPr="00AF0173" w:rsidRDefault="008B079E" w:rsidP="00252E85">
      <w:pPr>
        <w:pStyle w:val="BodyofResearch"/>
        <w:numPr>
          <w:ilvl w:val="0"/>
          <w:numId w:val="2"/>
        </w:numPr>
        <w:rPr>
          <w:highlight w:val="lightGray"/>
        </w:rPr>
      </w:pPr>
      <w:r w:rsidRPr="00AF0173">
        <w:rPr>
          <w:highlight w:val="lightGray"/>
        </w:rPr>
        <w:t>Objective number 1;</w:t>
      </w:r>
    </w:p>
    <w:p w14:paraId="7CEA5DD2" w14:textId="77777777" w:rsidR="008B079E" w:rsidRPr="00AF0173" w:rsidRDefault="008B079E" w:rsidP="00252E85">
      <w:pPr>
        <w:pStyle w:val="BodyofResearch"/>
        <w:numPr>
          <w:ilvl w:val="0"/>
          <w:numId w:val="2"/>
        </w:numPr>
        <w:rPr>
          <w:highlight w:val="lightGray"/>
        </w:rPr>
      </w:pPr>
      <w:r w:rsidRPr="00AF0173">
        <w:rPr>
          <w:highlight w:val="lightGray"/>
        </w:rPr>
        <w:t>Objective number 2; and</w:t>
      </w:r>
    </w:p>
    <w:p w14:paraId="461E4457" w14:textId="066A45D9" w:rsidR="008B079E" w:rsidRPr="00AF0173" w:rsidRDefault="008B079E" w:rsidP="00252E85">
      <w:pPr>
        <w:pStyle w:val="BodyofResearch"/>
        <w:numPr>
          <w:ilvl w:val="0"/>
          <w:numId w:val="2"/>
        </w:numPr>
        <w:rPr>
          <w:highlight w:val="lightGray"/>
        </w:rPr>
      </w:pPr>
      <w:r w:rsidRPr="00AF0173">
        <w:rPr>
          <w:highlight w:val="lightGray"/>
        </w:rPr>
        <w:t>Last objective. Delete this highlighted section and replace it with your objectives</w:t>
      </w:r>
      <w:r w:rsidR="008C1D7E">
        <w:rPr>
          <w:highlight w:val="lightGray"/>
        </w:rPr>
        <w:t>.</w:t>
      </w:r>
    </w:p>
    <w:p w14:paraId="12308B9C" w14:textId="77777777" w:rsidR="008B079E" w:rsidRPr="00AF0173" w:rsidRDefault="008B079E" w:rsidP="008B079E">
      <w:pPr>
        <w:pStyle w:val="Heading2"/>
      </w:pPr>
      <w:r w:rsidRPr="00AF0173">
        <w:lastRenderedPageBreak/>
        <w:t>Scope and limitations of the study</w:t>
      </w:r>
    </w:p>
    <w:p w14:paraId="6B689684" w14:textId="2B5F400D" w:rsidR="008B079E" w:rsidRPr="00AF0173" w:rsidRDefault="008B079E" w:rsidP="00252E85">
      <w:pPr>
        <w:pStyle w:val="BodyofResearch"/>
        <w:rPr>
          <w:highlight w:val="lightGray"/>
        </w:rPr>
      </w:pPr>
      <w:r w:rsidRPr="00AF0173">
        <w:rPr>
          <w:highlight w:val="lightGray"/>
        </w:rPr>
        <w:t>This section may be subdivided into two parts</w:t>
      </w:r>
      <w:r w:rsidR="008C1D7E">
        <w:rPr>
          <w:highlight w:val="lightGray"/>
        </w:rPr>
        <w:t>:</w:t>
      </w:r>
      <w:r w:rsidRPr="00AF0173">
        <w:rPr>
          <w:highlight w:val="lightGray"/>
        </w:rPr>
        <w:t xml:space="preserve"> the Scope of the study and the Limitations of the study. The scope of the study should include a brief statement of the general purpose of the study, the target users or beneficiaries of the study, the period of the study and the features of the proposed software. </w:t>
      </w:r>
    </w:p>
    <w:p w14:paraId="266344A9" w14:textId="002909A5" w:rsidR="008B079E" w:rsidRDefault="008B079E" w:rsidP="00252E85">
      <w:pPr>
        <w:pStyle w:val="BodyofResearch"/>
      </w:pPr>
      <w:r w:rsidRPr="00AF0173">
        <w:rPr>
          <w:highlight w:val="lightGray"/>
        </w:rPr>
        <w:t>The limitations of the study include the weaknesses of the study beyond the control of the researcher. This section may not be included in the study if there is no such weakness of the study beyond the control of the researcher. Delete this highlighted section and replace it with the scope and limitations of your study.</w:t>
      </w:r>
    </w:p>
    <w:p w14:paraId="049CE548" w14:textId="6C4C98F0" w:rsidR="00C37BC4" w:rsidRDefault="00C37BC4" w:rsidP="00C37BC4">
      <w:pPr>
        <w:pStyle w:val="Heading2"/>
      </w:pPr>
      <w:r>
        <w:t>Review of related literature</w:t>
      </w:r>
      <w:r w:rsidR="007F461E">
        <w:t>/studies/systems</w:t>
      </w:r>
    </w:p>
    <w:p w14:paraId="1214A1F9" w14:textId="09A5CDCC" w:rsidR="00C37BC4" w:rsidRDefault="00C37BC4" w:rsidP="00C37BC4">
      <w:pPr>
        <w:pStyle w:val="BodyofResearch"/>
      </w:pPr>
      <w:r>
        <w:rPr>
          <w:highlight w:val="lightGray"/>
        </w:rPr>
        <w:t>This section aims to show an overview of the subject, issue</w:t>
      </w:r>
      <w:r w:rsidR="008C1D7E">
        <w:rPr>
          <w:highlight w:val="lightGray"/>
        </w:rPr>
        <w:t>,</w:t>
      </w:r>
      <w:r>
        <w:rPr>
          <w:highlight w:val="lightGray"/>
        </w:rPr>
        <w:t xml:space="preserve"> or theory under consideration. It provides a review of the division of works under different categories like those in support or against </w:t>
      </w:r>
      <w:r w:rsidR="008C1D7E">
        <w:rPr>
          <w:highlight w:val="lightGray"/>
        </w:rPr>
        <w:t xml:space="preserve">a </w:t>
      </w:r>
      <w:r>
        <w:rPr>
          <w:highlight w:val="lightGray"/>
        </w:rPr>
        <w:t>particular position/theory/argument</w:t>
      </w:r>
      <w:r w:rsidRPr="00C81C22">
        <w:rPr>
          <w:highlight w:val="lightGray"/>
        </w:rPr>
        <w:t xml:space="preserve"> </w:t>
      </w:r>
      <w:r>
        <w:rPr>
          <w:highlight w:val="lightGray"/>
        </w:rPr>
        <w:t xml:space="preserve">or those offering an alternative. </w:t>
      </w:r>
      <w:r w:rsidR="008C1D7E">
        <w:rPr>
          <w:highlight w:val="lightGray"/>
        </w:rPr>
        <w:t>E</w:t>
      </w:r>
      <w:r>
        <w:rPr>
          <w:highlight w:val="lightGray"/>
        </w:rPr>
        <w:t>xplanation</w:t>
      </w:r>
      <w:r w:rsidR="008C1D7E">
        <w:rPr>
          <w:highlight w:val="lightGray"/>
        </w:rPr>
        <w:t>s</w:t>
      </w:r>
      <w:r>
        <w:rPr>
          <w:highlight w:val="lightGray"/>
        </w:rPr>
        <w:t xml:space="preserve"> of how each work is similar </w:t>
      </w:r>
      <w:r w:rsidRPr="00C81C22">
        <w:rPr>
          <w:highlight w:val="lightGray"/>
        </w:rPr>
        <w:t>and how it varies from the others are also presented in a literature review.</w:t>
      </w:r>
      <w:r>
        <w:t xml:space="preserve"> </w:t>
      </w:r>
    </w:p>
    <w:p w14:paraId="3C9692C1" w14:textId="5E16CBF2" w:rsidR="00C37BC4" w:rsidRPr="00056723" w:rsidRDefault="00C37BC4" w:rsidP="00C37BC4">
      <w:pPr>
        <w:pStyle w:val="BodyofResearch"/>
        <w:rPr>
          <w:highlight w:val="lightGray"/>
        </w:rPr>
      </w:pPr>
      <w:r w:rsidRPr="00056723">
        <w:rPr>
          <w:highlight w:val="lightGray"/>
        </w:rPr>
        <w:t>According to Caulley, the literature review should:</w:t>
      </w:r>
    </w:p>
    <w:p w14:paraId="7788B9BC" w14:textId="77777777" w:rsidR="00C37BC4" w:rsidRPr="00056723" w:rsidRDefault="00C37BC4" w:rsidP="00C37BC4">
      <w:pPr>
        <w:pStyle w:val="BodyofResearch"/>
        <w:numPr>
          <w:ilvl w:val="0"/>
          <w:numId w:val="3"/>
        </w:numPr>
        <w:rPr>
          <w:highlight w:val="lightGray"/>
        </w:rPr>
      </w:pPr>
      <w:r w:rsidRPr="00056723">
        <w:rPr>
          <w:highlight w:val="lightGray"/>
        </w:rPr>
        <w:t>compare and contrast different author’s views on an issue;</w:t>
      </w:r>
    </w:p>
    <w:p w14:paraId="534A4BB2" w14:textId="77777777" w:rsidR="00C37BC4" w:rsidRPr="00056723" w:rsidRDefault="00C37BC4" w:rsidP="00C37BC4">
      <w:pPr>
        <w:pStyle w:val="BodyofResearch"/>
        <w:numPr>
          <w:ilvl w:val="0"/>
          <w:numId w:val="3"/>
        </w:numPr>
        <w:rPr>
          <w:highlight w:val="lightGray"/>
        </w:rPr>
      </w:pPr>
      <w:r w:rsidRPr="00056723">
        <w:rPr>
          <w:highlight w:val="lightGray"/>
        </w:rPr>
        <w:t>group authors who draw similar conclusions;</w:t>
      </w:r>
    </w:p>
    <w:p w14:paraId="6446C2CE" w14:textId="77777777" w:rsidR="00C37BC4" w:rsidRPr="00056723" w:rsidRDefault="00C37BC4" w:rsidP="00C37BC4">
      <w:pPr>
        <w:pStyle w:val="BodyofResearch"/>
        <w:numPr>
          <w:ilvl w:val="0"/>
          <w:numId w:val="3"/>
        </w:numPr>
        <w:rPr>
          <w:highlight w:val="lightGray"/>
        </w:rPr>
      </w:pPr>
      <w:r w:rsidRPr="00056723">
        <w:rPr>
          <w:highlight w:val="lightGray"/>
        </w:rPr>
        <w:t>criticize aspects of methodology;</w:t>
      </w:r>
    </w:p>
    <w:p w14:paraId="09AC3C32" w14:textId="77777777" w:rsidR="00C37BC4" w:rsidRPr="00056723" w:rsidRDefault="00C37BC4" w:rsidP="00C37BC4">
      <w:pPr>
        <w:pStyle w:val="BodyofResearch"/>
        <w:numPr>
          <w:ilvl w:val="0"/>
          <w:numId w:val="3"/>
        </w:numPr>
        <w:rPr>
          <w:highlight w:val="lightGray"/>
        </w:rPr>
      </w:pPr>
      <w:r w:rsidRPr="00056723">
        <w:rPr>
          <w:highlight w:val="lightGray"/>
        </w:rPr>
        <w:t>note areas in which authors are in disagreement;</w:t>
      </w:r>
    </w:p>
    <w:p w14:paraId="2F8DF819" w14:textId="77777777" w:rsidR="00C37BC4" w:rsidRPr="00056723" w:rsidRDefault="00C37BC4" w:rsidP="00C37BC4">
      <w:pPr>
        <w:pStyle w:val="BodyofResearch"/>
        <w:numPr>
          <w:ilvl w:val="0"/>
          <w:numId w:val="3"/>
        </w:numPr>
        <w:rPr>
          <w:highlight w:val="lightGray"/>
        </w:rPr>
      </w:pPr>
      <w:r w:rsidRPr="00056723">
        <w:rPr>
          <w:highlight w:val="lightGray"/>
        </w:rPr>
        <w:t>highlight exemplary studies;</w:t>
      </w:r>
    </w:p>
    <w:p w14:paraId="747397D1" w14:textId="77777777" w:rsidR="00C37BC4" w:rsidRPr="00056723" w:rsidRDefault="00C37BC4" w:rsidP="00C37BC4">
      <w:pPr>
        <w:pStyle w:val="BodyofResearch"/>
        <w:numPr>
          <w:ilvl w:val="0"/>
          <w:numId w:val="3"/>
        </w:numPr>
        <w:rPr>
          <w:highlight w:val="lightGray"/>
        </w:rPr>
      </w:pPr>
      <w:r w:rsidRPr="00056723">
        <w:rPr>
          <w:highlight w:val="lightGray"/>
        </w:rPr>
        <w:t>highlight gaps in research;</w:t>
      </w:r>
    </w:p>
    <w:p w14:paraId="11942ABC" w14:textId="77777777" w:rsidR="00C37BC4" w:rsidRPr="00056723" w:rsidRDefault="00C37BC4" w:rsidP="00C37BC4">
      <w:pPr>
        <w:pStyle w:val="BodyofResearch"/>
        <w:numPr>
          <w:ilvl w:val="0"/>
          <w:numId w:val="3"/>
        </w:numPr>
        <w:rPr>
          <w:highlight w:val="lightGray"/>
        </w:rPr>
      </w:pPr>
      <w:r w:rsidRPr="00056723">
        <w:rPr>
          <w:highlight w:val="lightGray"/>
        </w:rPr>
        <w:t>show how your study relates to previous studies;</w:t>
      </w:r>
    </w:p>
    <w:p w14:paraId="7C3820DF" w14:textId="77777777" w:rsidR="00C37BC4" w:rsidRPr="00056723" w:rsidRDefault="00C37BC4" w:rsidP="00C37BC4">
      <w:pPr>
        <w:pStyle w:val="BodyofResearch"/>
        <w:numPr>
          <w:ilvl w:val="0"/>
          <w:numId w:val="3"/>
        </w:numPr>
        <w:rPr>
          <w:highlight w:val="lightGray"/>
        </w:rPr>
      </w:pPr>
      <w:r w:rsidRPr="00056723">
        <w:rPr>
          <w:highlight w:val="lightGray"/>
        </w:rPr>
        <w:lastRenderedPageBreak/>
        <w:t xml:space="preserve">show how your study relates to the literature in general; and </w:t>
      </w:r>
    </w:p>
    <w:p w14:paraId="1051FC28" w14:textId="77777777" w:rsidR="00C37BC4" w:rsidRPr="00056723" w:rsidRDefault="00C37BC4" w:rsidP="00C37BC4">
      <w:pPr>
        <w:pStyle w:val="BodyofResearch"/>
        <w:numPr>
          <w:ilvl w:val="0"/>
          <w:numId w:val="3"/>
        </w:numPr>
        <w:rPr>
          <w:highlight w:val="lightGray"/>
        </w:rPr>
      </w:pPr>
      <w:r w:rsidRPr="00056723">
        <w:rPr>
          <w:highlight w:val="lightGray"/>
        </w:rPr>
        <w:t xml:space="preserve">conclude what the literature says. </w:t>
      </w:r>
    </w:p>
    <w:p w14:paraId="344348CC" w14:textId="77777777" w:rsidR="00C37BC4" w:rsidRPr="006023F6" w:rsidRDefault="00C37BC4" w:rsidP="00C37BC4">
      <w:pPr>
        <w:pStyle w:val="BodyofResearch"/>
      </w:pPr>
      <w:r w:rsidRPr="000A1CBB">
        <w:rPr>
          <w:highlight w:val="lightGray"/>
        </w:rPr>
        <w:t xml:space="preserve">In the succeeding paragraphs, there should be no </w:t>
      </w:r>
      <w:r w:rsidRPr="00056723">
        <w:rPr>
          <w:highlight w:val="lightGray"/>
        </w:rPr>
        <w:t>indentations, paragraphs are justified with left alignment. Delete this highlighted section and replace it with your own literature review.</w:t>
      </w:r>
    </w:p>
    <w:p w14:paraId="588146B3" w14:textId="49F171C5" w:rsidR="00C37BC4" w:rsidRPr="00056723" w:rsidRDefault="00C37BC4" w:rsidP="00C37BC4">
      <w:pPr>
        <w:pStyle w:val="BodyofResearch"/>
        <w:rPr>
          <w:highlight w:val="lightGray"/>
        </w:rPr>
      </w:pPr>
      <w:r w:rsidRPr="00056723">
        <w:rPr>
          <w:highlight w:val="lightGray"/>
        </w:rPr>
        <w:t>In th</w:t>
      </w:r>
      <w:r w:rsidR="00393F4C">
        <w:rPr>
          <w:highlight w:val="lightGray"/>
        </w:rPr>
        <w:t>e last</w:t>
      </w:r>
      <w:r w:rsidRPr="00056723">
        <w:rPr>
          <w:highlight w:val="lightGray"/>
        </w:rPr>
        <w:t xml:space="preserve"> section, the researcher should be able to convince his reader that his thesis is not a duplication of other’s work. It should contain the conclusive summary of the Review of related literature/studies</w:t>
      </w:r>
      <w:r w:rsidR="00B83E2D">
        <w:rPr>
          <w:highlight w:val="lightGray"/>
        </w:rPr>
        <w:t>/systems</w:t>
      </w:r>
      <w:r w:rsidRPr="00056723">
        <w:rPr>
          <w:highlight w:val="lightGray"/>
        </w:rPr>
        <w:t xml:space="preserve">. In case the proposed thesis is a continuation of previous work, this section should give emphasis or justification </w:t>
      </w:r>
      <w:r w:rsidR="008C1D7E">
        <w:rPr>
          <w:highlight w:val="lightGray"/>
        </w:rPr>
        <w:t xml:space="preserve">for </w:t>
      </w:r>
      <w:r w:rsidRPr="00056723">
        <w:rPr>
          <w:highlight w:val="lightGray"/>
        </w:rPr>
        <w:t xml:space="preserve">why the proposed thesis is needed. </w:t>
      </w:r>
      <w:r w:rsidR="008C1D7E">
        <w:rPr>
          <w:highlight w:val="lightGray"/>
        </w:rPr>
        <w:t>An e</w:t>
      </w:r>
      <w:r w:rsidRPr="00056723">
        <w:rPr>
          <w:highlight w:val="lightGray"/>
        </w:rPr>
        <w:t>xample of a good justification is when the previous work recommends that further improvement is needed to maximize the benefits of his work.</w:t>
      </w:r>
    </w:p>
    <w:p w14:paraId="72821ED6" w14:textId="4EA65C85" w:rsidR="00C37BC4" w:rsidRDefault="00C37BC4" w:rsidP="00C37BC4">
      <w:pPr>
        <w:pStyle w:val="BodyofResearch"/>
      </w:pPr>
      <w:r w:rsidRPr="00056723">
        <w:rPr>
          <w:highlight w:val="lightGray"/>
        </w:rPr>
        <w:t>There may also be a need to continue with the present investigation to affirm or negate the findings of other inquiries about the same research problem or topic so that generalizations or principles may be formulated. These generalizations and principles would be the contribution of the present investigation</w:t>
      </w:r>
      <w:r w:rsidR="008C1D7E">
        <w:rPr>
          <w:highlight w:val="lightGray"/>
        </w:rPr>
        <w:t>,</w:t>
      </w:r>
      <w:r w:rsidRPr="00056723">
        <w:rPr>
          <w:highlight w:val="lightGray"/>
        </w:rPr>
        <w:t xml:space="preserve"> together with other studies to the fund of knowledge.</w:t>
      </w:r>
      <w:r>
        <w:t xml:space="preserve"> </w:t>
      </w:r>
    </w:p>
    <w:p w14:paraId="04E5E178" w14:textId="77777777" w:rsidR="00C37BC4" w:rsidRDefault="00C37BC4" w:rsidP="00C37BC4">
      <w:pPr>
        <w:pStyle w:val="BodyofResearch"/>
      </w:pPr>
      <w:r w:rsidRPr="000A1CBB">
        <w:rPr>
          <w:highlight w:val="lightGray"/>
        </w:rPr>
        <w:t xml:space="preserve">In the succeeding paragraphs, there should be no </w:t>
      </w:r>
      <w:r w:rsidRPr="00056723">
        <w:rPr>
          <w:highlight w:val="lightGray"/>
        </w:rPr>
        <w:t>indentations, paragraphs are justified with left alignment. Delete this highlighted section and replace it with your</w:t>
      </w:r>
      <w:r>
        <w:rPr>
          <w:highlight w:val="lightGray"/>
        </w:rPr>
        <w:t xml:space="preserve"> own synthesis. </w:t>
      </w:r>
    </w:p>
    <w:p w14:paraId="02077776" w14:textId="77777777" w:rsidR="005F31AA" w:rsidRDefault="005F31AA" w:rsidP="00252E85">
      <w:pPr>
        <w:pStyle w:val="BodyofResearch"/>
        <w:rPr>
          <w:highlight w:val="lightGray"/>
        </w:rPr>
      </w:pPr>
    </w:p>
    <w:p w14:paraId="737EAC8D" w14:textId="77777777" w:rsidR="00D028E6" w:rsidRPr="00AF0173" w:rsidRDefault="00D028E6" w:rsidP="00252E85">
      <w:pPr>
        <w:pStyle w:val="BodyofResearch"/>
        <w:rPr>
          <w:highlight w:val="lightGray"/>
        </w:rPr>
      </w:pPr>
    </w:p>
    <w:p w14:paraId="5DAE9063" w14:textId="77777777" w:rsidR="006D2CD4" w:rsidRPr="00AF0173" w:rsidRDefault="006D2CD4" w:rsidP="00252E85">
      <w:pPr>
        <w:pStyle w:val="BodyofResearch"/>
        <w:rPr>
          <w:highlight w:val="lightGray"/>
        </w:rPr>
      </w:pPr>
    </w:p>
    <w:p w14:paraId="0CE61DC7" w14:textId="77777777" w:rsidR="006D2CD4" w:rsidRPr="00AF0173" w:rsidRDefault="006D2CD4" w:rsidP="00252E85">
      <w:pPr>
        <w:pStyle w:val="BodyofResearch"/>
        <w:rPr>
          <w:highlight w:val="lightGray"/>
        </w:rPr>
        <w:sectPr w:rsidR="006D2CD4" w:rsidRPr="00AF0173" w:rsidSect="00BD443B">
          <w:pgSz w:w="12240" w:h="15840"/>
          <w:pgMar w:top="1440" w:right="1440" w:bottom="1440" w:left="2160" w:header="720" w:footer="288" w:gutter="0"/>
          <w:cols w:space="720"/>
          <w:docGrid w:linePitch="360"/>
        </w:sectPr>
      </w:pPr>
    </w:p>
    <w:p w14:paraId="73111FC6" w14:textId="44FCD977" w:rsidR="00EF3471" w:rsidRPr="00AF0173" w:rsidRDefault="002837CA" w:rsidP="006D2CD4">
      <w:pPr>
        <w:pStyle w:val="Heading1"/>
      </w:pPr>
      <w:r>
        <w:lastRenderedPageBreak/>
        <w:t>METHODOLOGY</w:t>
      </w:r>
    </w:p>
    <w:p w14:paraId="6C8B7BCD" w14:textId="41B68F07" w:rsidR="00D028E6" w:rsidRDefault="00D028E6" w:rsidP="00D028E6">
      <w:pPr>
        <w:pStyle w:val="BodyofResearch"/>
      </w:pPr>
      <w:r w:rsidRPr="00F74B57">
        <w:rPr>
          <w:highlight w:val="lightGray"/>
        </w:rPr>
        <w:t xml:space="preserve">This section should introduce how the proposed system solves the problem/s </w:t>
      </w:r>
      <w:r w:rsidR="00F74B57" w:rsidRPr="00F74B57">
        <w:rPr>
          <w:highlight w:val="lightGray"/>
        </w:rPr>
        <w:t>or objectives. This should also discuss the interrelation between the different sections of this chapter</w:t>
      </w:r>
      <w:r w:rsidR="00F74B57">
        <w:t>.</w:t>
      </w:r>
    </w:p>
    <w:p w14:paraId="3E196B6C" w14:textId="77777777" w:rsidR="00F74B57" w:rsidRDefault="00F74B57" w:rsidP="00F74B57">
      <w:pPr>
        <w:pStyle w:val="Heading2"/>
      </w:pPr>
      <w:r>
        <w:t>System design specification</w:t>
      </w:r>
    </w:p>
    <w:p w14:paraId="703AE320" w14:textId="39A71EDD" w:rsidR="00F74B57" w:rsidRDefault="00F74B57" w:rsidP="00F74B57">
      <w:pPr>
        <w:pStyle w:val="BodyofResearch"/>
      </w:pPr>
      <w:r w:rsidRPr="004820F0">
        <w:rPr>
          <w:highlight w:val="lightGray"/>
        </w:rPr>
        <w:t>This section should contain an explanation of how the system is put together. This chapter may have several sections. This section may start by giving an overview of the overall specifications and functional requirements of your system. It shall discuss the functionalities and detailed description</w:t>
      </w:r>
      <w:r w:rsidR="008C1D7E">
        <w:rPr>
          <w:highlight w:val="lightGray"/>
        </w:rPr>
        <w:t>s</w:t>
      </w:r>
      <w:r w:rsidRPr="004820F0">
        <w:rPr>
          <w:highlight w:val="lightGray"/>
        </w:rPr>
        <w:t xml:space="preserve"> of the different components of the system. Hardware and software components, as well as their interactions</w:t>
      </w:r>
      <w:r w:rsidR="008C1D7E">
        <w:rPr>
          <w:highlight w:val="lightGray"/>
        </w:rPr>
        <w:t>,</w:t>
      </w:r>
      <w:r w:rsidRPr="004820F0">
        <w:rPr>
          <w:highlight w:val="lightGray"/>
        </w:rPr>
        <w:t xml:space="preserve"> may be discussed graphically using design tools such as hierarchical charts, flowcharts, data flow diagram</w:t>
      </w:r>
      <w:r w:rsidR="008C1D7E">
        <w:rPr>
          <w:highlight w:val="lightGray"/>
        </w:rPr>
        <w:t>s</w:t>
      </w:r>
      <w:r w:rsidRPr="004820F0">
        <w:rPr>
          <w:highlight w:val="lightGray"/>
        </w:rPr>
        <w:t xml:space="preserve"> (DFD), entity relationship diagrams (ERD)</w:t>
      </w:r>
      <w:r w:rsidR="008C1D7E">
        <w:rPr>
          <w:highlight w:val="lightGray"/>
        </w:rPr>
        <w:t>,</w:t>
      </w:r>
      <w:r w:rsidRPr="004820F0">
        <w:rPr>
          <w:highlight w:val="lightGray"/>
        </w:rPr>
        <w:t xml:space="preserve"> and block diagrams. Normally, the general diagram of the system is presented and explained here on a per</w:t>
      </w:r>
      <w:r w:rsidR="008C1D7E">
        <w:rPr>
          <w:highlight w:val="lightGray"/>
        </w:rPr>
        <w:t>-</w:t>
      </w:r>
      <w:r w:rsidRPr="004820F0">
        <w:rPr>
          <w:highlight w:val="lightGray"/>
        </w:rPr>
        <w:t>block bas</w:t>
      </w:r>
      <w:r w:rsidR="008C1D7E">
        <w:rPr>
          <w:highlight w:val="lightGray"/>
        </w:rPr>
        <w:t>i</w:t>
      </w:r>
      <w:r w:rsidRPr="004820F0">
        <w:rPr>
          <w:highlight w:val="lightGray"/>
        </w:rPr>
        <w:t>s, including the interrelation of each. The next section/s should describe the inner working of each block/ module in detail. Emphasis should be given on how the specified problems in the proposal were solved or addressed</w:t>
      </w:r>
      <w:r>
        <w:t xml:space="preserve">. </w:t>
      </w:r>
    </w:p>
    <w:p w14:paraId="1E283B1D" w14:textId="5B57D548" w:rsidR="004820F0" w:rsidRPr="002B5E31" w:rsidRDefault="004820F0" w:rsidP="004820F0">
      <w:pPr>
        <w:pStyle w:val="BodyofResearch"/>
        <w:rPr>
          <w:rStyle w:val="BodyofResearchChar"/>
        </w:rPr>
      </w:pPr>
      <w:r w:rsidRPr="002B5E31">
        <w:rPr>
          <w:highlight w:val="lightGray"/>
        </w:rPr>
        <w:t xml:space="preserve">You may use tables or figures. </w:t>
      </w:r>
      <w:r w:rsidRPr="002B5E31">
        <w:rPr>
          <w:rStyle w:val="BodyofResearchChar"/>
          <w:highlight w:val="lightGray"/>
        </w:rPr>
        <w:t>The numbering of the table</w:t>
      </w:r>
      <w:r>
        <w:rPr>
          <w:rStyle w:val="BodyofResearchChar"/>
          <w:highlight w:val="lightGray"/>
        </w:rPr>
        <w:t xml:space="preserve"> </w:t>
      </w:r>
      <w:r w:rsidRPr="002B5E31">
        <w:rPr>
          <w:rStyle w:val="BodyofResearchChar"/>
          <w:highlight w:val="lightGray"/>
        </w:rPr>
        <w:t xml:space="preserve">should be continuous. Say you have Table 1 in your introductory part, </w:t>
      </w:r>
      <w:r>
        <w:rPr>
          <w:rStyle w:val="BodyofResearchChar"/>
          <w:highlight w:val="lightGray"/>
        </w:rPr>
        <w:t>and your next table appears in your methodology part. T</w:t>
      </w:r>
      <w:r w:rsidRPr="002B5E31">
        <w:rPr>
          <w:rStyle w:val="BodyofResearchChar"/>
          <w:highlight w:val="lightGray"/>
        </w:rPr>
        <w:t xml:space="preserve">he </w:t>
      </w:r>
      <w:r>
        <w:rPr>
          <w:rStyle w:val="BodyofResearchChar"/>
          <w:highlight w:val="lightGray"/>
        </w:rPr>
        <w:t xml:space="preserve">first </w:t>
      </w:r>
      <w:r w:rsidRPr="002B5E31">
        <w:rPr>
          <w:rStyle w:val="BodyofResearchChar"/>
          <w:highlight w:val="lightGray"/>
        </w:rPr>
        <w:t xml:space="preserve">table in the methodology part should be numbered as </w:t>
      </w:r>
      <w:r>
        <w:rPr>
          <w:rStyle w:val="BodyofResearchChar"/>
          <w:highlight w:val="lightGray"/>
        </w:rPr>
        <w:t>Table 2</w:t>
      </w:r>
      <w:r w:rsidR="008C1D7E">
        <w:rPr>
          <w:rStyle w:val="BodyofResearchChar"/>
          <w:highlight w:val="lightGray"/>
        </w:rPr>
        <w:t>,</w:t>
      </w:r>
      <w:r>
        <w:rPr>
          <w:rStyle w:val="BodyofResearchChar"/>
          <w:highlight w:val="lightGray"/>
        </w:rPr>
        <w:t xml:space="preserve"> and so on. This is the same for numbering figures in your manuscript. </w:t>
      </w:r>
      <w:r w:rsidRPr="002B5E31">
        <w:rPr>
          <w:highlight w:val="lightGray"/>
        </w:rPr>
        <w:t>Below</w:t>
      </w:r>
      <w:r w:rsidRPr="002B5E31">
        <w:rPr>
          <w:rStyle w:val="BodyofResearchChar"/>
          <w:highlight w:val="lightGray"/>
        </w:rPr>
        <w:t xml:space="preserve"> is the format for the title of your table and figure:</w:t>
      </w:r>
      <w:r w:rsidRPr="002B5E31">
        <w:rPr>
          <w:rStyle w:val="BodyofResearchChar"/>
        </w:rPr>
        <w:t xml:space="preserve"> </w:t>
      </w:r>
    </w:p>
    <w:p w14:paraId="08707E03" w14:textId="77777777" w:rsidR="004820F0" w:rsidRPr="00AF0173" w:rsidRDefault="004820F0" w:rsidP="004820F0">
      <w:pPr>
        <w:pStyle w:val="BodyofResearch"/>
        <w:rPr>
          <w:rStyle w:val="BodyofResearchChar"/>
          <w:highlight w:val="lightGray"/>
        </w:rPr>
      </w:pPr>
      <w:r w:rsidRPr="00AF0173">
        <w:rPr>
          <w:rStyle w:val="BodyofResearchChar"/>
          <w:highlight w:val="lightGray"/>
        </w:rPr>
        <w:t>Table #. Only the first let</w:t>
      </w:r>
      <w:r>
        <w:rPr>
          <w:rStyle w:val="BodyofResearchChar"/>
          <w:highlight w:val="lightGray"/>
        </w:rPr>
        <w:t>ter of the title is capitalized</w:t>
      </w:r>
      <w:r w:rsidRPr="00AF0173">
        <w:rPr>
          <w:rStyle w:val="BodyofResearchChar"/>
          <w:highlight w:val="lightGray"/>
        </w:rPr>
        <w:t xml:space="preserve"> </w:t>
      </w:r>
    </w:p>
    <w:p w14:paraId="5E9EEE96" w14:textId="77777777" w:rsidR="004820F0" w:rsidRDefault="004820F0" w:rsidP="004820F0">
      <w:pPr>
        <w:pStyle w:val="BodyofResearch"/>
        <w:rPr>
          <w:rStyle w:val="BodyofResearchChar"/>
        </w:rPr>
      </w:pPr>
      <w:r w:rsidRPr="00AF0173">
        <w:rPr>
          <w:rStyle w:val="BodyofResearchChar"/>
          <w:highlight w:val="lightGray"/>
        </w:rPr>
        <w:t>Figure #. Only the first letter of the title is capitalized</w:t>
      </w:r>
    </w:p>
    <w:p w14:paraId="1233E4DC" w14:textId="77777777" w:rsidR="004820F0" w:rsidRDefault="004820F0" w:rsidP="004820F0">
      <w:pPr>
        <w:pStyle w:val="BodyofResearch"/>
        <w:rPr>
          <w:highlight w:val="lightGray"/>
        </w:rPr>
      </w:pPr>
      <w:r w:rsidRPr="00AF0173">
        <w:rPr>
          <w:highlight w:val="lightGray"/>
        </w:rPr>
        <w:t>In the succeeding paragraphs, there should be no indentations, paragraphs are justified with left alignment. Delete this highlighted section and replace it with your</w:t>
      </w:r>
      <w:r>
        <w:rPr>
          <w:highlight w:val="lightGray"/>
        </w:rPr>
        <w:t xml:space="preserve"> own methodology. </w:t>
      </w:r>
    </w:p>
    <w:p w14:paraId="6BDF82C4" w14:textId="77777777" w:rsidR="005F31AA" w:rsidRPr="00AF0173" w:rsidRDefault="005F31AA" w:rsidP="00BD443B">
      <w:pPr>
        <w:pStyle w:val="Heading1"/>
        <w:jc w:val="both"/>
        <w:sectPr w:rsidR="005F31AA" w:rsidRPr="00AF0173" w:rsidSect="00BD443B">
          <w:pgSz w:w="12240" w:h="15840"/>
          <w:pgMar w:top="1440" w:right="1440" w:bottom="1440" w:left="2160" w:header="720" w:footer="288" w:gutter="0"/>
          <w:cols w:space="720"/>
          <w:docGrid w:linePitch="360"/>
        </w:sectPr>
      </w:pPr>
    </w:p>
    <w:p w14:paraId="78A897E7" w14:textId="77777777" w:rsidR="005F31AA" w:rsidRPr="00AF0173" w:rsidRDefault="005F31AA" w:rsidP="005F31AA">
      <w:pPr>
        <w:pStyle w:val="Heading1"/>
      </w:pPr>
      <w:r w:rsidRPr="00AF0173">
        <w:lastRenderedPageBreak/>
        <w:t>Results and Discussions</w:t>
      </w:r>
    </w:p>
    <w:p w14:paraId="76D87F1D" w14:textId="037DFAEE" w:rsidR="00CC0BA2" w:rsidRPr="002B5E31" w:rsidRDefault="005F31AA" w:rsidP="00CC0BA2">
      <w:pPr>
        <w:pStyle w:val="BodyofResearch"/>
        <w:rPr>
          <w:rStyle w:val="BodyofResearchChar"/>
        </w:rPr>
      </w:pPr>
      <w:r w:rsidRPr="00AF0173">
        <w:rPr>
          <w:rStyle w:val="BodyofResearchChar"/>
          <w:highlight w:val="lightGray"/>
        </w:rPr>
        <w:t>In this section, you may include theoretical proof, verification</w:t>
      </w:r>
      <w:r w:rsidR="008C1D7E">
        <w:rPr>
          <w:rStyle w:val="BodyofResearchChar"/>
          <w:highlight w:val="lightGray"/>
        </w:rPr>
        <w:t>,</w:t>
      </w:r>
      <w:r w:rsidRPr="00AF0173">
        <w:rPr>
          <w:rStyle w:val="BodyofResearchChar"/>
          <w:highlight w:val="lightGray"/>
        </w:rPr>
        <w:t xml:space="preserve"> or evidence. This should give an overview of the results </w:t>
      </w:r>
      <w:r w:rsidR="008C1D7E">
        <w:rPr>
          <w:rStyle w:val="BodyofResearchChar"/>
          <w:highlight w:val="lightGray"/>
        </w:rPr>
        <w:t>of</w:t>
      </w:r>
      <w:r w:rsidRPr="00AF0173">
        <w:rPr>
          <w:rStyle w:val="BodyofResearchChar"/>
          <w:highlight w:val="lightGray"/>
        </w:rPr>
        <w:t xml:space="preserve"> the experiments. Sample raw data shall be included to explain how these are presented. The full set of data shall be included as an appendix. This shall also contain a discussion of the information derived from the results, with sample raw data to support each result. </w:t>
      </w:r>
      <w:r w:rsidR="00CC0BA2" w:rsidRPr="002B5E31">
        <w:rPr>
          <w:highlight w:val="lightGray"/>
        </w:rPr>
        <w:t xml:space="preserve">You may use tables or figures. </w:t>
      </w:r>
      <w:r w:rsidR="00CC0BA2" w:rsidRPr="002B5E31">
        <w:rPr>
          <w:rStyle w:val="BodyofResearchChar"/>
          <w:highlight w:val="lightGray"/>
        </w:rPr>
        <w:t>The numbering of the table</w:t>
      </w:r>
      <w:r w:rsidR="00CC0BA2">
        <w:rPr>
          <w:rStyle w:val="BodyofResearchChar"/>
          <w:highlight w:val="lightGray"/>
        </w:rPr>
        <w:t xml:space="preserve"> </w:t>
      </w:r>
      <w:r w:rsidR="00CC0BA2" w:rsidRPr="002B5E31">
        <w:rPr>
          <w:rStyle w:val="BodyofResearchChar"/>
          <w:highlight w:val="lightGray"/>
        </w:rPr>
        <w:t xml:space="preserve">should be continuous. Say you have Table 1 in your introductory part, </w:t>
      </w:r>
      <w:r w:rsidR="00CC0BA2">
        <w:rPr>
          <w:rStyle w:val="BodyofResearchChar"/>
          <w:highlight w:val="lightGray"/>
        </w:rPr>
        <w:t>and your next table appears in your methodology part. T</w:t>
      </w:r>
      <w:r w:rsidR="00CC0BA2" w:rsidRPr="002B5E31">
        <w:rPr>
          <w:rStyle w:val="BodyofResearchChar"/>
          <w:highlight w:val="lightGray"/>
        </w:rPr>
        <w:t xml:space="preserve">he </w:t>
      </w:r>
      <w:r w:rsidR="00CC0BA2">
        <w:rPr>
          <w:rStyle w:val="BodyofResearchChar"/>
          <w:highlight w:val="lightGray"/>
        </w:rPr>
        <w:t xml:space="preserve">first </w:t>
      </w:r>
      <w:r w:rsidR="00CC0BA2" w:rsidRPr="002B5E31">
        <w:rPr>
          <w:rStyle w:val="BodyofResearchChar"/>
          <w:highlight w:val="lightGray"/>
        </w:rPr>
        <w:t xml:space="preserve">table in the methodology part should be numbered as </w:t>
      </w:r>
      <w:r w:rsidR="00CC0BA2">
        <w:rPr>
          <w:rStyle w:val="BodyofResearchChar"/>
          <w:highlight w:val="lightGray"/>
        </w:rPr>
        <w:t>Table 2</w:t>
      </w:r>
      <w:r w:rsidR="008C1D7E">
        <w:rPr>
          <w:rStyle w:val="BodyofResearchChar"/>
          <w:highlight w:val="lightGray"/>
        </w:rPr>
        <w:t>,</w:t>
      </w:r>
      <w:r w:rsidR="00CC0BA2">
        <w:rPr>
          <w:rStyle w:val="BodyofResearchChar"/>
          <w:highlight w:val="lightGray"/>
        </w:rPr>
        <w:t xml:space="preserve"> and so on. This is the same for numbering figures in your manuscript. </w:t>
      </w:r>
      <w:r w:rsidR="00CC0BA2" w:rsidRPr="002B5E31">
        <w:rPr>
          <w:highlight w:val="lightGray"/>
        </w:rPr>
        <w:t>Below</w:t>
      </w:r>
      <w:r w:rsidR="00CC0BA2" w:rsidRPr="002B5E31">
        <w:rPr>
          <w:rStyle w:val="BodyofResearchChar"/>
          <w:highlight w:val="lightGray"/>
        </w:rPr>
        <w:t xml:space="preserve"> is the format for the title of your table and figure:</w:t>
      </w:r>
      <w:r w:rsidR="00CC0BA2" w:rsidRPr="002B5E31">
        <w:rPr>
          <w:rStyle w:val="BodyofResearchChar"/>
        </w:rPr>
        <w:t xml:space="preserve"> </w:t>
      </w:r>
    </w:p>
    <w:p w14:paraId="6A9161A9" w14:textId="77777777" w:rsidR="00CC0BA2" w:rsidRPr="00AF0173" w:rsidRDefault="00CC0BA2" w:rsidP="00CC0BA2">
      <w:pPr>
        <w:pStyle w:val="BodyofResearch"/>
        <w:rPr>
          <w:rStyle w:val="BodyofResearchChar"/>
          <w:highlight w:val="lightGray"/>
        </w:rPr>
      </w:pPr>
      <w:r w:rsidRPr="00AF0173">
        <w:rPr>
          <w:rStyle w:val="BodyofResearchChar"/>
          <w:highlight w:val="lightGray"/>
        </w:rPr>
        <w:t>Table #. Only the first let</w:t>
      </w:r>
      <w:r>
        <w:rPr>
          <w:rStyle w:val="BodyofResearchChar"/>
          <w:highlight w:val="lightGray"/>
        </w:rPr>
        <w:t>ter of the title is capitalized</w:t>
      </w:r>
      <w:r w:rsidRPr="00AF0173">
        <w:rPr>
          <w:rStyle w:val="BodyofResearchChar"/>
          <w:highlight w:val="lightGray"/>
        </w:rPr>
        <w:t xml:space="preserve"> </w:t>
      </w:r>
    </w:p>
    <w:p w14:paraId="665C8069" w14:textId="77777777" w:rsidR="00CC0BA2" w:rsidRDefault="00CC0BA2" w:rsidP="00CC0BA2">
      <w:pPr>
        <w:pStyle w:val="BodyofResearch"/>
        <w:rPr>
          <w:rStyle w:val="BodyofResearchChar"/>
        </w:rPr>
      </w:pPr>
      <w:r w:rsidRPr="00AF0173">
        <w:rPr>
          <w:rStyle w:val="BodyofResearchChar"/>
          <w:highlight w:val="lightGray"/>
        </w:rPr>
        <w:t>Figure #. Only the first letter of the title is capitalized</w:t>
      </w:r>
    </w:p>
    <w:p w14:paraId="05B72B31" w14:textId="77777777" w:rsidR="005F31AA" w:rsidRDefault="005F31AA" w:rsidP="00252E85">
      <w:pPr>
        <w:pStyle w:val="BodyofResearch"/>
        <w:rPr>
          <w:highlight w:val="lightGray"/>
        </w:rPr>
      </w:pPr>
      <w:r w:rsidRPr="00AF0173">
        <w:rPr>
          <w:highlight w:val="lightGray"/>
        </w:rPr>
        <w:t>In the succeeding paragraphs, there should be no indentations, paragraphs are justified with left alignment. Delete this highlighted section and replace it with your own results and discussions.</w:t>
      </w:r>
    </w:p>
    <w:p w14:paraId="5F00B19E" w14:textId="77777777" w:rsidR="00CC0BA2" w:rsidRPr="00CC0BA2" w:rsidRDefault="00CC0BA2" w:rsidP="00252E85">
      <w:pPr>
        <w:pStyle w:val="BodyofResearch"/>
      </w:pPr>
    </w:p>
    <w:p w14:paraId="38AAEACB" w14:textId="77777777" w:rsidR="005F31AA" w:rsidRPr="00AF0173" w:rsidRDefault="005F31AA" w:rsidP="00252E85">
      <w:pPr>
        <w:pStyle w:val="BodyofResearch"/>
      </w:pPr>
    </w:p>
    <w:p w14:paraId="0FFE32E8" w14:textId="77777777" w:rsidR="005F31AA" w:rsidRPr="00AF0173" w:rsidRDefault="005F31AA" w:rsidP="00252E85">
      <w:pPr>
        <w:pStyle w:val="BodyofResearch"/>
        <w:sectPr w:rsidR="005F31AA" w:rsidRPr="00AF0173" w:rsidSect="001E2B6C">
          <w:pgSz w:w="12240" w:h="15840"/>
          <w:pgMar w:top="1440" w:right="1440" w:bottom="1440" w:left="2160" w:header="720" w:footer="288" w:gutter="0"/>
          <w:cols w:space="720"/>
          <w:docGrid w:linePitch="360"/>
        </w:sectPr>
      </w:pPr>
    </w:p>
    <w:p w14:paraId="25F3BADC" w14:textId="7BB57188" w:rsidR="005F31AA" w:rsidRPr="00AF0173" w:rsidRDefault="005F31AA" w:rsidP="005F31AA">
      <w:pPr>
        <w:pStyle w:val="Heading1"/>
      </w:pPr>
      <w:r w:rsidRPr="00AF0173">
        <w:lastRenderedPageBreak/>
        <w:t>Conclusion</w:t>
      </w:r>
    </w:p>
    <w:p w14:paraId="125455D4" w14:textId="40C51004" w:rsidR="00CC0BA2" w:rsidRDefault="00CC0BA2" w:rsidP="00252E85">
      <w:pPr>
        <w:pStyle w:val="BodyofResearch"/>
        <w:rPr>
          <w:rStyle w:val="BodyofResearchChar"/>
          <w:highlight w:val="lightGray"/>
        </w:rPr>
      </w:pPr>
      <w:r>
        <w:rPr>
          <w:rStyle w:val="BodyofResearchChar"/>
          <w:highlight w:val="lightGray"/>
        </w:rPr>
        <w:t>The first part of this section is your summary</w:t>
      </w:r>
      <w:r w:rsidR="008C1D7E">
        <w:rPr>
          <w:rStyle w:val="BodyofResearchChar"/>
          <w:highlight w:val="lightGray"/>
        </w:rPr>
        <w:t>,</w:t>
      </w:r>
      <w:r>
        <w:rPr>
          <w:rStyle w:val="BodyofResearchChar"/>
          <w:highlight w:val="lightGray"/>
        </w:rPr>
        <w:t xml:space="preserve"> followed by the conclusion/s</w:t>
      </w:r>
      <w:r w:rsidR="008C1D7E">
        <w:rPr>
          <w:rStyle w:val="BodyofResearchChar"/>
          <w:highlight w:val="lightGray"/>
        </w:rPr>
        <w:t>,</w:t>
      </w:r>
      <w:r>
        <w:rPr>
          <w:rStyle w:val="BodyofResearchChar"/>
          <w:highlight w:val="lightGray"/>
        </w:rPr>
        <w:t xml:space="preserve"> and </w:t>
      </w:r>
      <w:r w:rsidR="008C1D7E">
        <w:rPr>
          <w:rStyle w:val="BodyofResearchChar"/>
          <w:highlight w:val="lightGray"/>
        </w:rPr>
        <w:t xml:space="preserve">the </w:t>
      </w:r>
      <w:r>
        <w:rPr>
          <w:rStyle w:val="BodyofResearchChar"/>
          <w:highlight w:val="lightGray"/>
        </w:rPr>
        <w:t>last part is/are your recommendation/s</w:t>
      </w:r>
      <w:r w:rsidR="00135FF5">
        <w:rPr>
          <w:rStyle w:val="BodyofResearchChar"/>
          <w:highlight w:val="lightGray"/>
        </w:rPr>
        <w:t xml:space="preserve">. </w:t>
      </w:r>
    </w:p>
    <w:p w14:paraId="486D5991" w14:textId="26674059" w:rsidR="005F31AA" w:rsidRPr="00AF0173" w:rsidRDefault="005F31AA" w:rsidP="00252E85">
      <w:pPr>
        <w:pStyle w:val="BodyofResearch"/>
        <w:rPr>
          <w:rStyle w:val="BodyofResearchChar"/>
          <w:highlight w:val="lightGray"/>
        </w:rPr>
      </w:pPr>
      <w:r w:rsidRPr="00AF0173">
        <w:rPr>
          <w:rStyle w:val="BodyofResearchChar"/>
          <w:highlight w:val="lightGray"/>
        </w:rPr>
        <w:t>This section summarizes the results based on the results and discussion chapter. If there are only three specific questions or objectives, there are only three results summarized in this section and no presentation of tables or figures.</w:t>
      </w:r>
      <w:r w:rsidR="002B423F" w:rsidRPr="00AF0173">
        <w:rPr>
          <w:rStyle w:val="BodyofResearchChar"/>
          <w:highlight w:val="lightGray"/>
        </w:rPr>
        <w:t xml:space="preserve"> </w:t>
      </w:r>
      <w:r w:rsidRPr="00AF0173">
        <w:rPr>
          <w:rStyle w:val="BodyofResearchChar"/>
          <w:highlight w:val="lightGray"/>
        </w:rPr>
        <w:t xml:space="preserve">A good summary should be comprehensive. A summary must be concise. Your summary should </w:t>
      </w:r>
      <w:r w:rsidR="008C1D7E">
        <w:rPr>
          <w:rStyle w:val="BodyofResearchChar"/>
          <w:highlight w:val="lightGray"/>
        </w:rPr>
        <w:t>be considerably</w:t>
      </w:r>
      <w:r w:rsidRPr="00AF0173">
        <w:rPr>
          <w:rStyle w:val="BodyofResearchChar"/>
          <w:highlight w:val="lightGray"/>
        </w:rPr>
        <w:t xml:space="preserve"> shorter than the source. </w:t>
      </w:r>
      <w:r w:rsidR="002B423F" w:rsidRPr="00AF0173">
        <w:rPr>
          <w:rStyle w:val="BodyofResearchChar"/>
          <w:highlight w:val="lightGray"/>
        </w:rPr>
        <w:t xml:space="preserve">Avoid repetitive details. </w:t>
      </w:r>
      <w:r w:rsidRPr="00AF0173">
        <w:rPr>
          <w:rStyle w:val="BodyofResearchChar"/>
          <w:highlight w:val="lightGray"/>
        </w:rPr>
        <w:t>A summary must be coherent and independent. You are expected to maintain your own voice throughout the summary. Don’t simply quote other researcher’s works</w:t>
      </w:r>
      <w:r w:rsidR="008C1D7E">
        <w:rPr>
          <w:rStyle w:val="BodyofResearchChar"/>
          <w:highlight w:val="lightGray"/>
        </w:rPr>
        <w:t>;</w:t>
      </w:r>
      <w:r w:rsidRPr="00AF0173">
        <w:rPr>
          <w:rStyle w:val="BodyofResearchChar"/>
          <w:highlight w:val="lightGray"/>
        </w:rPr>
        <w:t xml:space="preserve"> instead use your own words to express your understanding of what you have read. After all, your summary is based on your interpretation of the findings</w:t>
      </w:r>
      <w:r w:rsidR="008C1D7E">
        <w:rPr>
          <w:rStyle w:val="BodyofResearchChar"/>
          <w:highlight w:val="lightGray"/>
        </w:rPr>
        <w:t>,</w:t>
      </w:r>
      <w:r w:rsidRPr="00AF0173">
        <w:rPr>
          <w:rStyle w:val="BodyofResearchChar"/>
          <w:highlight w:val="lightGray"/>
        </w:rPr>
        <w:t xml:space="preserve"> points</w:t>
      </w:r>
      <w:r w:rsidR="008C1D7E">
        <w:rPr>
          <w:rStyle w:val="BodyofResearchChar"/>
          <w:highlight w:val="lightGray"/>
        </w:rPr>
        <w:t>,</w:t>
      </w:r>
      <w:r w:rsidRPr="00AF0173">
        <w:rPr>
          <w:rStyle w:val="BodyofResearchChar"/>
          <w:highlight w:val="lightGray"/>
        </w:rPr>
        <w:t xml:space="preserve"> or ideas. However, you should be careful not to create any misinterpretation or distortion by introducing comments or criticisms of your own</w:t>
      </w:r>
    </w:p>
    <w:p w14:paraId="2611E851" w14:textId="4748B914" w:rsidR="002B423F" w:rsidRPr="00AF0173" w:rsidRDefault="002B423F" w:rsidP="00252E85">
      <w:pPr>
        <w:pStyle w:val="BodyofResearch"/>
        <w:rPr>
          <w:highlight w:val="lightGray"/>
        </w:rPr>
      </w:pPr>
      <w:r w:rsidRPr="00AF0173">
        <w:rPr>
          <w:rStyle w:val="BodyofResearchChar"/>
          <w:highlight w:val="lightGray"/>
        </w:rPr>
        <w:t xml:space="preserve">Conclusions should unite with the findings and accomplishments of the study. If there are three summaries, there should also be three conclusions. Conclusions are arranged as </w:t>
      </w:r>
      <w:r w:rsidR="00194BE8">
        <w:rPr>
          <w:rStyle w:val="BodyofResearchChar"/>
          <w:highlight w:val="lightGray"/>
        </w:rPr>
        <w:t>they</w:t>
      </w:r>
      <w:r w:rsidRPr="00AF0173">
        <w:rPr>
          <w:rStyle w:val="BodyofResearchChar"/>
          <w:highlight w:val="lightGray"/>
        </w:rPr>
        <w:t xml:space="preserve"> appear in the findings. Moreover, rejection and acceptance of hypothes</w:t>
      </w:r>
      <w:r w:rsidR="00194BE8">
        <w:rPr>
          <w:rStyle w:val="BodyofResearchChar"/>
          <w:highlight w:val="lightGray"/>
        </w:rPr>
        <w:t>es</w:t>
      </w:r>
      <w:r w:rsidRPr="00AF0173">
        <w:rPr>
          <w:rStyle w:val="BodyofResearchChar"/>
          <w:highlight w:val="lightGray"/>
        </w:rPr>
        <w:t>, if applicable</w:t>
      </w:r>
      <w:r w:rsidR="00194BE8">
        <w:rPr>
          <w:rStyle w:val="BodyofResearchChar"/>
          <w:highlight w:val="lightGray"/>
        </w:rPr>
        <w:t>,</w:t>
      </w:r>
      <w:r w:rsidRPr="00AF0173">
        <w:rPr>
          <w:rStyle w:val="BodyofResearchChar"/>
          <w:highlight w:val="lightGray"/>
        </w:rPr>
        <w:t xml:space="preserve"> are explained under conclusion. </w:t>
      </w:r>
      <w:r w:rsidRPr="00AF0173">
        <w:rPr>
          <w:highlight w:val="lightGray"/>
        </w:rPr>
        <w:t xml:space="preserve">Only conclusions which are based definitely </w:t>
      </w:r>
      <w:r w:rsidR="00194BE8">
        <w:rPr>
          <w:highlight w:val="lightGray"/>
        </w:rPr>
        <w:t>on</w:t>
      </w:r>
      <w:r w:rsidRPr="00AF0173">
        <w:rPr>
          <w:highlight w:val="lightGray"/>
        </w:rPr>
        <w:t xml:space="preserve"> the findings or results should be made. Mere opinion</w:t>
      </w:r>
      <w:r w:rsidR="00194BE8">
        <w:rPr>
          <w:highlight w:val="lightGray"/>
        </w:rPr>
        <w:t>s</w:t>
      </w:r>
      <w:r w:rsidRPr="00AF0173">
        <w:rPr>
          <w:highlight w:val="lightGray"/>
        </w:rPr>
        <w:t xml:space="preserve"> which have no basis of facts and findings have no place in the conclusions of the study</w:t>
      </w:r>
      <w:r w:rsidR="00090F5E">
        <w:rPr>
          <w:highlight w:val="lightGray"/>
        </w:rPr>
        <w:t>.</w:t>
      </w:r>
    </w:p>
    <w:p w14:paraId="180A40B2" w14:textId="380A96B8" w:rsidR="002B423F" w:rsidRPr="00AF0173" w:rsidRDefault="002B423F" w:rsidP="00252E85">
      <w:pPr>
        <w:pStyle w:val="BodyofResearch"/>
      </w:pPr>
      <w:r w:rsidRPr="00AF0173">
        <w:rPr>
          <w:highlight w:val="lightGray"/>
        </w:rPr>
        <w:t>Recommendations are based on the conclusions. It may include further research of the study and/or enhancement of the developed system</w:t>
      </w:r>
      <w:r w:rsidR="00194BE8">
        <w:t>.</w:t>
      </w:r>
    </w:p>
    <w:p w14:paraId="5C60BB43" w14:textId="01636B19" w:rsidR="002B423F" w:rsidRPr="00AF0173" w:rsidRDefault="002B423F" w:rsidP="00252E85">
      <w:pPr>
        <w:pStyle w:val="BodyofResearch"/>
      </w:pPr>
      <w:r w:rsidRPr="00AF0173">
        <w:rPr>
          <w:highlight w:val="lightGray"/>
        </w:rPr>
        <w:t>In the succeeding paragraphs, there should be no indentations, paragraphs are justified with left alignment. Delete this highlighted section and replace it with your</w:t>
      </w:r>
      <w:r w:rsidR="00194BE8">
        <w:rPr>
          <w:highlight w:val="lightGray"/>
        </w:rPr>
        <w:t xml:space="preserve"> content.</w:t>
      </w:r>
    </w:p>
    <w:p w14:paraId="05FCE7F0" w14:textId="77777777" w:rsidR="005F31AA" w:rsidRPr="00AF0173" w:rsidRDefault="005F31AA" w:rsidP="00252E85">
      <w:pPr>
        <w:pStyle w:val="BodyofResearch"/>
      </w:pPr>
    </w:p>
    <w:p w14:paraId="525A998F" w14:textId="77777777" w:rsidR="002B423F" w:rsidRPr="00AF0173" w:rsidRDefault="002B423F" w:rsidP="00252E85">
      <w:pPr>
        <w:pStyle w:val="BodyofResearch"/>
        <w:sectPr w:rsidR="002B423F" w:rsidRPr="00AF0173" w:rsidSect="00BD443B">
          <w:pgSz w:w="12240" w:h="15840"/>
          <w:pgMar w:top="1440" w:right="1440" w:bottom="1440" w:left="2160" w:header="720" w:footer="288" w:gutter="0"/>
          <w:cols w:space="720"/>
          <w:docGrid w:linePitch="360"/>
        </w:sectPr>
      </w:pPr>
    </w:p>
    <w:p w14:paraId="78C1E5B4" w14:textId="77777777" w:rsidR="002B423F" w:rsidRPr="00AF0173" w:rsidRDefault="002B423F" w:rsidP="002B423F">
      <w:pPr>
        <w:pStyle w:val="Heading1"/>
      </w:pPr>
      <w:r w:rsidRPr="00AF0173">
        <w:lastRenderedPageBreak/>
        <w:t>References</w:t>
      </w:r>
    </w:p>
    <w:p w14:paraId="419613AA" w14:textId="2DEE9D9E"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Your reference list should appear at the end of your paper. It provides the information necessary for a reader to locate and retrieve any source you cite in the body of the paper. Each source you cite in the paper must appear in your reference list; likewise, each entry in the reference list must be cited in your text. Your references should begin on a new page separate from the text of the manuscript; label this page REFERENCES centered at the top of the page (bold, but do not underline or use quotation marks). All text should be double-spaced</w:t>
      </w:r>
      <w:r w:rsidR="004660E0">
        <w:rPr>
          <w:rStyle w:val="ReferencesChar"/>
          <w:rFonts w:eastAsiaTheme="minorHAnsi"/>
          <w:highlight w:val="lightGray"/>
        </w:rPr>
        <w:t>,</w:t>
      </w:r>
      <w:r w:rsidRPr="00AF0173">
        <w:rPr>
          <w:rStyle w:val="ReferencesChar"/>
          <w:rFonts w:eastAsiaTheme="minorHAnsi"/>
          <w:highlight w:val="lightGray"/>
        </w:rPr>
        <w:t xml:space="preserve"> just like the rest of the text.</w:t>
      </w:r>
    </w:p>
    <w:p w14:paraId="357D428A"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Basic Rules</w:t>
      </w:r>
    </w:p>
    <w:p w14:paraId="216E838C"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•All lines after the first line of each entry in your reference list should be indented one-half inch from the left margin. This is called hanging indentation. </w:t>
      </w:r>
    </w:p>
    <w:p w14:paraId="27B95C6A" w14:textId="393DA5E1"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w:t>
      </w:r>
      <w:r w:rsidR="0064068C">
        <w:rPr>
          <w:rStyle w:val="ReferencesChar"/>
          <w:rFonts w:eastAsiaTheme="minorHAnsi"/>
          <w:highlight w:val="lightGray"/>
        </w:rPr>
        <w:t xml:space="preserve"> Authors’</w:t>
      </w:r>
      <w:r w:rsidRPr="00AF0173">
        <w:rPr>
          <w:rStyle w:val="ReferencesChar"/>
          <w:rFonts w:eastAsiaTheme="minorHAnsi"/>
          <w:highlight w:val="lightGray"/>
        </w:rPr>
        <w:t xml:space="preserve"> names are inverted (last name first); give the last name and initials for all authors of a particular work unless the work has more than six authors. If the work has more than six authors, list the first six authors and then use et al. after the sixth author</w:t>
      </w:r>
      <w:r w:rsidR="0064068C">
        <w:rPr>
          <w:rStyle w:val="ReferencesChar"/>
          <w:rFonts w:eastAsiaTheme="minorHAnsi"/>
          <w:highlight w:val="lightGray"/>
        </w:rPr>
        <w:t>’</w:t>
      </w:r>
      <w:r w:rsidRPr="00AF0173">
        <w:rPr>
          <w:rStyle w:val="ReferencesChar"/>
          <w:rFonts w:eastAsiaTheme="minorHAnsi"/>
          <w:highlight w:val="lightGray"/>
        </w:rPr>
        <w:t xml:space="preserve">s name to indicate the rest of the authors. </w:t>
      </w:r>
    </w:p>
    <w:p w14:paraId="0D1B1E16"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•Reference list entries should be alphabetized by the last name of the first author of each work. </w:t>
      </w:r>
    </w:p>
    <w:p w14:paraId="645DE1B8"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•If you have more than one article by the same author, single-author references or multiple-author references with the exact same authors in the exact same order are listed in order by the year of publication, starting with the earliest. </w:t>
      </w:r>
    </w:p>
    <w:p w14:paraId="00A944BC"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•When referring to any work that is NOT a journal, such as a book, article, or Web page, capitalize only the first letter of the first word of a title and subtitle, the first word after a colon or a dash in the title, and proper nouns. Do not capitalize the first letter of the second word in a hyphenated compound word. </w:t>
      </w:r>
    </w:p>
    <w:p w14:paraId="78BEA18E"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•Capitalize all major words in journal titles. </w:t>
      </w:r>
    </w:p>
    <w:p w14:paraId="4448CCCF"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•Italicize titles of longer works such as books and journals. </w:t>
      </w:r>
    </w:p>
    <w:p w14:paraId="37E5E8C2"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•Do not italicize, underline, or put quotes around the titles of shorter works such as journal articles or essays in edited collections. </w:t>
      </w:r>
    </w:p>
    <w:p w14:paraId="0A1F1FDD"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The following rules for handling works by a single author or multiple authors apply to all references in your reference list, regardless of the type of work (book, article, electronic resource, etc.)</w:t>
      </w:r>
    </w:p>
    <w:p w14:paraId="67161C67"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lastRenderedPageBreak/>
        <w:t xml:space="preserve">Single Author: Last name first, followed by author initials. </w:t>
      </w:r>
    </w:p>
    <w:p w14:paraId="564C8152"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500A01D4"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Berndt,  T.  J.  (2002).  Friendship  quality  and  social  development. Current Directions in Psychological Science, 11, 7-10</w:t>
      </w:r>
    </w:p>
    <w:p w14:paraId="2AF4F018" w14:textId="2963E631"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Two Authors: List by their last names and initials. Use the ampersand (&amp;) instead of </w:t>
      </w:r>
      <w:r w:rsidR="0064068C">
        <w:rPr>
          <w:rStyle w:val="ReferencesChar"/>
          <w:rFonts w:eastAsiaTheme="minorHAnsi"/>
          <w:highlight w:val="lightGray"/>
        </w:rPr>
        <w:t>“</w:t>
      </w:r>
      <w:r w:rsidRPr="00AF0173">
        <w:rPr>
          <w:rStyle w:val="ReferencesChar"/>
          <w:rFonts w:eastAsiaTheme="minorHAnsi"/>
          <w:highlight w:val="lightGray"/>
        </w:rPr>
        <w:t>and.</w:t>
      </w:r>
      <w:r w:rsidR="0064068C">
        <w:rPr>
          <w:rStyle w:val="ReferencesChar"/>
          <w:rFonts w:eastAsiaTheme="minorHAnsi"/>
          <w:highlight w:val="lightGray"/>
        </w:rPr>
        <w:t>”</w:t>
      </w:r>
    </w:p>
    <w:p w14:paraId="11AB868A"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r w:rsidRPr="00AF0173">
        <w:rPr>
          <w:rStyle w:val="ReferencesChar"/>
          <w:rFonts w:eastAsiaTheme="minorHAnsi"/>
          <w:highlight w:val="lightGray"/>
        </w:rPr>
        <w:br/>
        <w:t>Wegener, D. T., &amp; Petty, R. E. (1994). Mood management across affective states: The hedonic contingency hypothesis. Journal of Personality &amp; Social Psychology, 66, 1034-1048.</w:t>
      </w:r>
    </w:p>
    <w:p w14:paraId="7C5509FC"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Three to Six Authors: List by last names and initials; commas separate author names, while the last author name is preceded again by ampersand.</w:t>
      </w:r>
    </w:p>
    <w:p w14:paraId="656D0F0B"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23E6F4A3" w14:textId="47419351"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Kernis, M. H., Cornell, D. P., Sun, C. R., Berry, A., &amp; Harlow, T. (1993). There</w:t>
      </w:r>
      <w:r w:rsidR="0064068C">
        <w:rPr>
          <w:rStyle w:val="ReferencesChar"/>
          <w:rFonts w:eastAsiaTheme="minorHAnsi"/>
          <w:highlight w:val="lightGray"/>
        </w:rPr>
        <w:t>’</w:t>
      </w:r>
      <w:r w:rsidRPr="00AF0173">
        <w:rPr>
          <w:rStyle w:val="ReferencesChar"/>
          <w:rFonts w:eastAsiaTheme="minorHAnsi"/>
          <w:highlight w:val="lightGray"/>
        </w:rPr>
        <w:t>s more to self-esteem than whether it is high or low: The importance of stability of self-esteem. Journal of Personality and Social Psychology, 65, 1190-1204.</w:t>
      </w:r>
    </w:p>
    <w:p w14:paraId="6E43CA4F" w14:textId="6701B2C4"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More Than Six Authors: If there are more than six authors, list the first six as above and then </w:t>
      </w:r>
      <w:r w:rsidR="0064068C">
        <w:rPr>
          <w:rStyle w:val="ReferencesChar"/>
          <w:rFonts w:eastAsiaTheme="minorHAnsi"/>
          <w:highlight w:val="lightGray"/>
        </w:rPr>
        <w:t>“</w:t>
      </w:r>
      <w:r w:rsidRPr="00AF0173">
        <w:rPr>
          <w:rStyle w:val="ReferencesChar"/>
          <w:rFonts w:eastAsiaTheme="minorHAnsi"/>
          <w:highlight w:val="lightGray"/>
        </w:rPr>
        <w:t>et al.,</w:t>
      </w:r>
      <w:r w:rsidR="0064068C">
        <w:rPr>
          <w:rStyle w:val="ReferencesChar"/>
          <w:rFonts w:eastAsiaTheme="minorHAnsi"/>
          <w:highlight w:val="lightGray"/>
        </w:rPr>
        <w:t>”</w:t>
      </w:r>
      <w:r w:rsidRPr="00AF0173">
        <w:rPr>
          <w:rStyle w:val="ReferencesChar"/>
          <w:rFonts w:eastAsiaTheme="minorHAnsi"/>
          <w:highlight w:val="lightGray"/>
        </w:rPr>
        <w:t xml:space="preserve"> which stands for </w:t>
      </w:r>
      <w:r w:rsidR="0064068C">
        <w:rPr>
          <w:rStyle w:val="ReferencesChar"/>
          <w:rFonts w:eastAsiaTheme="minorHAnsi"/>
          <w:highlight w:val="lightGray"/>
        </w:rPr>
        <w:t>“</w:t>
      </w:r>
      <w:r w:rsidRPr="00AF0173">
        <w:rPr>
          <w:rStyle w:val="ReferencesChar"/>
          <w:rFonts w:eastAsiaTheme="minorHAnsi"/>
          <w:highlight w:val="lightGray"/>
        </w:rPr>
        <w:t>and others.</w:t>
      </w:r>
      <w:r w:rsidR="0064068C">
        <w:rPr>
          <w:rStyle w:val="ReferencesChar"/>
          <w:rFonts w:eastAsiaTheme="minorHAnsi"/>
          <w:highlight w:val="lightGray"/>
        </w:rPr>
        <w:t>”</w:t>
      </w:r>
      <w:r w:rsidRPr="00AF0173">
        <w:rPr>
          <w:rStyle w:val="ReferencesChar"/>
          <w:rFonts w:eastAsiaTheme="minorHAnsi"/>
          <w:highlight w:val="lightGray"/>
        </w:rPr>
        <w:t xml:space="preserve"> Remember not to place a period after </w:t>
      </w:r>
      <w:r w:rsidR="0064068C">
        <w:rPr>
          <w:rStyle w:val="ReferencesChar"/>
          <w:rFonts w:eastAsiaTheme="minorHAnsi"/>
          <w:highlight w:val="lightGray"/>
        </w:rPr>
        <w:t>“</w:t>
      </w:r>
      <w:r w:rsidRPr="00AF0173">
        <w:rPr>
          <w:rStyle w:val="ReferencesChar"/>
          <w:rFonts w:eastAsiaTheme="minorHAnsi"/>
          <w:highlight w:val="lightGray"/>
        </w:rPr>
        <w:t>et</w:t>
      </w:r>
      <w:r w:rsidR="0064068C">
        <w:rPr>
          <w:rStyle w:val="ReferencesChar"/>
          <w:rFonts w:eastAsiaTheme="minorHAnsi"/>
          <w:highlight w:val="lightGray"/>
        </w:rPr>
        <w:t>”</w:t>
      </w:r>
      <w:r w:rsidRPr="00AF0173">
        <w:rPr>
          <w:rStyle w:val="ReferencesChar"/>
          <w:rFonts w:eastAsiaTheme="minorHAnsi"/>
          <w:highlight w:val="lightGray"/>
        </w:rPr>
        <w:t xml:space="preserve"> in </w:t>
      </w:r>
      <w:r w:rsidR="0064068C">
        <w:rPr>
          <w:rStyle w:val="ReferencesChar"/>
          <w:rFonts w:eastAsiaTheme="minorHAnsi"/>
          <w:highlight w:val="lightGray"/>
        </w:rPr>
        <w:t>“</w:t>
      </w:r>
      <w:r w:rsidRPr="00AF0173">
        <w:rPr>
          <w:rStyle w:val="ReferencesChar"/>
          <w:rFonts w:eastAsiaTheme="minorHAnsi"/>
          <w:highlight w:val="lightGray"/>
        </w:rPr>
        <w:t>et al.</w:t>
      </w:r>
      <w:r w:rsidR="0064068C">
        <w:rPr>
          <w:rStyle w:val="ReferencesChar"/>
          <w:rFonts w:eastAsiaTheme="minorHAnsi"/>
          <w:highlight w:val="lightGray"/>
        </w:rPr>
        <w:t>”</w:t>
      </w:r>
    </w:p>
    <w:p w14:paraId="39B52246"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74F0AEB8" w14:textId="3BDBDD0E"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Harris, M., Karper, E., Stacks, G., Hoffman, D., DeNiro, R., Cruz, P., et al. (2001). Writing labs and the Hollywood connection. Journal of Film and Writing, 44(3), 213-245. Organization as Author: Name of Or</w:t>
      </w:r>
      <w:r w:rsidR="004660E0">
        <w:rPr>
          <w:rStyle w:val="ReferencesChar"/>
          <w:rFonts w:eastAsiaTheme="minorHAnsi"/>
          <w:highlight w:val="lightGray"/>
        </w:rPr>
        <w:t>g</w:t>
      </w:r>
      <w:r w:rsidRPr="00AF0173">
        <w:rPr>
          <w:rStyle w:val="ReferencesChar"/>
          <w:rFonts w:eastAsiaTheme="minorHAnsi"/>
          <w:highlight w:val="lightGray"/>
        </w:rPr>
        <w:t>anization. (year)</w:t>
      </w:r>
    </w:p>
    <w:p w14:paraId="506BBA22"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4FD09CC4"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American Psychological Association. (2003).</w:t>
      </w:r>
    </w:p>
    <w:p w14:paraId="111AF30F"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Unknown Author: </w:t>
      </w:r>
    </w:p>
    <w:p w14:paraId="51EB307C"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46AFDB11" w14:textId="3128FA2A"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lastRenderedPageBreak/>
        <w:t>Merriam-Webster</w:t>
      </w:r>
      <w:r w:rsidR="0064068C">
        <w:rPr>
          <w:rStyle w:val="ReferencesChar"/>
          <w:rFonts w:eastAsiaTheme="minorHAnsi"/>
          <w:highlight w:val="lightGray"/>
        </w:rPr>
        <w:t>’</w:t>
      </w:r>
      <w:r w:rsidRPr="00AF0173">
        <w:rPr>
          <w:rStyle w:val="ReferencesChar"/>
          <w:rFonts w:eastAsiaTheme="minorHAnsi"/>
          <w:highlight w:val="lightGray"/>
        </w:rPr>
        <w:t>s collegiate dictionary (10th ed.).(1993). Springfield, MA: Merriam-Webster.</w:t>
      </w:r>
    </w:p>
    <w:p w14:paraId="6373E2BB" w14:textId="6CAE3BC0"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NOTE: When your essay includes parenthetical citations of sources with no author named, use a shortened version of the source</w:t>
      </w:r>
      <w:r w:rsidR="0064068C">
        <w:rPr>
          <w:rStyle w:val="ReferencesChar"/>
          <w:rFonts w:eastAsiaTheme="minorHAnsi"/>
          <w:highlight w:val="lightGray"/>
        </w:rPr>
        <w:t>’</w:t>
      </w:r>
      <w:r w:rsidRPr="00AF0173">
        <w:rPr>
          <w:rStyle w:val="ReferencesChar"/>
          <w:rFonts w:eastAsiaTheme="minorHAnsi"/>
          <w:highlight w:val="lightGray"/>
        </w:rPr>
        <w:t>s title instead of an author</w:t>
      </w:r>
      <w:r w:rsidR="0064068C">
        <w:rPr>
          <w:rStyle w:val="ReferencesChar"/>
          <w:rFonts w:eastAsiaTheme="minorHAnsi"/>
          <w:highlight w:val="lightGray"/>
        </w:rPr>
        <w:t>’</w:t>
      </w:r>
      <w:r w:rsidRPr="00AF0173">
        <w:rPr>
          <w:rStyle w:val="ReferencesChar"/>
          <w:rFonts w:eastAsiaTheme="minorHAnsi"/>
          <w:highlight w:val="lightGray"/>
        </w:rPr>
        <w:t>s name. Use quotation marks and italics as appropriate. For example, parenthetical citations of the two sources above would appear as follows: (Merriam-Webster</w:t>
      </w:r>
      <w:r w:rsidR="0064068C">
        <w:rPr>
          <w:rStyle w:val="ReferencesChar"/>
          <w:rFonts w:eastAsiaTheme="minorHAnsi"/>
          <w:highlight w:val="lightGray"/>
        </w:rPr>
        <w:t>’</w:t>
      </w:r>
      <w:r w:rsidRPr="00AF0173">
        <w:rPr>
          <w:rStyle w:val="ReferencesChar"/>
          <w:rFonts w:eastAsiaTheme="minorHAnsi"/>
          <w:highlight w:val="lightGray"/>
        </w:rPr>
        <w:t>s, 1993) and (</w:t>
      </w:r>
      <w:r w:rsidR="0064068C">
        <w:rPr>
          <w:rStyle w:val="ReferencesChar"/>
          <w:rFonts w:eastAsiaTheme="minorHAnsi"/>
          <w:highlight w:val="lightGray"/>
        </w:rPr>
        <w:t>“</w:t>
      </w:r>
      <w:r w:rsidRPr="00AF0173">
        <w:rPr>
          <w:rStyle w:val="ReferencesChar"/>
          <w:rFonts w:eastAsiaTheme="minorHAnsi"/>
          <w:highlight w:val="lightGray"/>
        </w:rPr>
        <w:t>New Drug,</w:t>
      </w:r>
      <w:r w:rsidR="0064068C">
        <w:rPr>
          <w:rStyle w:val="ReferencesChar"/>
          <w:rFonts w:eastAsiaTheme="minorHAnsi"/>
          <w:highlight w:val="lightGray"/>
        </w:rPr>
        <w:t>”</w:t>
      </w:r>
      <w:r w:rsidRPr="00AF0173">
        <w:rPr>
          <w:rStyle w:val="ReferencesChar"/>
          <w:rFonts w:eastAsiaTheme="minorHAnsi"/>
          <w:highlight w:val="lightGray"/>
        </w:rPr>
        <w:t xml:space="preserve"> 1993).</w:t>
      </w:r>
    </w:p>
    <w:p w14:paraId="6FCE0BAE" w14:textId="24652F84"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Two or More Works by the Same Author: Use the author</w:t>
      </w:r>
      <w:r w:rsidR="0064068C">
        <w:rPr>
          <w:rStyle w:val="ReferencesChar"/>
          <w:rFonts w:eastAsiaTheme="minorHAnsi"/>
          <w:highlight w:val="lightGray"/>
        </w:rPr>
        <w:t>’</w:t>
      </w:r>
      <w:r w:rsidRPr="00AF0173">
        <w:rPr>
          <w:rStyle w:val="ReferencesChar"/>
          <w:rFonts w:eastAsiaTheme="minorHAnsi"/>
          <w:highlight w:val="lightGray"/>
        </w:rPr>
        <w:t>s name for all entries and list the entries by the year (earliest comes first).</w:t>
      </w:r>
    </w:p>
    <w:p w14:paraId="4EA2F3B1"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Example: </w:t>
      </w:r>
    </w:p>
    <w:p w14:paraId="5C6BB347"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Berndt, T.J. (1981).; Berndt, T.J. (1999).</w:t>
      </w:r>
    </w:p>
    <w:p w14:paraId="2AC98CCD"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When an author appears both as a sole author and, in another citation, as the first author of a group, list the one-author entries first.</w:t>
      </w:r>
    </w:p>
    <w:p w14:paraId="112B5E6E"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47D26027" w14:textId="6164A36E"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Berndt, T. J. (1999). Friends</w:t>
      </w:r>
      <w:r w:rsidR="0064068C">
        <w:rPr>
          <w:rStyle w:val="ReferencesChar"/>
          <w:rFonts w:eastAsiaTheme="minorHAnsi"/>
          <w:highlight w:val="lightGray"/>
        </w:rPr>
        <w:t>’</w:t>
      </w:r>
      <w:r w:rsidRPr="00AF0173">
        <w:rPr>
          <w:rStyle w:val="ReferencesChar"/>
          <w:rFonts w:eastAsiaTheme="minorHAnsi"/>
          <w:highlight w:val="lightGray"/>
        </w:rPr>
        <w:t xml:space="preserve"> influence on students</w:t>
      </w:r>
      <w:r w:rsidR="0064068C">
        <w:rPr>
          <w:rStyle w:val="ReferencesChar"/>
          <w:rFonts w:eastAsiaTheme="minorHAnsi"/>
          <w:highlight w:val="lightGray"/>
        </w:rPr>
        <w:t>’</w:t>
      </w:r>
      <w:r w:rsidRPr="00AF0173">
        <w:rPr>
          <w:rStyle w:val="ReferencesChar"/>
          <w:rFonts w:eastAsiaTheme="minorHAnsi"/>
          <w:highlight w:val="lightGray"/>
        </w:rPr>
        <w:t xml:space="preserve"> adjustment to school. Educational Psychologist, 34, 15-28. Berndt, T. J., &amp; Keefe, K. (1995). Friends</w:t>
      </w:r>
      <w:r w:rsidR="0064068C">
        <w:rPr>
          <w:rStyle w:val="ReferencesChar"/>
          <w:rFonts w:eastAsiaTheme="minorHAnsi"/>
          <w:highlight w:val="lightGray"/>
        </w:rPr>
        <w:t>’</w:t>
      </w:r>
      <w:r w:rsidRPr="00AF0173">
        <w:rPr>
          <w:rStyle w:val="ReferencesChar"/>
          <w:rFonts w:eastAsiaTheme="minorHAnsi"/>
          <w:highlight w:val="lightGray"/>
        </w:rPr>
        <w:t xml:space="preserve"> influence on adolescents</w:t>
      </w:r>
      <w:r w:rsidR="0064068C">
        <w:rPr>
          <w:rStyle w:val="ReferencesChar"/>
          <w:rFonts w:eastAsiaTheme="minorHAnsi"/>
          <w:highlight w:val="lightGray"/>
        </w:rPr>
        <w:t>’</w:t>
      </w:r>
      <w:r w:rsidRPr="00AF0173">
        <w:rPr>
          <w:rStyle w:val="ReferencesChar"/>
          <w:rFonts w:eastAsiaTheme="minorHAnsi"/>
          <w:highlight w:val="lightGray"/>
        </w:rPr>
        <w:t xml:space="preserve"> adjustment to school. Child Development, 66, 1312-1329. </w:t>
      </w:r>
    </w:p>
    <w:p w14:paraId="6CBF88DD"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References that have the same first author and different second and/or third authors are arranged alphabetically by the last name of the second author, or the last name of the third if the first and second authors are the same.</w:t>
      </w:r>
    </w:p>
    <w:p w14:paraId="0AF2782E"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12F933C9"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Wegener, D. T., Kerr, N. L., Fleming, M. A., &amp; Petty, R. E. (2000). Flexible corrections of juror judgments: Implications for jury instructions. Psychology, Public Policy, &amp; Law, 6, 629-654.</w:t>
      </w:r>
    </w:p>
    <w:p w14:paraId="7D446CE6"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Wegener, D. T., Petty, R. E., &amp; Klein, D. J. (1994). Effects of mood on high elaboration attitude change: The mediating role of likelihood judgments. European Journal of Social Psychology, 24, 25-43.</w:t>
      </w:r>
    </w:p>
    <w:p w14:paraId="4512AD50" w14:textId="7E981A7F"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Two or More Works by the Same Author in the Same Year: If you are using more than one reference by the same author (or the same group of authors listed in the same order) published in the same year, organize them in the reference list alphabetically by the title of the article or chapter. Then assign letter suffixes to the year. Refer to these sources in your essay as they appear in your reference list, e.g.: </w:t>
      </w:r>
      <w:r w:rsidR="0064068C">
        <w:rPr>
          <w:rStyle w:val="ReferencesChar"/>
          <w:rFonts w:eastAsiaTheme="minorHAnsi"/>
          <w:highlight w:val="lightGray"/>
        </w:rPr>
        <w:t>“</w:t>
      </w:r>
      <w:r w:rsidRPr="00AF0173">
        <w:rPr>
          <w:rStyle w:val="ReferencesChar"/>
          <w:rFonts w:eastAsiaTheme="minorHAnsi"/>
          <w:highlight w:val="lightGray"/>
        </w:rPr>
        <w:t>Berdnt (1981a) makes similar claims...</w:t>
      </w:r>
      <w:r w:rsidR="0064068C">
        <w:rPr>
          <w:rStyle w:val="ReferencesChar"/>
          <w:rFonts w:eastAsiaTheme="minorHAnsi"/>
          <w:highlight w:val="lightGray"/>
        </w:rPr>
        <w:t>”</w:t>
      </w:r>
    </w:p>
    <w:p w14:paraId="788FB658"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lastRenderedPageBreak/>
        <w:t>Example:</w:t>
      </w:r>
    </w:p>
    <w:p w14:paraId="3C533778" w14:textId="1FDBB5E3"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Berndt, T. J. (1981a). Age changes and changes over time in prosocial intentions and behavior between friends. Developmental Psychology, 17, 408-416.</w:t>
      </w:r>
    </w:p>
    <w:p w14:paraId="5F83C6D7"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Berndt, T. J. (1981b). Effects of friendship on prosocial intentions and behavior. Child Development, 52, 636-643.</w:t>
      </w:r>
    </w:p>
    <w:p w14:paraId="5D70148C"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Article in Journal Paginated by Volume: Journals that are paginated by volume begin with page one in issue one, and continue numbering issue two where issue one ended, etc.</w:t>
      </w:r>
    </w:p>
    <w:p w14:paraId="2FD13506"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07EBEBD1"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Harlow, H. F. (1983). Fundamentals for preparing psychology journal articles. Journal of Comparative and Physiological Psychology, 55, 893-896.</w:t>
      </w:r>
    </w:p>
    <w:p w14:paraId="00C27317"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Article in Journal Paginated by Issue: Journals paginated by issue begin with page one every issue; therefore, the issue number gets indicated in parentheses after the volume. The parentheses and issue number are not italicized or underlined.</w:t>
      </w:r>
    </w:p>
    <w:p w14:paraId="3EC5FBBE"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4C577F51" w14:textId="4ADD8ED2"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Scruton,  R.  (1996).  The  eclipse  of  listening. The  New  Criterion, 15(30), 5-13.</w:t>
      </w:r>
    </w:p>
    <w:p w14:paraId="53BC1CD1"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Article in a Magazine</w:t>
      </w:r>
    </w:p>
    <w:p w14:paraId="72AA6852"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0E710F4C" w14:textId="4A6091D2"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Henry, W. A., III. (1990, April 9). Making the grade in today</w:t>
      </w:r>
      <w:r w:rsidR="0064068C">
        <w:rPr>
          <w:rStyle w:val="ReferencesChar"/>
          <w:rFonts w:eastAsiaTheme="minorHAnsi"/>
          <w:highlight w:val="lightGray"/>
        </w:rPr>
        <w:t>’</w:t>
      </w:r>
      <w:r w:rsidRPr="00AF0173">
        <w:rPr>
          <w:rStyle w:val="ReferencesChar"/>
          <w:rFonts w:eastAsiaTheme="minorHAnsi"/>
          <w:highlight w:val="lightGray"/>
        </w:rPr>
        <w:t>s schools. Time, 135, 28-31.</w:t>
      </w:r>
    </w:p>
    <w:p w14:paraId="226493AE"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Article in a Newspaper: Unlike other periodicals, p. or pp. precedes page numbers for a newspaper reference in APA style. Single pages take p., e.g., p. B2; multiple pages take pp., e.g., pp. B2, B4 or pp. C1, C3-C4.</w:t>
      </w:r>
    </w:p>
    <w:p w14:paraId="07822F1D"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28562827"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Schultz, S. (2005, December 28). Calls made to strengthen state energy policies. The Country Today, pp. 1A, 2A.</w:t>
      </w:r>
    </w:p>
    <w:p w14:paraId="0C4F37FD"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Note: Because of issues with html coding, the listings below using brackets contain spaces that are not to be used with your listings. Use a space as normal before the brackets, but do not include a space following the bracket.</w:t>
      </w:r>
    </w:p>
    <w:p w14:paraId="562393E4"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lastRenderedPageBreak/>
        <w:t>A Translation</w:t>
      </w:r>
    </w:p>
    <w:p w14:paraId="2DED6766"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07A4782B"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Laplace, P. S. (1951). A philosophical essay on probabilities. (F. W. Truscott &amp; F. L. Emory, Trans.). New York: Dover. (Original work published 1814).</w:t>
      </w:r>
    </w:p>
    <w:p w14:paraId="4BA2C15E"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Note: When you cite a republished work, like the one above, work in your text, it should appear with both dates: Laplace (1814/1951).</w:t>
      </w:r>
    </w:p>
    <w:p w14:paraId="3DE11262"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Edition Other Than the First</w:t>
      </w:r>
    </w:p>
    <w:p w14:paraId="7E8B0E44"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37AF50A6"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Helfer, M. E., Keme, R. S., &amp; Drugman, R. D. (1997). The battered child (5th ed.). Chicago: University of Chicago Press.</w:t>
      </w:r>
    </w:p>
    <w:p w14:paraId="5BB5B337" w14:textId="7C3E1F3E"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Article or Chapter in an Edited Book: When you list the pages of the chapter or essay in parentheses after the book title, use </w:t>
      </w:r>
      <w:r w:rsidR="0064068C">
        <w:rPr>
          <w:rStyle w:val="ReferencesChar"/>
          <w:rFonts w:eastAsiaTheme="minorHAnsi"/>
          <w:highlight w:val="lightGray"/>
        </w:rPr>
        <w:t>“</w:t>
      </w:r>
      <w:r w:rsidRPr="00AF0173">
        <w:rPr>
          <w:rStyle w:val="ReferencesChar"/>
          <w:rFonts w:eastAsiaTheme="minorHAnsi"/>
          <w:highlight w:val="lightGray"/>
        </w:rPr>
        <w:t>pp.</w:t>
      </w:r>
      <w:r w:rsidR="0064068C">
        <w:rPr>
          <w:rStyle w:val="ReferencesChar"/>
          <w:rFonts w:eastAsiaTheme="minorHAnsi"/>
          <w:highlight w:val="lightGray"/>
        </w:rPr>
        <w:t>”</w:t>
      </w:r>
      <w:r w:rsidRPr="00AF0173">
        <w:rPr>
          <w:rStyle w:val="ReferencesChar"/>
          <w:rFonts w:eastAsiaTheme="minorHAnsi"/>
          <w:highlight w:val="lightGray"/>
        </w:rPr>
        <w:t xml:space="preserve"> before the numbers: (pp. 1-21). This abbreviation, however, does not appear before the page numbers in periodical references, except for newspapers.</w:t>
      </w:r>
    </w:p>
    <w:p w14:paraId="64A926AF"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483E0262" w14:textId="091E388F"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O</w:t>
      </w:r>
      <w:r w:rsidR="0064068C">
        <w:rPr>
          <w:rStyle w:val="ReferencesChar"/>
          <w:rFonts w:eastAsiaTheme="minorHAnsi"/>
          <w:highlight w:val="lightGray"/>
        </w:rPr>
        <w:t>’</w:t>
      </w:r>
      <w:r w:rsidRPr="00AF0173">
        <w:rPr>
          <w:rStyle w:val="ReferencesChar"/>
          <w:rFonts w:eastAsiaTheme="minorHAnsi"/>
          <w:highlight w:val="lightGray"/>
        </w:rPr>
        <w:t>Neil, J. M., &amp; Egan, J. (1992). Men</w:t>
      </w:r>
      <w:r w:rsidR="0064068C">
        <w:rPr>
          <w:rStyle w:val="ReferencesChar"/>
          <w:rFonts w:eastAsiaTheme="minorHAnsi"/>
          <w:highlight w:val="lightGray"/>
        </w:rPr>
        <w:t>’</w:t>
      </w:r>
      <w:r w:rsidRPr="00AF0173">
        <w:rPr>
          <w:rStyle w:val="ReferencesChar"/>
          <w:rFonts w:eastAsiaTheme="minorHAnsi"/>
          <w:highlight w:val="lightGray"/>
        </w:rPr>
        <w:t>s and women</w:t>
      </w:r>
      <w:r w:rsidR="0064068C">
        <w:rPr>
          <w:rStyle w:val="ReferencesChar"/>
          <w:rFonts w:eastAsiaTheme="minorHAnsi"/>
          <w:highlight w:val="lightGray"/>
        </w:rPr>
        <w:t>’</w:t>
      </w:r>
      <w:r w:rsidRPr="00AF0173">
        <w:rPr>
          <w:rStyle w:val="ReferencesChar"/>
          <w:rFonts w:eastAsiaTheme="minorHAnsi"/>
          <w:highlight w:val="lightGray"/>
        </w:rPr>
        <w:t>s gender role journeys: Metaphor for healing, transition, and transformation. In B. R. Wainrib (Ed.), Gender issues across the life cycle (pp. 107-123). New York: Springer.</w:t>
      </w:r>
    </w:p>
    <w:p w14:paraId="0DEE3848"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Government Document</w:t>
      </w:r>
    </w:p>
    <w:p w14:paraId="06F1CAFF"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05054BE4"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National Institute of Mental Health. (1990). Clinical training in serious mental illness (DHHS Publication No. ADM 90-1679). Washington, DC: U.S. Government Printing Office.</w:t>
      </w:r>
    </w:p>
    <w:p w14:paraId="373D2699"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Report From a Private Organization</w:t>
      </w:r>
    </w:p>
    <w:p w14:paraId="3FFE7AF9"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20C06F8F"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American Psychiatric Association. (2000). Practice guidelines for the treatment of patients with eating disorders (2nd ed.). Washington, D.C.: Author.</w:t>
      </w:r>
    </w:p>
    <w:p w14:paraId="11849745"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lastRenderedPageBreak/>
        <w:t>Conference Proceedings</w:t>
      </w:r>
    </w:p>
    <w:p w14:paraId="26ABEF23"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2D01C69E" w14:textId="30BCE176"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Schnase,  J.L.,  &amp;  Cunnius, E.L.  (Eds.).  (1995). Proceedings  from CSCL </w:t>
      </w:r>
      <w:r w:rsidR="0064068C">
        <w:rPr>
          <w:rStyle w:val="ReferencesChar"/>
          <w:rFonts w:eastAsiaTheme="minorHAnsi"/>
          <w:highlight w:val="lightGray"/>
        </w:rPr>
        <w:t>’</w:t>
      </w:r>
      <w:r w:rsidRPr="00AF0173">
        <w:rPr>
          <w:rStyle w:val="ReferencesChar"/>
          <w:rFonts w:eastAsiaTheme="minorHAnsi"/>
          <w:highlight w:val="lightGray"/>
        </w:rPr>
        <w:t>95: The  First  International  Conference  on  Computer Support for Collaborative Learning. Mahwah, NJ: Erlbaum.</w:t>
      </w:r>
    </w:p>
    <w:p w14:paraId="382D5804"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Electronic Sources- Article From an Online Periodical: Online articles follow the same guidelines for printed articles. Include all information the online host makes available, including an issue number in parentheses.</w:t>
      </w:r>
    </w:p>
    <w:p w14:paraId="3E966945"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2B515169" w14:textId="5922372B"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Bernstein, M. (2002). 10 tips on writing the living Web. A List Apart:  For People Who   Make   Websites, 149. Retrieved from </w:t>
      </w:r>
      <w:hyperlink r:id="rId9" w:history="1">
        <w:r w:rsidRPr="00AF0173">
          <w:rPr>
            <w:rStyle w:val="Hyperlink"/>
            <w:color w:val="auto"/>
            <w:highlight w:val="lightGray"/>
          </w:rPr>
          <w:t>http://www.alistapart.com/articles/writeliving</w:t>
        </w:r>
      </w:hyperlink>
    </w:p>
    <w:p w14:paraId="69ACFEB6"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Newspaper Article</w:t>
      </w:r>
    </w:p>
    <w:p w14:paraId="2CB47697"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22365CF8"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 xml:space="preserve">Parker-Pope, T. (2008, May 6). Psychiatry handbook linked to drug industry. The New York Times. Retrieved from </w:t>
      </w:r>
      <w:hyperlink r:id="rId10" w:history="1">
        <w:r w:rsidRPr="00AF0173">
          <w:rPr>
            <w:rStyle w:val="Hyperlink"/>
            <w:color w:val="auto"/>
            <w:highlight w:val="lightGray"/>
          </w:rPr>
          <w:t>http://www.nytimes.com</w:t>
        </w:r>
      </w:hyperlink>
    </w:p>
    <w:p w14:paraId="1A994EF8"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Online Lecture Notes and Presentation Slides: When citing online lecture notes, be sure to provide the file format in brackets after the lecture title (e.g. PowerPoint slides, Word document).</w:t>
      </w:r>
    </w:p>
    <w:p w14:paraId="06772E67" w14:textId="77777777"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Example:</w:t>
      </w:r>
    </w:p>
    <w:p w14:paraId="253BE2A3" w14:textId="10AB5B85" w:rsidR="002B423F" w:rsidRPr="00AF0173" w:rsidRDefault="002B423F" w:rsidP="003D17AE">
      <w:pPr>
        <w:pStyle w:val="References"/>
        <w:rPr>
          <w:rStyle w:val="ReferencesChar"/>
          <w:rFonts w:eastAsiaTheme="minorHAnsi"/>
          <w:b/>
          <w:highlight w:val="lightGray"/>
        </w:rPr>
      </w:pPr>
      <w:r w:rsidRPr="00AF0173">
        <w:rPr>
          <w:rStyle w:val="ReferencesChar"/>
          <w:rFonts w:eastAsiaTheme="minorHAnsi"/>
          <w:highlight w:val="lightGray"/>
        </w:rPr>
        <w:t>Roberts,  K.  F.  (1998). Federal  regulations  of  chemicals  in  the environment [PowerPoint</w:t>
      </w:r>
      <w:r w:rsidRPr="00AF0173">
        <w:rPr>
          <w:rStyle w:val="ReferencesChar"/>
          <w:rFonts w:eastAsiaTheme="minorHAnsi"/>
          <w:highlight w:val="lightGray"/>
        </w:rPr>
        <w:tab/>
        <w:t xml:space="preserve">slides]. Retrieved from </w:t>
      </w:r>
      <w:hyperlink r:id="rId11" w:history="1">
        <w:r w:rsidR="001402A1" w:rsidRPr="00AF0173">
          <w:rPr>
            <w:rStyle w:val="Hyperlink"/>
            <w:color w:val="auto"/>
            <w:highlight w:val="lightGray"/>
          </w:rPr>
          <w:t>http://siri.uvm.edu/ppt/40hrenv/index.html</w:t>
        </w:r>
      </w:hyperlink>
    </w:p>
    <w:p w14:paraId="05724A0E" w14:textId="77777777" w:rsidR="001402A1" w:rsidRPr="00AF0173" w:rsidRDefault="001402A1" w:rsidP="00252E85">
      <w:pPr>
        <w:pStyle w:val="BodyofResearch"/>
        <w:rPr>
          <w:rStyle w:val="ReferencesChar"/>
          <w:rFonts w:eastAsiaTheme="minorHAnsi"/>
          <w:b/>
          <w:highlight w:val="lightGray"/>
        </w:rPr>
      </w:pPr>
    </w:p>
    <w:p w14:paraId="0C8FAF77" w14:textId="77777777" w:rsidR="001402A1" w:rsidRPr="00AF0173" w:rsidRDefault="001402A1" w:rsidP="00252E85">
      <w:pPr>
        <w:pStyle w:val="BodyofResearch"/>
        <w:rPr>
          <w:highlight w:val="lightGray"/>
          <w:lang w:val="en-US"/>
        </w:rPr>
        <w:sectPr w:rsidR="001402A1" w:rsidRPr="00AF0173" w:rsidSect="00BD443B">
          <w:pgSz w:w="12240" w:h="15840"/>
          <w:pgMar w:top="1440" w:right="1440" w:bottom="1440" w:left="2160" w:header="720" w:footer="288" w:gutter="0"/>
          <w:cols w:space="720"/>
          <w:docGrid w:linePitch="360"/>
        </w:sectPr>
      </w:pPr>
    </w:p>
    <w:p w14:paraId="7F4B1A6E" w14:textId="77777777" w:rsidR="001402A1" w:rsidRPr="00AF0173" w:rsidRDefault="001402A1" w:rsidP="00252E85">
      <w:pPr>
        <w:pStyle w:val="Appendix"/>
      </w:pPr>
      <w:r w:rsidRPr="00AF0173">
        <w:lastRenderedPageBreak/>
        <w:t>Appendices</w:t>
      </w:r>
    </w:p>
    <w:p w14:paraId="7F41E29F" w14:textId="77777777" w:rsidR="001402A1" w:rsidRPr="00AF0173" w:rsidRDefault="001402A1">
      <w:pPr>
        <w:spacing w:after="160" w:line="259" w:lineRule="auto"/>
        <w:jc w:val="left"/>
        <w:rPr>
          <w:rFonts w:cs="Arial"/>
          <w:szCs w:val="20"/>
          <w:lang w:val="en-US" w:eastAsia="ko-KR"/>
        </w:rPr>
      </w:pPr>
      <w:r w:rsidRPr="00AF0173">
        <w:br w:type="page"/>
      </w:r>
    </w:p>
    <w:p w14:paraId="1D9FE6EC" w14:textId="77777777" w:rsidR="00BD443B" w:rsidRDefault="00BD443B" w:rsidP="00252E85">
      <w:pPr>
        <w:pStyle w:val="Appendix"/>
        <w:sectPr w:rsidR="00BD443B" w:rsidSect="00BD443B">
          <w:pgSz w:w="12240" w:h="15840"/>
          <w:pgMar w:top="1440" w:right="1440" w:bottom="1440" w:left="1440" w:header="720" w:footer="720" w:gutter="0"/>
          <w:cols w:space="720"/>
          <w:titlePg/>
          <w:docGrid w:linePitch="360"/>
        </w:sectPr>
      </w:pPr>
    </w:p>
    <w:p w14:paraId="1A6ABAA3" w14:textId="77777777" w:rsidR="001402A1" w:rsidRPr="00AF0173" w:rsidRDefault="001402A1" w:rsidP="00252E85">
      <w:pPr>
        <w:pStyle w:val="Appendix"/>
      </w:pPr>
    </w:p>
    <w:p w14:paraId="0B86BCF6" w14:textId="77777777" w:rsidR="001402A1" w:rsidRPr="00AF0173" w:rsidRDefault="001402A1" w:rsidP="00252E85">
      <w:pPr>
        <w:pStyle w:val="Appendix"/>
      </w:pPr>
      <w:r w:rsidRPr="00AF0173">
        <w:t xml:space="preserve">Appendix A. </w:t>
      </w:r>
      <w:r w:rsidR="00351BA3">
        <w:t>Gantt Chart</w:t>
      </w:r>
    </w:p>
    <w:p w14:paraId="4B0BD041" w14:textId="77777777" w:rsidR="0040422F" w:rsidRDefault="0040422F" w:rsidP="0040422F">
      <w:pPr>
        <w:rPr>
          <w:rFonts w:eastAsia="Times New Roman" w:cs="Times New Roman"/>
          <w:b w:val="0"/>
          <w:color w:val="000000"/>
          <w:sz w:val="22"/>
          <w:lang w:eastAsia="en-PH"/>
        </w:rPr>
        <w:sectPr w:rsidR="0040422F" w:rsidSect="00BD443B">
          <w:pgSz w:w="12240" w:h="15840"/>
          <w:pgMar w:top="1440" w:right="1440" w:bottom="1440" w:left="1440" w:header="720" w:footer="720" w:gutter="0"/>
          <w:cols w:space="720"/>
          <w:titlePg/>
          <w:docGrid w:linePitch="360"/>
        </w:sectPr>
      </w:pPr>
    </w:p>
    <w:tbl>
      <w:tblPr>
        <w:tblW w:w="5000" w:type="pct"/>
        <w:tblLook w:val="04A0" w:firstRow="1" w:lastRow="0" w:firstColumn="1" w:lastColumn="0" w:noHBand="0" w:noVBand="1"/>
      </w:tblPr>
      <w:tblGrid>
        <w:gridCol w:w="1919"/>
        <w:gridCol w:w="274"/>
        <w:gridCol w:w="274"/>
        <w:gridCol w:w="274"/>
        <w:gridCol w:w="284"/>
        <w:gridCol w:w="274"/>
        <w:gridCol w:w="274"/>
        <w:gridCol w:w="274"/>
        <w:gridCol w:w="279"/>
        <w:gridCol w:w="274"/>
        <w:gridCol w:w="274"/>
        <w:gridCol w:w="274"/>
        <w:gridCol w:w="282"/>
        <w:gridCol w:w="274"/>
        <w:gridCol w:w="274"/>
        <w:gridCol w:w="274"/>
        <w:gridCol w:w="282"/>
        <w:gridCol w:w="274"/>
        <w:gridCol w:w="274"/>
        <w:gridCol w:w="274"/>
        <w:gridCol w:w="282"/>
        <w:gridCol w:w="274"/>
        <w:gridCol w:w="274"/>
        <w:gridCol w:w="274"/>
        <w:gridCol w:w="282"/>
        <w:gridCol w:w="274"/>
        <w:gridCol w:w="274"/>
        <w:gridCol w:w="274"/>
        <w:gridCol w:w="282"/>
        <w:gridCol w:w="274"/>
        <w:gridCol w:w="274"/>
        <w:gridCol w:w="274"/>
        <w:gridCol w:w="282"/>
        <w:gridCol w:w="272"/>
        <w:gridCol w:w="272"/>
        <w:gridCol w:w="272"/>
        <w:gridCol w:w="279"/>
        <w:gridCol w:w="272"/>
        <w:gridCol w:w="272"/>
        <w:gridCol w:w="272"/>
        <w:gridCol w:w="269"/>
      </w:tblGrid>
      <w:tr w:rsidR="0040422F" w:rsidRPr="00A01D04" w14:paraId="22BDCCDE" w14:textId="77777777" w:rsidTr="0040422F">
        <w:trPr>
          <w:trHeight w:val="300"/>
        </w:trPr>
        <w:tc>
          <w:tcPr>
            <w:tcW w:w="742"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1F4131DF" w14:textId="77777777" w:rsidR="0040422F" w:rsidRPr="00A01D04" w:rsidRDefault="0040422F" w:rsidP="0040422F">
            <w:pPr>
              <w:rPr>
                <w:rFonts w:eastAsia="Times New Roman" w:cs="Times New Roman"/>
                <w:b w:val="0"/>
                <w:color w:val="000000"/>
                <w:sz w:val="22"/>
                <w:lang w:eastAsia="en-PH"/>
              </w:rPr>
            </w:pPr>
            <w:r w:rsidRPr="00A01D04">
              <w:rPr>
                <w:rFonts w:eastAsia="Times New Roman" w:cs="Times New Roman"/>
                <w:b w:val="0"/>
                <w:color w:val="000000"/>
                <w:sz w:val="22"/>
                <w:lang w:eastAsia="en-PH"/>
              </w:rPr>
              <w:lastRenderedPageBreak/>
              <w:t>MONTH</w:t>
            </w:r>
          </w:p>
        </w:tc>
        <w:tc>
          <w:tcPr>
            <w:tcW w:w="428"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2322ECD7" w14:textId="77777777" w:rsidR="0040422F" w:rsidRPr="00016E1F" w:rsidRDefault="0040422F" w:rsidP="0040422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26"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0DE4A9C2" w14:textId="77777777" w:rsidR="0040422F" w:rsidRPr="00016E1F" w:rsidRDefault="0040422F" w:rsidP="0040422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18512D0E" w14:textId="77777777" w:rsidR="0040422F" w:rsidRPr="00016E1F" w:rsidRDefault="0040422F" w:rsidP="0040422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7D3A20B0" w14:textId="77777777" w:rsidR="0040422F" w:rsidRPr="00016E1F" w:rsidRDefault="0040422F" w:rsidP="0040422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3A04FF64" w14:textId="77777777" w:rsidR="0040422F" w:rsidRPr="00016E1F" w:rsidRDefault="0040422F" w:rsidP="0040422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6CC6781E" w14:textId="77777777" w:rsidR="0040422F" w:rsidRPr="00016E1F" w:rsidRDefault="0040422F" w:rsidP="0040422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14FAFA1B" w14:textId="77777777" w:rsidR="0040422F" w:rsidRPr="00016E1F" w:rsidRDefault="0040422F" w:rsidP="0040422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427" w:type="pct"/>
            <w:gridSpan w:val="4"/>
            <w:vMerge w:val="restart"/>
            <w:tcBorders>
              <w:top w:val="single" w:sz="12" w:space="0" w:color="auto"/>
              <w:left w:val="single" w:sz="12" w:space="0" w:color="auto"/>
              <w:right w:val="single" w:sz="12" w:space="0" w:color="auto"/>
            </w:tcBorders>
            <w:shd w:val="clear" w:color="auto" w:fill="auto"/>
            <w:noWrap/>
            <w:vAlign w:val="center"/>
            <w:hideMark/>
          </w:tcPr>
          <w:p w14:paraId="7B59A42A" w14:textId="77777777" w:rsidR="0040422F" w:rsidRPr="00016E1F" w:rsidRDefault="0040422F" w:rsidP="0040422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c>
          <w:tcPr>
            <w:tcW w:w="423" w:type="pct"/>
            <w:gridSpan w:val="4"/>
            <w:vMerge w:val="restart"/>
            <w:tcBorders>
              <w:top w:val="single" w:sz="12" w:space="0" w:color="auto"/>
              <w:left w:val="single" w:sz="12" w:space="0" w:color="auto"/>
              <w:right w:val="single" w:sz="12" w:space="0" w:color="auto"/>
            </w:tcBorders>
            <w:vAlign w:val="center"/>
          </w:tcPr>
          <w:p w14:paraId="38FBCE9A" w14:textId="77777777" w:rsidR="0040422F" w:rsidRPr="00016E1F" w:rsidRDefault="0040422F" w:rsidP="0040422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FEBRUARY</w:t>
            </w:r>
          </w:p>
        </w:tc>
        <w:tc>
          <w:tcPr>
            <w:tcW w:w="420" w:type="pct"/>
            <w:gridSpan w:val="4"/>
            <w:vMerge w:val="restart"/>
            <w:tcBorders>
              <w:top w:val="single" w:sz="12" w:space="0" w:color="auto"/>
              <w:left w:val="single" w:sz="12" w:space="0" w:color="auto"/>
              <w:right w:val="single" w:sz="12" w:space="0" w:color="auto"/>
            </w:tcBorders>
            <w:vAlign w:val="center"/>
          </w:tcPr>
          <w:p w14:paraId="2F31C0CA" w14:textId="77777777" w:rsidR="0040422F" w:rsidRPr="00016E1F" w:rsidRDefault="0040422F" w:rsidP="0040422F">
            <w:pPr>
              <w:rPr>
                <w:rFonts w:eastAsia="Times New Roman" w:cs="Times New Roman"/>
                <w:b w:val="0"/>
                <w:color w:val="000000"/>
                <w:sz w:val="14"/>
                <w:szCs w:val="16"/>
                <w:lang w:eastAsia="en-PH"/>
              </w:rPr>
            </w:pPr>
            <w:r>
              <w:rPr>
                <w:rFonts w:eastAsia="Times New Roman" w:cs="Times New Roman"/>
                <w:b w:val="0"/>
                <w:color w:val="000000"/>
                <w:sz w:val="14"/>
                <w:szCs w:val="16"/>
                <w:lang w:eastAsia="en-PH"/>
              </w:rPr>
              <w:t>MARCH</w:t>
            </w:r>
          </w:p>
        </w:tc>
      </w:tr>
      <w:tr w:rsidR="0040422F" w:rsidRPr="00A01D04" w14:paraId="4324D3AA" w14:textId="77777777" w:rsidTr="0040422F">
        <w:trPr>
          <w:trHeight w:val="300"/>
        </w:trPr>
        <w:tc>
          <w:tcPr>
            <w:tcW w:w="742" w:type="pct"/>
            <w:tcBorders>
              <w:top w:val="nil"/>
              <w:left w:val="single" w:sz="12" w:space="0" w:color="auto"/>
              <w:bottom w:val="single" w:sz="12" w:space="0" w:color="auto"/>
              <w:right w:val="single" w:sz="12" w:space="0" w:color="auto"/>
            </w:tcBorders>
            <w:shd w:val="clear" w:color="auto" w:fill="auto"/>
            <w:noWrap/>
            <w:vAlign w:val="bottom"/>
            <w:hideMark/>
          </w:tcPr>
          <w:p w14:paraId="66691F10" w14:textId="77777777" w:rsidR="0040422F" w:rsidRPr="00A01D04" w:rsidRDefault="0040422F" w:rsidP="0040422F">
            <w:pPr>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428" w:type="pct"/>
            <w:gridSpan w:val="4"/>
            <w:vMerge/>
            <w:tcBorders>
              <w:left w:val="single" w:sz="12" w:space="0" w:color="auto"/>
              <w:bottom w:val="single" w:sz="12" w:space="0" w:color="auto"/>
              <w:right w:val="single" w:sz="12" w:space="0" w:color="auto"/>
            </w:tcBorders>
            <w:shd w:val="clear" w:color="auto" w:fill="auto"/>
            <w:noWrap/>
            <w:vAlign w:val="center"/>
            <w:hideMark/>
          </w:tcPr>
          <w:p w14:paraId="69D98E6A" w14:textId="77777777" w:rsidR="0040422F" w:rsidRPr="00016E1F" w:rsidRDefault="0040422F" w:rsidP="0040422F">
            <w:pPr>
              <w:rPr>
                <w:rFonts w:eastAsia="Times New Roman" w:cs="Times New Roman"/>
                <w:b w:val="0"/>
                <w:color w:val="000000"/>
                <w:sz w:val="14"/>
                <w:lang w:eastAsia="en-PH"/>
              </w:rPr>
            </w:pPr>
          </w:p>
        </w:tc>
        <w:tc>
          <w:tcPr>
            <w:tcW w:w="426" w:type="pct"/>
            <w:gridSpan w:val="4"/>
            <w:vMerge/>
            <w:tcBorders>
              <w:left w:val="single" w:sz="12" w:space="0" w:color="auto"/>
              <w:bottom w:val="single" w:sz="12" w:space="0" w:color="auto"/>
              <w:right w:val="single" w:sz="12" w:space="0" w:color="auto"/>
            </w:tcBorders>
            <w:shd w:val="clear" w:color="auto" w:fill="auto"/>
            <w:noWrap/>
            <w:vAlign w:val="center"/>
            <w:hideMark/>
          </w:tcPr>
          <w:p w14:paraId="5A395E09" w14:textId="77777777" w:rsidR="0040422F" w:rsidRPr="00016E1F" w:rsidRDefault="0040422F" w:rsidP="0040422F">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65D95DD4" w14:textId="77777777" w:rsidR="0040422F" w:rsidRPr="00016E1F" w:rsidRDefault="0040422F" w:rsidP="0040422F">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5EF170B2" w14:textId="77777777" w:rsidR="0040422F" w:rsidRPr="00016E1F" w:rsidRDefault="0040422F" w:rsidP="0040422F">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6F7D3EF8" w14:textId="77777777" w:rsidR="0040422F" w:rsidRPr="00016E1F" w:rsidRDefault="0040422F" w:rsidP="0040422F">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32E595EC" w14:textId="77777777" w:rsidR="0040422F" w:rsidRPr="00016E1F" w:rsidRDefault="0040422F" w:rsidP="0040422F">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2CB552E1" w14:textId="77777777" w:rsidR="0040422F" w:rsidRPr="00016E1F" w:rsidRDefault="0040422F" w:rsidP="0040422F">
            <w:pPr>
              <w:rPr>
                <w:rFonts w:eastAsia="Times New Roman" w:cs="Times New Roman"/>
                <w:b w:val="0"/>
                <w:color w:val="000000"/>
                <w:sz w:val="14"/>
                <w:lang w:eastAsia="en-PH"/>
              </w:rPr>
            </w:pPr>
          </w:p>
        </w:tc>
        <w:tc>
          <w:tcPr>
            <w:tcW w:w="427" w:type="pct"/>
            <w:gridSpan w:val="4"/>
            <w:vMerge/>
            <w:tcBorders>
              <w:left w:val="single" w:sz="12" w:space="0" w:color="auto"/>
              <w:bottom w:val="single" w:sz="12" w:space="0" w:color="auto"/>
              <w:right w:val="single" w:sz="12" w:space="0" w:color="auto"/>
            </w:tcBorders>
            <w:shd w:val="clear" w:color="auto" w:fill="auto"/>
            <w:noWrap/>
            <w:vAlign w:val="center"/>
            <w:hideMark/>
          </w:tcPr>
          <w:p w14:paraId="43395AE7" w14:textId="77777777" w:rsidR="0040422F" w:rsidRPr="00A01D04" w:rsidRDefault="0040422F" w:rsidP="0040422F">
            <w:pPr>
              <w:jc w:val="left"/>
              <w:rPr>
                <w:rFonts w:eastAsia="Times New Roman" w:cs="Times New Roman"/>
                <w:b w:val="0"/>
                <w:color w:val="000000"/>
                <w:sz w:val="22"/>
                <w:lang w:eastAsia="en-PH"/>
              </w:rPr>
            </w:pPr>
          </w:p>
        </w:tc>
        <w:tc>
          <w:tcPr>
            <w:tcW w:w="423" w:type="pct"/>
            <w:gridSpan w:val="4"/>
            <w:vMerge/>
            <w:tcBorders>
              <w:left w:val="single" w:sz="12" w:space="0" w:color="auto"/>
              <w:bottom w:val="single" w:sz="12" w:space="0" w:color="auto"/>
              <w:right w:val="single" w:sz="12" w:space="0" w:color="auto"/>
            </w:tcBorders>
          </w:tcPr>
          <w:p w14:paraId="0A612F9B" w14:textId="77777777" w:rsidR="0040422F" w:rsidRPr="00A01D04" w:rsidRDefault="0040422F" w:rsidP="0040422F">
            <w:pPr>
              <w:jc w:val="left"/>
              <w:rPr>
                <w:rFonts w:eastAsia="Times New Roman" w:cs="Times New Roman"/>
                <w:b w:val="0"/>
                <w:color w:val="000000"/>
                <w:sz w:val="22"/>
                <w:lang w:eastAsia="en-PH"/>
              </w:rPr>
            </w:pPr>
          </w:p>
        </w:tc>
        <w:tc>
          <w:tcPr>
            <w:tcW w:w="420" w:type="pct"/>
            <w:gridSpan w:val="4"/>
            <w:vMerge/>
            <w:tcBorders>
              <w:left w:val="single" w:sz="12" w:space="0" w:color="auto"/>
              <w:bottom w:val="single" w:sz="12" w:space="0" w:color="auto"/>
              <w:right w:val="single" w:sz="12" w:space="0" w:color="auto"/>
            </w:tcBorders>
          </w:tcPr>
          <w:p w14:paraId="4D6BFF0F"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11870FCA" w14:textId="77777777" w:rsidTr="0040422F">
        <w:trPr>
          <w:trHeight w:val="300"/>
        </w:trPr>
        <w:tc>
          <w:tcPr>
            <w:tcW w:w="742" w:type="pct"/>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76D90C3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FB612D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06FE786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6B5D282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single" w:sz="12" w:space="0" w:color="auto"/>
              <w:left w:val="nil"/>
              <w:bottom w:val="single" w:sz="4" w:space="0" w:color="auto"/>
              <w:right w:val="single" w:sz="12" w:space="0" w:color="auto"/>
            </w:tcBorders>
            <w:shd w:val="clear" w:color="auto" w:fill="auto"/>
            <w:noWrap/>
            <w:vAlign w:val="bottom"/>
            <w:hideMark/>
          </w:tcPr>
          <w:p w14:paraId="6FDB721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50B475C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36165D2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12FFAA0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single" w:sz="12" w:space="0" w:color="auto"/>
              <w:left w:val="nil"/>
              <w:bottom w:val="single" w:sz="4" w:space="0" w:color="auto"/>
              <w:right w:val="single" w:sz="12" w:space="0" w:color="auto"/>
            </w:tcBorders>
            <w:shd w:val="clear" w:color="auto" w:fill="auto"/>
            <w:noWrap/>
            <w:vAlign w:val="bottom"/>
            <w:hideMark/>
          </w:tcPr>
          <w:p w14:paraId="752AD61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763FA6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21896D2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302C313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2A6863C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1C93CA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2028F80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5EC0468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115F01B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4D26ED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17F2733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4B3AC14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281662E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DDD90D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380A35D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7ABF3EE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15DD3C0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35481D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3C057F1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39E8ECA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37CC441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25E379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6387B65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12" w:space="0" w:color="auto"/>
              <w:left w:val="nil"/>
              <w:bottom w:val="single" w:sz="4" w:space="0" w:color="auto"/>
              <w:right w:val="single" w:sz="4" w:space="0" w:color="auto"/>
            </w:tcBorders>
            <w:shd w:val="clear" w:color="auto" w:fill="auto"/>
            <w:noWrap/>
            <w:vAlign w:val="bottom"/>
            <w:hideMark/>
          </w:tcPr>
          <w:p w14:paraId="686BAFB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single" w:sz="12" w:space="0" w:color="auto"/>
              <w:left w:val="nil"/>
              <w:bottom w:val="single" w:sz="4" w:space="0" w:color="auto"/>
              <w:right w:val="single" w:sz="12" w:space="0" w:color="auto"/>
            </w:tcBorders>
            <w:shd w:val="clear" w:color="auto" w:fill="auto"/>
            <w:noWrap/>
            <w:vAlign w:val="bottom"/>
            <w:hideMark/>
          </w:tcPr>
          <w:p w14:paraId="0641574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12" w:space="0" w:color="auto"/>
              <w:left w:val="single" w:sz="12" w:space="0" w:color="auto"/>
              <w:bottom w:val="single" w:sz="2" w:space="0" w:color="auto"/>
              <w:right w:val="single" w:sz="4" w:space="0" w:color="auto"/>
            </w:tcBorders>
          </w:tcPr>
          <w:p w14:paraId="13BDF711"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12" w:space="0" w:color="auto"/>
              <w:left w:val="single" w:sz="4" w:space="0" w:color="auto"/>
              <w:bottom w:val="single" w:sz="2" w:space="0" w:color="auto"/>
              <w:right w:val="single" w:sz="4" w:space="0" w:color="auto"/>
            </w:tcBorders>
          </w:tcPr>
          <w:p w14:paraId="79BC0A75"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12" w:space="0" w:color="auto"/>
              <w:left w:val="single" w:sz="4" w:space="0" w:color="auto"/>
              <w:bottom w:val="single" w:sz="2" w:space="0" w:color="auto"/>
              <w:right w:val="single" w:sz="4" w:space="0" w:color="auto"/>
            </w:tcBorders>
          </w:tcPr>
          <w:p w14:paraId="3DEA2F0D"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12" w:space="0" w:color="auto"/>
              <w:left w:val="single" w:sz="4" w:space="0" w:color="auto"/>
              <w:bottom w:val="single" w:sz="2" w:space="0" w:color="auto"/>
              <w:right w:val="single" w:sz="12" w:space="0" w:color="auto"/>
            </w:tcBorders>
          </w:tcPr>
          <w:p w14:paraId="5C1BEC00"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12" w:space="0" w:color="auto"/>
              <w:left w:val="single" w:sz="12" w:space="0" w:color="auto"/>
              <w:bottom w:val="single" w:sz="2" w:space="0" w:color="auto"/>
              <w:right w:val="single" w:sz="4" w:space="0" w:color="auto"/>
            </w:tcBorders>
          </w:tcPr>
          <w:p w14:paraId="36399384"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12" w:space="0" w:color="auto"/>
              <w:left w:val="single" w:sz="4" w:space="0" w:color="auto"/>
              <w:bottom w:val="single" w:sz="2" w:space="0" w:color="auto"/>
              <w:right w:val="single" w:sz="4" w:space="0" w:color="auto"/>
            </w:tcBorders>
          </w:tcPr>
          <w:p w14:paraId="59DD0EC9"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12" w:space="0" w:color="auto"/>
              <w:left w:val="single" w:sz="4" w:space="0" w:color="auto"/>
              <w:bottom w:val="single" w:sz="2" w:space="0" w:color="auto"/>
              <w:right w:val="single" w:sz="4" w:space="0" w:color="auto"/>
            </w:tcBorders>
          </w:tcPr>
          <w:p w14:paraId="108D1B13"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12" w:space="0" w:color="auto"/>
              <w:left w:val="single" w:sz="4" w:space="0" w:color="auto"/>
              <w:bottom w:val="single" w:sz="2" w:space="0" w:color="auto"/>
              <w:right w:val="single" w:sz="12" w:space="0" w:color="auto"/>
            </w:tcBorders>
          </w:tcPr>
          <w:p w14:paraId="10546A84"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2EDF489A"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057576F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0661157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5580E06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4C2E94E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single" w:sz="4" w:space="0" w:color="auto"/>
              <w:left w:val="nil"/>
              <w:bottom w:val="single" w:sz="4" w:space="0" w:color="auto"/>
              <w:right w:val="single" w:sz="12" w:space="0" w:color="auto"/>
            </w:tcBorders>
            <w:shd w:val="clear" w:color="auto" w:fill="auto"/>
            <w:noWrap/>
            <w:vAlign w:val="bottom"/>
            <w:hideMark/>
          </w:tcPr>
          <w:p w14:paraId="321363E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2CED0DD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1D38679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17EAE31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single" w:sz="4" w:space="0" w:color="auto"/>
              <w:left w:val="nil"/>
              <w:bottom w:val="single" w:sz="4" w:space="0" w:color="auto"/>
              <w:right w:val="single" w:sz="12" w:space="0" w:color="auto"/>
            </w:tcBorders>
            <w:shd w:val="clear" w:color="auto" w:fill="auto"/>
            <w:noWrap/>
            <w:vAlign w:val="bottom"/>
            <w:hideMark/>
          </w:tcPr>
          <w:p w14:paraId="291613D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4F04D57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077DD0F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00C7011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D822D1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607D13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4F25A3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07CAA8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9A6EB1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3968AD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159CCC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D1294C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CE1D0D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E156CF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7024E0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E77ED2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9D2F5F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D33197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C64B31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E36359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0B1E3D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37E01E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41CA6B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A343DD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135B4B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6462356E"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6A8A736"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F238BD3"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01B7E2E4"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0687F204"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85C24E0"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1FF704B"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6F83D069"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6E581512"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46F10A8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282E651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16E9011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03DBB21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single" w:sz="4" w:space="0" w:color="auto"/>
              <w:left w:val="nil"/>
              <w:bottom w:val="single" w:sz="4" w:space="0" w:color="auto"/>
              <w:right w:val="single" w:sz="12" w:space="0" w:color="auto"/>
            </w:tcBorders>
            <w:shd w:val="clear" w:color="auto" w:fill="auto"/>
            <w:noWrap/>
            <w:vAlign w:val="bottom"/>
            <w:hideMark/>
          </w:tcPr>
          <w:p w14:paraId="1E4CC57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023F882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5A55E1B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2BC0AB6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single" w:sz="4" w:space="0" w:color="auto"/>
              <w:left w:val="nil"/>
              <w:bottom w:val="single" w:sz="4" w:space="0" w:color="auto"/>
              <w:right w:val="single" w:sz="12" w:space="0" w:color="auto"/>
            </w:tcBorders>
            <w:shd w:val="clear" w:color="auto" w:fill="auto"/>
            <w:noWrap/>
            <w:vAlign w:val="bottom"/>
            <w:hideMark/>
          </w:tcPr>
          <w:p w14:paraId="197D812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7ED0F8C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31E5DAC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single" w:sz="4" w:space="0" w:color="auto"/>
              <w:left w:val="nil"/>
              <w:bottom w:val="single" w:sz="4" w:space="0" w:color="auto"/>
              <w:right w:val="single" w:sz="4" w:space="0" w:color="auto"/>
            </w:tcBorders>
            <w:shd w:val="clear" w:color="auto" w:fill="auto"/>
            <w:noWrap/>
            <w:vAlign w:val="bottom"/>
            <w:hideMark/>
          </w:tcPr>
          <w:p w14:paraId="5A075D3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78FB4A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F13962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D737A2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222284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36FD3E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4203F6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42CEBA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A59E13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52158D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B5903F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0FB1EB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CD5F44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708F83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E267D0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597D18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C4E33A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F1FB6E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EB888B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861DBA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D34633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DCF351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11353DE1"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29397F6"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3398D30"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41EA3597"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5116C2D0"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13C810C"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92FA13F"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7349B956"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2925FD92"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442D450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7BF0B1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71A605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9EF507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1CEE8AB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64BA19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E83BA6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E94093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50327B7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BB7611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513A50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DAF3EA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702AA1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C43002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169B7E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FC1DE2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B7577C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48205A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B1FE68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1DCBE5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C7EC0A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5B2D27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83FFCD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9D46C8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5541A0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6779E7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606205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4140B9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00D731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F057EB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0DB1D4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0FE1A3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F413E8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650962A4"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41A08FE"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5D7C2D3"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215A0E97"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16EE8CF3"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8A214CD"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D04E419"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1FAF74F1"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225640B0"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317D907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91C41E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C1933D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DE7127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64BCBBD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77E378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025713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7751AC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22912F4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6D020C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986EFB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8A68BB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84A64E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90D32E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A66AAF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FB9F13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B68A8B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91E7D5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1BAE67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A28531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808C74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3D145B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E6D027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7040F1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1C364A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FFA4F1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0B7E93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A7A92A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B583EC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36CF75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65899B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00D0F2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00AAB0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444FE1F1"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79BAF72"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AA67A89"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1FB7B69C"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65E5342B"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50F49FD"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69625C2"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59335BD1"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5117B381"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61FC58A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8E2122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3DE417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0819AD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071EF21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939519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6FBE3E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8633FE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12976E1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66734D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063A0D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91ECF9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E0ED27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9ADB7D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8726FF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93D83A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7EFCD3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59FCDD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EA92A7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ACF044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2E2F01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722020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EB434D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25CBAD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A7942B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9015A8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3FB6E4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FC23CD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9A59E1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1AD930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AED098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293E93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F67047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1E229A67"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08A271A"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F0AE770"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205D891C"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3F61AD58"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143EF53"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640FB46"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45F48824"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7E201950"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154E415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62C980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7D0B84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D39778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70ABF8D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0765F2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82CDED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C6DB41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77A3F72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84E8B7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848E92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024B13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AAE779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22EF76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ED62DE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9AC61B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52E99E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7D311A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75817B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993AE1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18A689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5DA762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8F3196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1221B1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4774F8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032AAA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2C9ED3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79E05F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45783F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C6D527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900CB7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E8A44D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980816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21F1A304"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E078C52"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29F04A7"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79822C7E"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11F1D5F6"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5A9FF55"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5B525DC"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717A5BC9"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19DFC38B"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3078167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A02853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DBD220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BCEAC2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42B0011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526481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8A85C7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DEF3CF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6E03528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082141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9493A0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943F49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F09FFD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DA9D36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71FAB5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4FC5CA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07A5F4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1A6425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24C071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9B9682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8DE909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D5DE69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663303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63DFBF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2F7CC8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76D5D4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9A08CF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F4DAD1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1F6036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5ED5B2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DCF1E8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DD29A0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36AC92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12B34D70"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3AE6F9F"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5FCE780"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6249F0F1"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49AD266A"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2A79AAF"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2E5EDD0"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09E10DEC"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2A6BE0EC"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385D76C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4A35F0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A807C9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E393F0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25336E3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11743D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4915FA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80E478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66DAEE0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7EAFA5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C925CA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5F9617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B1DC4B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00F6A5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A6F02E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FCFA22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B8C6F2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5914C5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22A744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1BBBD5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A5C25A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C1E1A9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9EFDEC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242B87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4AC435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FA12A3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4DD5B3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B023CA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FDDB86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7F8D45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FF6BD8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7D2FA6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3DC368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0223AF7C"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E0FD980"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117D8D9"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7AE6C309"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01D5380B"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BD3B691"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40FB7D7"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5A0C7185"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009C6334"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07A07CE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2E4621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E94D53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EC4814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43A0B35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70D316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02D0E9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B9680D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57D98FD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070464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E4518C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BD5C98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3A1953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8E62FE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1C8915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67CFAC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3AD1FB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3A6D2F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1F8817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58C428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0E0C54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9FE04D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10CC58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203D8C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8A08F0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29CE5A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822074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C7E656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804A06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48B02B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3F3D1C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BC40BC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B04792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15A8BF49"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5BF1F80"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0282C06"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702D9055"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1F0708E3"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BECB79E"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34D095A"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6D6CC3B2"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0631CA0B"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0A9665C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6CB83B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8891BE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F01087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35ADE3D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B0A948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FF2098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364DA0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5F0C67A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9F04A5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26147B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90A375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7F9CCF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539CB3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535FDD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358A49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AAEC2C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D73B77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B533D2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35D0B7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38D53A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FCE364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50640F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BF78D3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2F13B0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B71DF9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A9BAD9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15EB4B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946F7C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29BF1A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3921FC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7DB0C0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968915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0B9C0CE0"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CA69A2E"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E75C861"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2794F9D8"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1941ADAF"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7B0E0BA"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7AA045B"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4075E728"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43EC4CAA"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3F20B9A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57FE5B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69D268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5DAE81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3A06DAA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3FE1A4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642A35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581AF2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4B2A386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DC18B5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50BB25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CC4B73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1B5F1D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C0B2FF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43C5B1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A8081C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F00E25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FF77B3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43EF0D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DAACF6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CE3BE6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80CEF7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34B142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250DBE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312296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ACB3C7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1DC931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60346F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6C7919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128DF0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80066C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273E7B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38C2D6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43B64918"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31EE98C"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3F272CF"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572B2599"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2D4E337A"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C19A171"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E5348E2"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0C200855"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4A716181"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5B4600E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79D946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3522DB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2B1D06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5A95CFD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053810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E8A21D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442153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2633E6F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02FAC5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FF3DBC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942338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BBFDFF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B00E93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CFFC9E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BF29F5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5D73AB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CF3AF2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B92777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CFE722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86D9B5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FEDC89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0358DE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1923F4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2921E2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A9C4B3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8FF210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EA3CAE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0CAC28A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3A090F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1E64F1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B73F1E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A1403A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5CDC512A"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B22A701"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B6D96AC"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463A1EFF"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3EC406A9"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1405C10"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D187D0C"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4F8207C8"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5EE4D40D"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7AB66BE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35749A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6B23EF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F25C69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674098A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42CF3A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B8BC48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BFF42B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0AB0226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223B54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EEE876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FCCC0F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5D12F7E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BBD39A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559824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5E6AF2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DD99C0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044330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366761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CCC8B4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E07C42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AFC461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B1A807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2BECBA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C9722D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D1FE71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BF179E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9DD97B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512EFD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287340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7E43AE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9B5610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E58159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24415012"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8A992EF"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C76D735"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162AD3D0"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040C97F3"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22E0065"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9D20897"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39A08A42"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2373491E"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0BA7DAE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185A42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EF6B2D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9380A6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15F39D2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DE1DB6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CAAFBA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683F09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6EB24F1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990E49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69E80B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9BDFDF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8C40F9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4971C8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42E268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9881D4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5D8BEC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71CC8A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64A135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2D3FF2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9F0C81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53938C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F431D8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CCFAC1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609BA1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E35902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7E7E2B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5F04E7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EFEB42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C51E0E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C2D181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90209F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E4519E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5BFE9BB6"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1A88030"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84AA0EE"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720CAF16"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6BA5DD05"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51CF6BC"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332761E"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51EA4559"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45E95E34"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18C8B8F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76C0CD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73516F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ABE64B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452B4ED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97BB5E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9FEB3D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0B4707A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3EFDF18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2F28A48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53CEE5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D905FE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6BB70F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FE983F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C78FC4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8728C8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D84F58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0CAF1A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4A5C92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72267B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DF2624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6B1F6F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45D520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B1FC13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C440E1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9DD10D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0DB365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4C13AB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43F7644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4CE44F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839984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4935A4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3FBD72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5F7A8A59"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7B1A7097"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05E3F26"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7AA97D07"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532E68C8"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3676A895"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012E3380"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647A6108"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146DE898"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24CFBE3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50C12F3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E3CB4F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9F6F76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327D8FB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60052C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5736AB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7D1B59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233023C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8D9F69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CD5E28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45F856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F8D4A4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A6891A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8A80B6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1CB666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3248FC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CABAF3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16D8B1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27F22A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261BE1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AC5FBC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859CEF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865144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18C78CA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A6BF0F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A07BE5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61F146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15EC81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4C2E692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2B83E3D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DC97D0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35CF983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78105CA9"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6BFACF1"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225A629C"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0085B1F9"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240952E2"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4BD6F23"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25D582F"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120CE9B1"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3C6D3293" w14:textId="77777777" w:rsidTr="0040422F">
        <w:trPr>
          <w:trHeight w:val="300"/>
        </w:trPr>
        <w:tc>
          <w:tcPr>
            <w:tcW w:w="742" w:type="pct"/>
            <w:tcBorders>
              <w:top w:val="nil"/>
              <w:left w:val="single" w:sz="12" w:space="0" w:color="auto"/>
              <w:bottom w:val="single" w:sz="4" w:space="0" w:color="auto"/>
              <w:right w:val="single" w:sz="12" w:space="0" w:color="auto"/>
            </w:tcBorders>
            <w:shd w:val="clear" w:color="auto" w:fill="auto"/>
            <w:noWrap/>
            <w:vAlign w:val="bottom"/>
            <w:hideMark/>
          </w:tcPr>
          <w:p w14:paraId="5780D90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051291C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470180D"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B57758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4" w:space="0" w:color="auto"/>
              <w:right w:val="single" w:sz="12" w:space="0" w:color="auto"/>
            </w:tcBorders>
            <w:shd w:val="clear" w:color="auto" w:fill="auto"/>
            <w:noWrap/>
            <w:vAlign w:val="bottom"/>
            <w:hideMark/>
          </w:tcPr>
          <w:p w14:paraId="754393F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C90CDE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A3859A9"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ED45F1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4" w:space="0" w:color="auto"/>
              <w:right w:val="single" w:sz="12" w:space="0" w:color="auto"/>
            </w:tcBorders>
            <w:shd w:val="clear" w:color="auto" w:fill="auto"/>
            <w:noWrap/>
            <w:vAlign w:val="bottom"/>
            <w:hideMark/>
          </w:tcPr>
          <w:p w14:paraId="3450E62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E991B5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2BA978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B549F8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87853B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B302EF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287202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4E8A71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C5F2F6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6AA9E9D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37CC722"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34F017A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9C8334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10638A2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5B6BFF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5EEF7ED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24E1A73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7FD9C4A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6059E6F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73FDDF9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6D78034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4" w:space="0" w:color="auto"/>
              <w:right w:val="single" w:sz="4" w:space="0" w:color="auto"/>
            </w:tcBorders>
            <w:shd w:val="clear" w:color="auto" w:fill="auto"/>
            <w:noWrap/>
            <w:vAlign w:val="bottom"/>
            <w:hideMark/>
          </w:tcPr>
          <w:p w14:paraId="302320E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4EB1EA8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4" w:space="0" w:color="auto"/>
              <w:right w:val="single" w:sz="4" w:space="0" w:color="auto"/>
            </w:tcBorders>
            <w:shd w:val="clear" w:color="auto" w:fill="auto"/>
            <w:noWrap/>
            <w:vAlign w:val="bottom"/>
            <w:hideMark/>
          </w:tcPr>
          <w:p w14:paraId="1A7E0D4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4" w:space="0" w:color="auto"/>
              <w:right w:val="single" w:sz="12" w:space="0" w:color="auto"/>
            </w:tcBorders>
            <w:shd w:val="clear" w:color="auto" w:fill="auto"/>
            <w:noWrap/>
            <w:vAlign w:val="bottom"/>
            <w:hideMark/>
          </w:tcPr>
          <w:p w14:paraId="70CF983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2" w:space="0" w:color="auto"/>
              <w:right w:val="single" w:sz="4" w:space="0" w:color="auto"/>
            </w:tcBorders>
          </w:tcPr>
          <w:p w14:paraId="671007EB"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6D0C9F34"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1844901E"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2" w:space="0" w:color="auto"/>
              <w:right w:val="single" w:sz="12" w:space="0" w:color="auto"/>
            </w:tcBorders>
          </w:tcPr>
          <w:p w14:paraId="19599D0D"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2" w:space="0" w:color="auto"/>
              <w:right w:val="single" w:sz="4" w:space="0" w:color="auto"/>
            </w:tcBorders>
          </w:tcPr>
          <w:p w14:paraId="1DEAC082"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51E80B53"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2" w:space="0" w:color="auto"/>
              <w:right w:val="single" w:sz="4" w:space="0" w:color="auto"/>
            </w:tcBorders>
          </w:tcPr>
          <w:p w14:paraId="4E074FA9"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2" w:space="0" w:color="auto"/>
              <w:right w:val="single" w:sz="12" w:space="0" w:color="auto"/>
            </w:tcBorders>
          </w:tcPr>
          <w:p w14:paraId="0987DE70" w14:textId="77777777" w:rsidR="0040422F" w:rsidRPr="00A01D04" w:rsidRDefault="0040422F" w:rsidP="0040422F">
            <w:pPr>
              <w:jc w:val="left"/>
              <w:rPr>
                <w:rFonts w:eastAsia="Times New Roman" w:cs="Times New Roman"/>
                <w:b w:val="0"/>
                <w:color w:val="000000"/>
                <w:sz w:val="22"/>
                <w:lang w:eastAsia="en-PH"/>
              </w:rPr>
            </w:pPr>
          </w:p>
        </w:tc>
      </w:tr>
      <w:tr w:rsidR="0040422F" w:rsidRPr="00A01D04" w14:paraId="79DAB1B4" w14:textId="77777777" w:rsidTr="0040422F">
        <w:trPr>
          <w:trHeight w:val="300"/>
        </w:trPr>
        <w:tc>
          <w:tcPr>
            <w:tcW w:w="742" w:type="pct"/>
            <w:tcBorders>
              <w:top w:val="nil"/>
              <w:left w:val="single" w:sz="12" w:space="0" w:color="auto"/>
              <w:bottom w:val="single" w:sz="12" w:space="0" w:color="auto"/>
              <w:right w:val="single" w:sz="12" w:space="0" w:color="auto"/>
            </w:tcBorders>
            <w:shd w:val="clear" w:color="auto" w:fill="auto"/>
            <w:noWrap/>
            <w:vAlign w:val="bottom"/>
            <w:hideMark/>
          </w:tcPr>
          <w:p w14:paraId="4439FA9B"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7F4FF7E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39E652D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540456DF"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10" w:type="pct"/>
            <w:tcBorders>
              <w:top w:val="nil"/>
              <w:left w:val="nil"/>
              <w:bottom w:val="single" w:sz="12" w:space="0" w:color="auto"/>
              <w:right w:val="single" w:sz="12" w:space="0" w:color="auto"/>
            </w:tcBorders>
            <w:shd w:val="clear" w:color="auto" w:fill="auto"/>
            <w:noWrap/>
            <w:vAlign w:val="bottom"/>
            <w:hideMark/>
          </w:tcPr>
          <w:p w14:paraId="45858A45"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2F164A1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05242F3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58341DE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8" w:type="pct"/>
            <w:tcBorders>
              <w:top w:val="nil"/>
              <w:left w:val="nil"/>
              <w:bottom w:val="single" w:sz="12" w:space="0" w:color="auto"/>
              <w:right w:val="single" w:sz="12" w:space="0" w:color="auto"/>
            </w:tcBorders>
            <w:shd w:val="clear" w:color="auto" w:fill="auto"/>
            <w:noWrap/>
            <w:vAlign w:val="bottom"/>
            <w:hideMark/>
          </w:tcPr>
          <w:p w14:paraId="626D223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0FC6109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3C763ED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1F550EA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1D20DD83"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10DEBC3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4BE64FDC"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5D927D4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57DC8B7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42DE63E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68ABD721"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23690600"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0F17EEE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24345FD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084DB21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27B60748"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0D42105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3A7A1334"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783F88C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38703BA6"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44AD300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single" w:sz="12" w:space="0" w:color="auto"/>
              <w:bottom w:val="single" w:sz="12" w:space="0" w:color="auto"/>
              <w:right w:val="single" w:sz="4" w:space="0" w:color="auto"/>
            </w:tcBorders>
            <w:shd w:val="clear" w:color="auto" w:fill="auto"/>
            <w:noWrap/>
            <w:vAlign w:val="bottom"/>
            <w:hideMark/>
          </w:tcPr>
          <w:p w14:paraId="4318B637"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261339DE"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6" w:type="pct"/>
            <w:tcBorders>
              <w:top w:val="nil"/>
              <w:left w:val="nil"/>
              <w:bottom w:val="single" w:sz="12" w:space="0" w:color="auto"/>
              <w:right w:val="single" w:sz="4" w:space="0" w:color="auto"/>
            </w:tcBorders>
            <w:shd w:val="clear" w:color="auto" w:fill="auto"/>
            <w:noWrap/>
            <w:vAlign w:val="bottom"/>
            <w:hideMark/>
          </w:tcPr>
          <w:p w14:paraId="4A9FC3F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9" w:type="pct"/>
            <w:tcBorders>
              <w:top w:val="nil"/>
              <w:left w:val="nil"/>
              <w:bottom w:val="single" w:sz="12" w:space="0" w:color="auto"/>
              <w:right w:val="single" w:sz="12" w:space="0" w:color="auto"/>
            </w:tcBorders>
            <w:shd w:val="clear" w:color="auto" w:fill="auto"/>
            <w:noWrap/>
            <w:vAlign w:val="bottom"/>
            <w:hideMark/>
          </w:tcPr>
          <w:p w14:paraId="6E2E2EDA" w14:textId="77777777" w:rsidR="0040422F" w:rsidRPr="00A01D04" w:rsidRDefault="0040422F" w:rsidP="0040422F">
            <w:pPr>
              <w:jc w:val="left"/>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05" w:type="pct"/>
            <w:tcBorders>
              <w:top w:val="single" w:sz="2" w:space="0" w:color="auto"/>
              <w:left w:val="single" w:sz="12" w:space="0" w:color="auto"/>
              <w:bottom w:val="single" w:sz="12" w:space="0" w:color="auto"/>
              <w:right w:val="single" w:sz="4" w:space="0" w:color="auto"/>
            </w:tcBorders>
          </w:tcPr>
          <w:p w14:paraId="7CC843A6"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12" w:space="0" w:color="auto"/>
              <w:right w:val="single" w:sz="4" w:space="0" w:color="auto"/>
            </w:tcBorders>
          </w:tcPr>
          <w:p w14:paraId="29D82B38"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12" w:space="0" w:color="auto"/>
              <w:right w:val="single" w:sz="4" w:space="0" w:color="auto"/>
            </w:tcBorders>
          </w:tcPr>
          <w:p w14:paraId="64FEDD2E" w14:textId="77777777" w:rsidR="0040422F" w:rsidRPr="00A01D04" w:rsidRDefault="0040422F" w:rsidP="0040422F">
            <w:pPr>
              <w:jc w:val="left"/>
              <w:rPr>
                <w:rFonts w:eastAsia="Times New Roman" w:cs="Times New Roman"/>
                <w:b w:val="0"/>
                <w:color w:val="000000"/>
                <w:sz w:val="22"/>
                <w:lang w:eastAsia="en-PH"/>
              </w:rPr>
            </w:pPr>
          </w:p>
        </w:tc>
        <w:tc>
          <w:tcPr>
            <w:tcW w:w="108" w:type="pct"/>
            <w:tcBorders>
              <w:top w:val="single" w:sz="2" w:space="0" w:color="auto"/>
              <w:left w:val="single" w:sz="4" w:space="0" w:color="auto"/>
              <w:bottom w:val="single" w:sz="12" w:space="0" w:color="auto"/>
              <w:right w:val="single" w:sz="12" w:space="0" w:color="auto"/>
            </w:tcBorders>
          </w:tcPr>
          <w:p w14:paraId="207825C0"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12" w:space="0" w:color="auto"/>
              <w:bottom w:val="single" w:sz="12" w:space="0" w:color="auto"/>
              <w:right w:val="single" w:sz="4" w:space="0" w:color="auto"/>
            </w:tcBorders>
          </w:tcPr>
          <w:p w14:paraId="3C4CE9C7"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12" w:space="0" w:color="auto"/>
              <w:right w:val="single" w:sz="4" w:space="0" w:color="auto"/>
            </w:tcBorders>
          </w:tcPr>
          <w:p w14:paraId="6DB14584" w14:textId="77777777" w:rsidR="0040422F" w:rsidRPr="00A01D04" w:rsidRDefault="0040422F" w:rsidP="0040422F">
            <w:pPr>
              <w:jc w:val="left"/>
              <w:rPr>
                <w:rFonts w:eastAsia="Times New Roman" w:cs="Times New Roman"/>
                <w:b w:val="0"/>
                <w:color w:val="000000"/>
                <w:sz w:val="22"/>
                <w:lang w:eastAsia="en-PH"/>
              </w:rPr>
            </w:pPr>
          </w:p>
        </w:tc>
        <w:tc>
          <w:tcPr>
            <w:tcW w:w="105" w:type="pct"/>
            <w:tcBorders>
              <w:top w:val="single" w:sz="2" w:space="0" w:color="auto"/>
              <w:left w:val="single" w:sz="4" w:space="0" w:color="auto"/>
              <w:bottom w:val="single" w:sz="12" w:space="0" w:color="auto"/>
              <w:right w:val="single" w:sz="4" w:space="0" w:color="auto"/>
            </w:tcBorders>
          </w:tcPr>
          <w:p w14:paraId="44C4CB12" w14:textId="77777777" w:rsidR="0040422F" w:rsidRPr="00A01D04" w:rsidRDefault="0040422F" w:rsidP="0040422F">
            <w:pPr>
              <w:jc w:val="left"/>
              <w:rPr>
                <w:rFonts w:eastAsia="Times New Roman" w:cs="Times New Roman"/>
                <w:b w:val="0"/>
                <w:color w:val="000000"/>
                <w:sz w:val="22"/>
                <w:lang w:eastAsia="en-PH"/>
              </w:rPr>
            </w:pPr>
          </w:p>
        </w:tc>
        <w:tc>
          <w:tcPr>
            <w:tcW w:w="104" w:type="pct"/>
            <w:tcBorders>
              <w:top w:val="single" w:sz="2" w:space="0" w:color="auto"/>
              <w:left w:val="single" w:sz="4" w:space="0" w:color="auto"/>
              <w:bottom w:val="single" w:sz="12" w:space="0" w:color="auto"/>
              <w:right w:val="single" w:sz="12" w:space="0" w:color="auto"/>
            </w:tcBorders>
          </w:tcPr>
          <w:p w14:paraId="4CAF3D97" w14:textId="77777777" w:rsidR="0040422F" w:rsidRPr="00A01D04" w:rsidRDefault="0040422F" w:rsidP="0040422F">
            <w:pPr>
              <w:jc w:val="left"/>
              <w:rPr>
                <w:rFonts w:eastAsia="Times New Roman" w:cs="Times New Roman"/>
                <w:b w:val="0"/>
                <w:color w:val="000000"/>
                <w:sz w:val="22"/>
                <w:lang w:eastAsia="en-PH"/>
              </w:rPr>
            </w:pPr>
          </w:p>
        </w:tc>
      </w:tr>
    </w:tbl>
    <w:p w14:paraId="55E03D27" w14:textId="77777777" w:rsidR="0040422F" w:rsidRDefault="0040422F">
      <w:pPr>
        <w:spacing w:after="160" w:line="259" w:lineRule="auto"/>
        <w:jc w:val="left"/>
        <w:rPr>
          <w:rFonts w:cs="Times New Roman"/>
          <w:b w:val="0"/>
          <w:szCs w:val="20"/>
          <w:lang w:eastAsia="en-PH"/>
        </w:rPr>
        <w:sectPr w:rsidR="0040422F" w:rsidSect="00BD443B">
          <w:footerReference w:type="default" r:id="rId12"/>
          <w:pgSz w:w="15840" w:h="12240" w:orient="landscape"/>
          <w:pgMar w:top="1440" w:right="1440" w:bottom="1440" w:left="1440" w:header="720" w:footer="288" w:gutter="0"/>
          <w:cols w:space="720"/>
          <w:docGrid w:linePitch="360"/>
        </w:sectPr>
      </w:pPr>
    </w:p>
    <w:p w14:paraId="1696D743" w14:textId="77777777" w:rsidR="00284096" w:rsidRDefault="0042261C" w:rsidP="0042261C">
      <w:pPr>
        <w:pStyle w:val="Appendix"/>
      </w:pPr>
      <w:r w:rsidRPr="00AF0173">
        <w:lastRenderedPageBreak/>
        <w:t xml:space="preserve">Appendix </w:t>
      </w:r>
      <w:r w:rsidR="00EA5C1B">
        <w:t>B. Actual Thesis Expenses</w:t>
      </w:r>
    </w:p>
    <w:p w14:paraId="33CCF3DE" w14:textId="77777777" w:rsidR="00C20F99" w:rsidRDefault="00C20F99">
      <w:pPr>
        <w:spacing w:after="160" w:line="259" w:lineRule="auto"/>
        <w:jc w:val="left"/>
      </w:pPr>
      <w:r>
        <w:br w:type="page"/>
      </w:r>
    </w:p>
    <w:p w14:paraId="58B44CE9" w14:textId="77777777" w:rsidR="00284096" w:rsidRDefault="00284096" w:rsidP="00284096">
      <w:r>
        <w:lastRenderedPageBreak/>
        <w:t>THESIS EXPENSES</w:t>
      </w:r>
    </w:p>
    <w:p w14:paraId="17F76881" w14:textId="77777777" w:rsidR="00284096" w:rsidRDefault="00284096" w:rsidP="00284096"/>
    <w:tbl>
      <w:tblPr>
        <w:tblStyle w:val="TableGrid"/>
        <w:tblW w:w="0" w:type="auto"/>
        <w:jc w:val="center"/>
        <w:tblLook w:val="04A0" w:firstRow="1" w:lastRow="0" w:firstColumn="1" w:lastColumn="0" w:noHBand="0" w:noVBand="1"/>
      </w:tblPr>
      <w:tblGrid>
        <w:gridCol w:w="1697"/>
        <w:gridCol w:w="3501"/>
        <w:gridCol w:w="1836"/>
        <w:gridCol w:w="1596"/>
      </w:tblGrid>
      <w:tr w:rsidR="00284096" w:rsidRPr="00140492" w14:paraId="0B414ECB" w14:textId="77777777" w:rsidTr="00284096">
        <w:trPr>
          <w:jc w:val="center"/>
        </w:trPr>
        <w:tc>
          <w:tcPr>
            <w:tcW w:w="1795" w:type="dxa"/>
            <w:vAlign w:val="center"/>
          </w:tcPr>
          <w:p w14:paraId="0970D8E2" w14:textId="77777777" w:rsidR="00284096" w:rsidRPr="00140492" w:rsidRDefault="00284096" w:rsidP="00284096">
            <w:pPr>
              <w:pStyle w:val="BodyofResearch"/>
              <w:spacing w:after="0" w:line="240" w:lineRule="auto"/>
              <w:jc w:val="center"/>
            </w:pPr>
            <w:r w:rsidRPr="00140492">
              <w:t>Quantity</w:t>
            </w:r>
          </w:p>
        </w:tc>
        <w:tc>
          <w:tcPr>
            <w:tcW w:w="3870" w:type="dxa"/>
            <w:vAlign w:val="center"/>
          </w:tcPr>
          <w:p w14:paraId="493D1C89" w14:textId="77777777" w:rsidR="00284096" w:rsidRPr="00140492" w:rsidRDefault="00284096" w:rsidP="00284096">
            <w:pPr>
              <w:pStyle w:val="BodyofResearch"/>
              <w:spacing w:after="0" w:line="240" w:lineRule="auto"/>
              <w:jc w:val="center"/>
            </w:pPr>
            <w:r w:rsidRPr="00140492">
              <w:t>Specifics</w:t>
            </w:r>
          </w:p>
        </w:tc>
        <w:tc>
          <w:tcPr>
            <w:tcW w:w="1890" w:type="dxa"/>
            <w:vAlign w:val="center"/>
          </w:tcPr>
          <w:p w14:paraId="487C83B8" w14:textId="77777777" w:rsidR="00284096" w:rsidRPr="00140492" w:rsidRDefault="00284096" w:rsidP="00284096">
            <w:pPr>
              <w:pStyle w:val="BodyofResearch"/>
              <w:spacing w:after="0" w:line="240" w:lineRule="auto"/>
              <w:jc w:val="center"/>
            </w:pPr>
            <w:r w:rsidRPr="00140492">
              <w:t>Approximate Cost</w:t>
            </w:r>
          </w:p>
        </w:tc>
        <w:tc>
          <w:tcPr>
            <w:tcW w:w="1710" w:type="dxa"/>
            <w:vAlign w:val="center"/>
          </w:tcPr>
          <w:p w14:paraId="6BD5FC6A" w14:textId="77777777" w:rsidR="00284096" w:rsidRPr="00140492" w:rsidRDefault="00284096" w:rsidP="00284096">
            <w:pPr>
              <w:pStyle w:val="BodyofResearch"/>
              <w:spacing w:after="0" w:line="240" w:lineRule="auto"/>
              <w:jc w:val="center"/>
            </w:pPr>
            <w:r>
              <w:t>Actual Cost</w:t>
            </w:r>
          </w:p>
        </w:tc>
      </w:tr>
      <w:tr w:rsidR="00284096" w:rsidRPr="00140492" w14:paraId="58669CB9" w14:textId="77777777" w:rsidTr="00284096">
        <w:trPr>
          <w:jc w:val="center"/>
        </w:trPr>
        <w:tc>
          <w:tcPr>
            <w:tcW w:w="1795" w:type="dxa"/>
          </w:tcPr>
          <w:p w14:paraId="637884F4" w14:textId="77777777" w:rsidR="00284096" w:rsidRPr="00140492" w:rsidRDefault="00284096" w:rsidP="00284096">
            <w:pPr>
              <w:pStyle w:val="BodyofResearch"/>
              <w:spacing w:after="0" w:line="240" w:lineRule="auto"/>
            </w:pPr>
          </w:p>
        </w:tc>
        <w:tc>
          <w:tcPr>
            <w:tcW w:w="3870" w:type="dxa"/>
          </w:tcPr>
          <w:p w14:paraId="21918239" w14:textId="77777777" w:rsidR="00284096" w:rsidRPr="00140492" w:rsidRDefault="00284096" w:rsidP="00284096">
            <w:pPr>
              <w:pStyle w:val="BodyofResearch"/>
              <w:spacing w:after="0" w:line="240" w:lineRule="auto"/>
            </w:pPr>
          </w:p>
        </w:tc>
        <w:tc>
          <w:tcPr>
            <w:tcW w:w="1890" w:type="dxa"/>
          </w:tcPr>
          <w:p w14:paraId="663D88AA" w14:textId="77777777" w:rsidR="00284096" w:rsidRPr="00140492" w:rsidRDefault="00284096" w:rsidP="00284096">
            <w:pPr>
              <w:pStyle w:val="BodyofResearch"/>
              <w:spacing w:after="0" w:line="240" w:lineRule="auto"/>
            </w:pPr>
          </w:p>
        </w:tc>
        <w:tc>
          <w:tcPr>
            <w:tcW w:w="1710" w:type="dxa"/>
          </w:tcPr>
          <w:p w14:paraId="61B0D84B" w14:textId="77777777" w:rsidR="00284096" w:rsidRPr="00140492" w:rsidRDefault="00284096" w:rsidP="00284096">
            <w:pPr>
              <w:pStyle w:val="BodyofResearch"/>
              <w:spacing w:after="0" w:line="240" w:lineRule="auto"/>
            </w:pPr>
          </w:p>
        </w:tc>
      </w:tr>
      <w:tr w:rsidR="00284096" w:rsidRPr="00140492" w14:paraId="43508F62" w14:textId="77777777" w:rsidTr="00284096">
        <w:trPr>
          <w:jc w:val="center"/>
        </w:trPr>
        <w:tc>
          <w:tcPr>
            <w:tcW w:w="1795" w:type="dxa"/>
          </w:tcPr>
          <w:p w14:paraId="73973920" w14:textId="77777777" w:rsidR="00284096" w:rsidRPr="00140492" w:rsidRDefault="00284096" w:rsidP="00284096">
            <w:pPr>
              <w:pStyle w:val="BodyofResearch"/>
              <w:spacing w:after="0" w:line="240" w:lineRule="auto"/>
            </w:pPr>
          </w:p>
        </w:tc>
        <w:tc>
          <w:tcPr>
            <w:tcW w:w="3870" w:type="dxa"/>
          </w:tcPr>
          <w:p w14:paraId="0B776B40" w14:textId="77777777" w:rsidR="00284096" w:rsidRPr="00140492" w:rsidRDefault="00284096" w:rsidP="00284096">
            <w:pPr>
              <w:pStyle w:val="BodyofResearch"/>
              <w:spacing w:after="0" w:line="240" w:lineRule="auto"/>
            </w:pPr>
          </w:p>
        </w:tc>
        <w:tc>
          <w:tcPr>
            <w:tcW w:w="1890" w:type="dxa"/>
          </w:tcPr>
          <w:p w14:paraId="7F5A3C01" w14:textId="77777777" w:rsidR="00284096" w:rsidRPr="00140492" w:rsidRDefault="00284096" w:rsidP="00284096">
            <w:pPr>
              <w:pStyle w:val="BodyofResearch"/>
              <w:spacing w:after="0" w:line="240" w:lineRule="auto"/>
            </w:pPr>
          </w:p>
        </w:tc>
        <w:tc>
          <w:tcPr>
            <w:tcW w:w="1710" w:type="dxa"/>
          </w:tcPr>
          <w:p w14:paraId="43BCF6B0" w14:textId="77777777" w:rsidR="00284096" w:rsidRPr="00140492" w:rsidRDefault="00284096" w:rsidP="00284096">
            <w:pPr>
              <w:pStyle w:val="BodyofResearch"/>
              <w:spacing w:after="0" w:line="240" w:lineRule="auto"/>
            </w:pPr>
          </w:p>
        </w:tc>
      </w:tr>
      <w:tr w:rsidR="00284096" w:rsidRPr="00140492" w14:paraId="61F356B6" w14:textId="77777777" w:rsidTr="00284096">
        <w:trPr>
          <w:jc w:val="center"/>
        </w:trPr>
        <w:tc>
          <w:tcPr>
            <w:tcW w:w="1795" w:type="dxa"/>
          </w:tcPr>
          <w:p w14:paraId="04998D74" w14:textId="77777777" w:rsidR="00284096" w:rsidRPr="00140492" w:rsidRDefault="00284096" w:rsidP="00284096">
            <w:pPr>
              <w:pStyle w:val="BodyofResearch"/>
              <w:spacing w:after="0" w:line="240" w:lineRule="auto"/>
            </w:pPr>
          </w:p>
        </w:tc>
        <w:tc>
          <w:tcPr>
            <w:tcW w:w="3870" w:type="dxa"/>
          </w:tcPr>
          <w:p w14:paraId="11D44F5E" w14:textId="77777777" w:rsidR="00284096" w:rsidRPr="00140492" w:rsidRDefault="00284096" w:rsidP="00284096">
            <w:pPr>
              <w:pStyle w:val="BodyofResearch"/>
              <w:spacing w:after="0" w:line="240" w:lineRule="auto"/>
            </w:pPr>
          </w:p>
        </w:tc>
        <w:tc>
          <w:tcPr>
            <w:tcW w:w="1890" w:type="dxa"/>
          </w:tcPr>
          <w:p w14:paraId="18F593C8" w14:textId="77777777" w:rsidR="00284096" w:rsidRPr="00140492" w:rsidRDefault="00284096" w:rsidP="00284096">
            <w:pPr>
              <w:pStyle w:val="BodyofResearch"/>
              <w:spacing w:after="0" w:line="240" w:lineRule="auto"/>
            </w:pPr>
          </w:p>
        </w:tc>
        <w:tc>
          <w:tcPr>
            <w:tcW w:w="1710" w:type="dxa"/>
          </w:tcPr>
          <w:p w14:paraId="20330FD6" w14:textId="77777777" w:rsidR="00284096" w:rsidRPr="00140492" w:rsidRDefault="00284096" w:rsidP="00284096">
            <w:pPr>
              <w:pStyle w:val="BodyofResearch"/>
              <w:spacing w:after="0" w:line="240" w:lineRule="auto"/>
            </w:pPr>
          </w:p>
        </w:tc>
      </w:tr>
      <w:tr w:rsidR="00284096" w:rsidRPr="00140492" w14:paraId="31747FEC" w14:textId="77777777" w:rsidTr="00284096">
        <w:trPr>
          <w:jc w:val="center"/>
        </w:trPr>
        <w:tc>
          <w:tcPr>
            <w:tcW w:w="1795" w:type="dxa"/>
          </w:tcPr>
          <w:p w14:paraId="4F527961" w14:textId="77777777" w:rsidR="00284096" w:rsidRPr="00140492" w:rsidRDefault="00284096" w:rsidP="00284096">
            <w:pPr>
              <w:pStyle w:val="BodyofResearch"/>
              <w:spacing w:after="0" w:line="240" w:lineRule="auto"/>
            </w:pPr>
          </w:p>
        </w:tc>
        <w:tc>
          <w:tcPr>
            <w:tcW w:w="3870" w:type="dxa"/>
          </w:tcPr>
          <w:p w14:paraId="2A076258" w14:textId="77777777" w:rsidR="00284096" w:rsidRPr="00140492" w:rsidRDefault="00284096" w:rsidP="00284096">
            <w:pPr>
              <w:pStyle w:val="BodyofResearch"/>
              <w:spacing w:after="0" w:line="240" w:lineRule="auto"/>
            </w:pPr>
          </w:p>
        </w:tc>
        <w:tc>
          <w:tcPr>
            <w:tcW w:w="1890" w:type="dxa"/>
          </w:tcPr>
          <w:p w14:paraId="78549737" w14:textId="77777777" w:rsidR="00284096" w:rsidRPr="00140492" w:rsidRDefault="00284096" w:rsidP="00284096">
            <w:pPr>
              <w:pStyle w:val="BodyofResearch"/>
              <w:spacing w:after="0" w:line="240" w:lineRule="auto"/>
            </w:pPr>
          </w:p>
        </w:tc>
        <w:tc>
          <w:tcPr>
            <w:tcW w:w="1710" w:type="dxa"/>
          </w:tcPr>
          <w:p w14:paraId="603A2399" w14:textId="77777777" w:rsidR="00284096" w:rsidRPr="00140492" w:rsidRDefault="00284096" w:rsidP="00284096">
            <w:pPr>
              <w:pStyle w:val="BodyofResearch"/>
              <w:spacing w:after="0" w:line="240" w:lineRule="auto"/>
            </w:pPr>
          </w:p>
        </w:tc>
      </w:tr>
      <w:tr w:rsidR="00284096" w:rsidRPr="00140492" w14:paraId="3471891E" w14:textId="77777777" w:rsidTr="00284096">
        <w:trPr>
          <w:jc w:val="center"/>
        </w:trPr>
        <w:tc>
          <w:tcPr>
            <w:tcW w:w="1795" w:type="dxa"/>
          </w:tcPr>
          <w:p w14:paraId="5D5C4451" w14:textId="77777777" w:rsidR="00284096" w:rsidRPr="00140492" w:rsidRDefault="00284096" w:rsidP="00284096">
            <w:pPr>
              <w:pStyle w:val="BodyofResearch"/>
              <w:spacing w:after="0" w:line="240" w:lineRule="auto"/>
            </w:pPr>
          </w:p>
        </w:tc>
        <w:tc>
          <w:tcPr>
            <w:tcW w:w="3870" w:type="dxa"/>
          </w:tcPr>
          <w:p w14:paraId="37B5D17C" w14:textId="77777777" w:rsidR="00284096" w:rsidRPr="00140492" w:rsidRDefault="00284096" w:rsidP="00284096">
            <w:pPr>
              <w:pStyle w:val="BodyofResearch"/>
              <w:spacing w:after="0" w:line="240" w:lineRule="auto"/>
            </w:pPr>
          </w:p>
        </w:tc>
        <w:tc>
          <w:tcPr>
            <w:tcW w:w="1890" w:type="dxa"/>
          </w:tcPr>
          <w:p w14:paraId="553257C4" w14:textId="77777777" w:rsidR="00284096" w:rsidRPr="00140492" w:rsidRDefault="00284096" w:rsidP="00284096">
            <w:pPr>
              <w:pStyle w:val="BodyofResearch"/>
              <w:spacing w:after="0" w:line="240" w:lineRule="auto"/>
            </w:pPr>
          </w:p>
        </w:tc>
        <w:tc>
          <w:tcPr>
            <w:tcW w:w="1710" w:type="dxa"/>
          </w:tcPr>
          <w:p w14:paraId="075DCC41" w14:textId="77777777" w:rsidR="00284096" w:rsidRPr="00140492" w:rsidRDefault="00284096" w:rsidP="00284096">
            <w:pPr>
              <w:pStyle w:val="BodyofResearch"/>
              <w:spacing w:after="0" w:line="240" w:lineRule="auto"/>
            </w:pPr>
          </w:p>
        </w:tc>
      </w:tr>
      <w:tr w:rsidR="00284096" w:rsidRPr="00140492" w14:paraId="1101158E" w14:textId="77777777" w:rsidTr="00284096">
        <w:trPr>
          <w:jc w:val="center"/>
        </w:trPr>
        <w:tc>
          <w:tcPr>
            <w:tcW w:w="1795" w:type="dxa"/>
          </w:tcPr>
          <w:p w14:paraId="02A623E3" w14:textId="77777777" w:rsidR="00284096" w:rsidRPr="00140492" w:rsidRDefault="00284096" w:rsidP="00284096">
            <w:pPr>
              <w:pStyle w:val="BodyofResearch"/>
              <w:spacing w:after="0" w:line="240" w:lineRule="auto"/>
            </w:pPr>
          </w:p>
        </w:tc>
        <w:tc>
          <w:tcPr>
            <w:tcW w:w="3870" w:type="dxa"/>
          </w:tcPr>
          <w:p w14:paraId="3ABB62BA" w14:textId="77777777" w:rsidR="00284096" w:rsidRPr="00140492" w:rsidRDefault="00284096" w:rsidP="00284096">
            <w:pPr>
              <w:pStyle w:val="BodyofResearch"/>
              <w:spacing w:after="0" w:line="240" w:lineRule="auto"/>
            </w:pPr>
          </w:p>
        </w:tc>
        <w:tc>
          <w:tcPr>
            <w:tcW w:w="1890" w:type="dxa"/>
          </w:tcPr>
          <w:p w14:paraId="41C75A4E" w14:textId="77777777" w:rsidR="00284096" w:rsidRPr="00140492" w:rsidRDefault="00284096" w:rsidP="00284096">
            <w:pPr>
              <w:pStyle w:val="BodyofResearch"/>
              <w:spacing w:after="0" w:line="240" w:lineRule="auto"/>
            </w:pPr>
          </w:p>
        </w:tc>
        <w:tc>
          <w:tcPr>
            <w:tcW w:w="1710" w:type="dxa"/>
          </w:tcPr>
          <w:p w14:paraId="17E03FED" w14:textId="77777777" w:rsidR="00284096" w:rsidRPr="00140492" w:rsidRDefault="00284096" w:rsidP="00284096">
            <w:pPr>
              <w:pStyle w:val="BodyofResearch"/>
              <w:spacing w:after="0" w:line="240" w:lineRule="auto"/>
            </w:pPr>
          </w:p>
        </w:tc>
      </w:tr>
      <w:tr w:rsidR="00284096" w:rsidRPr="00140492" w14:paraId="3798D44C" w14:textId="77777777" w:rsidTr="00284096">
        <w:trPr>
          <w:jc w:val="center"/>
        </w:trPr>
        <w:tc>
          <w:tcPr>
            <w:tcW w:w="1795" w:type="dxa"/>
          </w:tcPr>
          <w:p w14:paraId="71A4B3BC" w14:textId="77777777" w:rsidR="00284096" w:rsidRPr="00140492" w:rsidRDefault="00284096" w:rsidP="00284096">
            <w:pPr>
              <w:pStyle w:val="BodyofResearch"/>
              <w:spacing w:after="0" w:line="240" w:lineRule="auto"/>
            </w:pPr>
          </w:p>
        </w:tc>
        <w:tc>
          <w:tcPr>
            <w:tcW w:w="3870" w:type="dxa"/>
          </w:tcPr>
          <w:p w14:paraId="56903A9E" w14:textId="77777777" w:rsidR="00284096" w:rsidRPr="00140492" w:rsidRDefault="00284096" w:rsidP="00284096">
            <w:pPr>
              <w:pStyle w:val="BodyofResearch"/>
              <w:spacing w:after="0" w:line="240" w:lineRule="auto"/>
            </w:pPr>
          </w:p>
        </w:tc>
        <w:tc>
          <w:tcPr>
            <w:tcW w:w="1890" w:type="dxa"/>
          </w:tcPr>
          <w:p w14:paraId="76259B08" w14:textId="77777777" w:rsidR="00284096" w:rsidRPr="00140492" w:rsidRDefault="00284096" w:rsidP="00284096">
            <w:pPr>
              <w:pStyle w:val="BodyofResearch"/>
              <w:spacing w:after="0" w:line="240" w:lineRule="auto"/>
            </w:pPr>
          </w:p>
        </w:tc>
        <w:tc>
          <w:tcPr>
            <w:tcW w:w="1710" w:type="dxa"/>
          </w:tcPr>
          <w:p w14:paraId="1BB987BB" w14:textId="77777777" w:rsidR="00284096" w:rsidRPr="00140492" w:rsidRDefault="00284096" w:rsidP="00284096">
            <w:pPr>
              <w:pStyle w:val="BodyofResearch"/>
              <w:spacing w:after="0" w:line="240" w:lineRule="auto"/>
            </w:pPr>
          </w:p>
        </w:tc>
      </w:tr>
      <w:tr w:rsidR="00284096" w:rsidRPr="00140492" w14:paraId="115AB845" w14:textId="77777777" w:rsidTr="00284096">
        <w:trPr>
          <w:jc w:val="center"/>
        </w:trPr>
        <w:tc>
          <w:tcPr>
            <w:tcW w:w="1795" w:type="dxa"/>
          </w:tcPr>
          <w:p w14:paraId="7D152665" w14:textId="77777777" w:rsidR="00284096" w:rsidRPr="00140492" w:rsidRDefault="00284096" w:rsidP="00284096">
            <w:pPr>
              <w:pStyle w:val="BodyofResearch"/>
              <w:spacing w:after="0" w:line="240" w:lineRule="auto"/>
            </w:pPr>
          </w:p>
        </w:tc>
        <w:tc>
          <w:tcPr>
            <w:tcW w:w="3870" w:type="dxa"/>
          </w:tcPr>
          <w:p w14:paraId="2F6EF923" w14:textId="77777777" w:rsidR="00284096" w:rsidRPr="00140492" w:rsidRDefault="00284096" w:rsidP="00284096">
            <w:pPr>
              <w:pStyle w:val="BodyofResearch"/>
              <w:spacing w:after="0" w:line="240" w:lineRule="auto"/>
            </w:pPr>
          </w:p>
        </w:tc>
        <w:tc>
          <w:tcPr>
            <w:tcW w:w="1890" w:type="dxa"/>
          </w:tcPr>
          <w:p w14:paraId="4F5884B6" w14:textId="77777777" w:rsidR="00284096" w:rsidRPr="00140492" w:rsidRDefault="00284096" w:rsidP="00284096">
            <w:pPr>
              <w:pStyle w:val="BodyofResearch"/>
              <w:spacing w:after="0" w:line="240" w:lineRule="auto"/>
            </w:pPr>
          </w:p>
        </w:tc>
        <w:tc>
          <w:tcPr>
            <w:tcW w:w="1710" w:type="dxa"/>
          </w:tcPr>
          <w:p w14:paraId="11E82185" w14:textId="77777777" w:rsidR="00284096" w:rsidRPr="00140492" w:rsidRDefault="00284096" w:rsidP="00284096">
            <w:pPr>
              <w:pStyle w:val="BodyofResearch"/>
              <w:spacing w:after="0" w:line="240" w:lineRule="auto"/>
            </w:pPr>
          </w:p>
        </w:tc>
      </w:tr>
      <w:tr w:rsidR="00284096" w:rsidRPr="00140492" w14:paraId="1BA8E721" w14:textId="77777777" w:rsidTr="00284096">
        <w:trPr>
          <w:jc w:val="center"/>
        </w:trPr>
        <w:tc>
          <w:tcPr>
            <w:tcW w:w="1795" w:type="dxa"/>
          </w:tcPr>
          <w:p w14:paraId="605BF772" w14:textId="77777777" w:rsidR="00284096" w:rsidRPr="00140492" w:rsidRDefault="00284096" w:rsidP="00284096">
            <w:pPr>
              <w:pStyle w:val="BodyofResearch"/>
              <w:spacing w:after="0" w:line="240" w:lineRule="auto"/>
            </w:pPr>
          </w:p>
        </w:tc>
        <w:tc>
          <w:tcPr>
            <w:tcW w:w="3870" w:type="dxa"/>
          </w:tcPr>
          <w:p w14:paraId="4330BC16" w14:textId="77777777" w:rsidR="00284096" w:rsidRPr="00140492" w:rsidRDefault="00284096" w:rsidP="00284096">
            <w:pPr>
              <w:pStyle w:val="BodyofResearch"/>
              <w:spacing w:after="0" w:line="240" w:lineRule="auto"/>
            </w:pPr>
          </w:p>
        </w:tc>
        <w:tc>
          <w:tcPr>
            <w:tcW w:w="1890" w:type="dxa"/>
          </w:tcPr>
          <w:p w14:paraId="3FAC7282" w14:textId="77777777" w:rsidR="00284096" w:rsidRPr="00140492" w:rsidRDefault="00284096" w:rsidP="00284096">
            <w:pPr>
              <w:pStyle w:val="BodyofResearch"/>
              <w:spacing w:after="0" w:line="240" w:lineRule="auto"/>
            </w:pPr>
          </w:p>
        </w:tc>
        <w:tc>
          <w:tcPr>
            <w:tcW w:w="1710" w:type="dxa"/>
          </w:tcPr>
          <w:p w14:paraId="55B1A8E3" w14:textId="77777777" w:rsidR="00284096" w:rsidRPr="00140492" w:rsidRDefault="00284096" w:rsidP="00284096">
            <w:pPr>
              <w:pStyle w:val="BodyofResearch"/>
              <w:spacing w:after="0" w:line="240" w:lineRule="auto"/>
            </w:pPr>
          </w:p>
        </w:tc>
      </w:tr>
      <w:tr w:rsidR="00284096" w:rsidRPr="00140492" w14:paraId="75435355" w14:textId="77777777" w:rsidTr="00284096">
        <w:trPr>
          <w:jc w:val="center"/>
        </w:trPr>
        <w:tc>
          <w:tcPr>
            <w:tcW w:w="1795" w:type="dxa"/>
          </w:tcPr>
          <w:p w14:paraId="39B7AE96" w14:textId="77777777" w:rsidR="00284096" w:rsidRPr="00140492" w:rsidRDefault="00284096" w:rsidP="00284096">
            <w:pPr>
              <w:pStyle w:val="BodyofResearch"/>
              <w:spacing w:after="0" w:line="240" w:lineRule="auto"/>
            </w:pPr>
          </w:p>
        </w:tc>
        <w:tc>
          <w:tcPr>
            <w:tcW w:w="3870" w:type="dxa"/>
          </w:tcPr>
          <w:p w14:paraId="56B182EA" w14:textId="77777777" w:rsidR="00284096" w:rsidRPr="00140492" w:rsidRDefault="00284096" w:rsidP="00284096">
            <w:pPr>
              <w:pStyle w:val="BodyofResearch"/>
              <w:spacing w:after="0" w:line="240" w:lineRule="auto"/>
            </w:pPr>
          </w:p>
        </w:tc>
        <w:tc>
          <w:tcPr>
            <w:tcW w:w="1890" w:type="dxa"/>
          </w:tcPr>
          <w:p w14:paraId="72F81D5A" w14:textId="77777777" w:rsidR="00284096" w:rsidRPr="00140492" w:rsidRDefault="00284096" w:rsidP="00284096">
            <w:pPr>
              <w:pStyle w:val="BodyofResearch"/>
              <w:spacing w:after="0" w:line="240" w:lineRule="auto"/>
            </w:pPr>
          </w:p>
        </w:tc>
        <w:tc>
          <w:tcPr>
            <w:tcW w:w="1710" w:type="dxa"/>
          </w:tcPr>
          <w:p w14:paraId="338AF770" w14:textId="77777777" w:rsidR="00284096" w:rsidRPr="00140492" w:rsidRDefault="00284096" w:rsidP="00284096">
            <w:pPr>
              <w:pStyle w:val="BodyofResearch"/>
              <w:spacing w:after="0" w:line="240" w:lineRule="auto"/>
            </w:pPr>
          </w:p>
        </w:tc>
      </w:tr>
      <w:tr w:rsidR="00284096" w:rsidRPr="00140492" w14:paraId="4E7583EE" w14:textId="77777777" w:rsidTr="00284096">
        <w:trPr>
          <w:jc w:val="center"/>
        </w:trPr>
        <w:tc>
          <w:tcPr>
            <w:tcW w:w="1795" w:type="dxa"/>
          </w:tcPr>
          <w:p w14:paraId="32E0E74E" w14:textId="77777777" w:rsidR="00284096" w:rsidRPr="00140492" w:rsidRDefault="00284096" w:rsidP="00284096">
            <w:pPr>
              <w:pStyle w:val="BodyofResearch"/>
              <w:spacing w:after="0" w:line="240" w:lineRule="auto"/>
            </w:pPr>
          </w:p>
        </w:tc>
        <w:tc>
          <w:tcPr>
            <w:tcW w:w="3870" w:type="dxa"/>
          </w:tcPr>
          <w:p w14:paraId="791665E3" w14:textId="77777777" w:rsidR="00284096" w:rsidRPr="00140492" w:rsidRDefault="00284096" w:rsidP="00284096">
            <w:pPr>
              <w:pStyle w:val="BodyofResearch"/>
              <w:spacing w:after="0" w:line="240" w:lineRule="auto"/>
            </w:pPr>
          </w:p>
        </w:tc>
        <w:tc>
          <w:tcPr>
            <w:tcW w:w="1890" w:type="dxa"/>
          </w:tcPr>
          <w:p w14:paraId="6B4FAB66" w14:textId="77777777" w:rsidR="00284096" w:rsidRPr="00140492" w:rsidRDefault="00284096" w:rsidP="00284096">
            <w:pPr>
              <w:pStyle w:val="BodyofResearch"/>
              <w:spacing w:after="0" w:line="240" w:lineRule="auto"/>
            </w:pPr>
          </w:p>
        </w:tc>
        <w:tc>
          <w:tcPr>
            <w:tcW w:w="1710" w:type="dxa"/>
          </w:tcPr>
          <w:p w14:paraId="6A6F64A8" w14:textId="77777777" w:rsidR="00284096" w:rsidRPr="00140492" w:rsidRDefault="00284096" w:rsidP="00284096">
            <w:pPr>
              <w:pStyle w:val="BodyofResearch"/>
              <w:spacing w:after="0" w:line="240" w:lineRule="auto"/>
            </w:pPr>
          </w:p>
        </w:tc>
      </w:tr>
      <w:tr w:rsidR="00284096" w:rsidRPr="00140492" w14:paraId="0C361243" w14:textId="77777777" w:rsidTr="00284096">
        <w:trPr>
          <w:jc w:val="center"/>
        </w:trPr>
        <w:tc>
          <w:tcPr>
            <w:tcW w:w="1795" w:type="dxa"/>
          </w:tcPr>
          <w:p w14:paraId="0D5327D1" w14:textId="77777777" w:rsidR="00284096" w:rsidRPr="00140492" w:rsidRDefault="00284096" w:rsidP="00284096">
            <w:pPr>
              <w:pStyle w:val="BodyofResearch"/>
              <w:spacing w:after="0" w:line="240" w:lineRule="auto"/>
            </w:pPr>
          </w:p>
        </w:tc>
        <w:tc>
          <w:tcPr>
            <w:tcW w:w="3870" w:type="dxa"/>
          </w:tcPr>
          <w:p w14:paraId="4A2B350C" w14:textId="77777777" w:rsidR="00284096" w:rsidRPr="00140492" w:rsidRDefault="00284096" w:rsidP="00284096">
            <w:pPr>
              <w:pStyle w:val="BodyofResearch"/>
              <w:spacing w:after="0" w:line="240" w:lineRule="auto"/>
            </w:pPr>
          </w:p>
        </w:tc>
        <w:tc>
          <w:tcPr>
            <w:tcW w:w="1890" w:type="dxa"/>
          </w:tcPr>
          <w:p w14:paraId="769EE912" w14:textId="77777777" w:rsidR="00284096" w:rsidRPr="00140492" w:rsidRDefault="00284096" w:rsidP="00284096">
            <w:pPr>
              <w:pStyle w:val="BodyofResearch"/>
              <w:spacing w:after="0" w:line="240" w:lineRule="auto"/>
            </w:pPr>
          </w:p>
        </w:tc>
        <w:tc>
          <w:tcPr>
            <w:tcW w:w="1710" w:type="dxa"/>
          </w:tcPr>
          <w:p w14:paraId="49603DF7" w14:textId="77777777" w:rsidR="00284096" w:rsidRPr="00140492" w:rsidRDefault="00284096" w:rsidP="00284096">
            <w:pPr>
              <w:pStyle w:val="BodyofResearch"/>
              <w:spacing w:after="0" w:line="240" w:lineRule="auto"/>
            </w:pPr>
          </w:p>
        </w:tc>
      </w:tr>
      <w:tr w:rsidR="00284096" w:rsidRPr="00140492" w14:paraId="7FC00792" w14:textId="77777777" w:rsidTr="00284096">
        <w:trPr>
          <w:jc w:val="center"/>
        </w:trPr>
        <w:tc>
          <w:tcPr>
            <w:tcW w:w="1795" w:type="dxa"/>
          </w:tcPr>
          <w:p w14:paraId="11674C8A" w14:textId="77777777" w:rsidR="00284096" w:rsidRPr="00140492" w:rsidRDefault="00284096" w:rsidP="00284096">
            <w:pPr>
              <w:pStyle w:val="BodyofResearch"/>
              <w:spacing w:after="0" w:line="240" w:lineRule="auto"/>
            </w:pPr>
          </w:p>
        </w:tc>
        <w:tc>
          <w:tcPr>
            <w:tcW w:w="3870" w:type="dxa"/>
          </w:tcPr>
          <w:p w14:paraId="42F00673" w14:textId="77777777" w:rsidR="00284096" w:rsidRPr="00140492" w:rsidRDefault="00284096" w:rsidP="00284096">
            <w:pPr>
              <w:pStyle w:val="BodyofResearch"/>
              <w:spacing w:after="0" w:line="240" w:lineRule="auto"/>
            </w:pPr>
          </w:p>
        </w:tc>
        <w:tc>
          <w:tcPr>
            <w:tcW w:w="1890" w:type="dxa"/>
          </w:tcPr>
          <w:p w14:paraId="0D344C16" w14:textId="77777777" w:rsidR="00284096" w:rsidRPr="00140492" w:rsidRDefault="00284096" w:rsidP="00284096">
            <w:pPr>
              <w:pStyle w:val="BodyofResearch"/>
              <w:spacing w:after="0" w:line="240" w:lineRule="auto"/>
            </w:pPr>
          </w:p>
        </w:tc>
        <w:tc>
          <w:tcPr>
            <w:tcW w:w="1710" w:type="dxa"/>
          </w:tcPr>
          <w:p w14:paraId="2A57A775" w14:textId="77777777" w:rsidR="00284096" w:rsidRPr="00140492" w:rsidRDefault="00284096" w:rsidP="00284096">
            <w:pPr>
              <w:pStyle w:val="BodyofResearch"/>
              <w:spacing w:after="0" w:line="240" w:lineRule="auto"/>
            </w:pPr>
          </w:p>
        </w:tc>
      </w:tr>
      <w:tr w:rsidR="00284096" w:rsidRPr="00140492" w14:paraId="524F1FE1" w14:textId="77777777" w:rsidTr="00284096">
        <w:trPr>
          <w:jc w:val="center"/>
        </w:trPr>
        <w:tc>
          <w:tcPr>
            <w:tcW w:w="1795" w:type="dxa"/>
          </w:tcPr>
          <w:p w14:paraId="04EF649A" w14:textId="77777777" w:rsidR="00284096" w:rsidRPr="00140492" w:rsidRDefault="00284096" w:rsidP="00284096">
            <w:pPr>
              <w:pStyle w:val="BodyofResearch"/>
              <w:spacing w:after="0" w:line="240" w:lineRule="auto"/>
            </w:pPr>
          </w:p>
        </w:tc>
        <w:tc>
          <w:tcPr>
            <w:tcW w:w="3870" w:type="dxa"/>
          </w:tcPr>
          <w:p w14:paraId="6EF32575" w14:textId="77777777" w:rsidR="00284096" w:rsidRPr="00140492" w:rsidRDefault="00284096" w:rsidP="00284096">
            <w:pPr>
              <w:pStyle w:val="BodyofResearch"/>
              <w:spacing w:after="0" w:line="240" w:lineRule="auto"/>
            </w:pPr>
          </w:p>
        </w:tc>
        <w:tc>
          <w:tcPr>
            <w:tcW w:w="1890" w:type="dxa"/>
          </w:tcPr>
          <w:p w14:paraId="00F0FE95" w14:textId="77777777" w:rsidR="00284096" w:rsidRPr="00140492" w:rsidRDefault="00284096" w:rsidP="00284096">
            <w:pPr>
              <w:pStyle w:val="BodyofResearch"/>
              <w:spacing w:after="0" w:line="240" w:lineRule="auto"/>
            </w:pPr>
          </w:p>
        </w:tc>
        <w:tc>
          <w:tcPr>
            <w:tcW w:w="1710" w:type="dxa"/>
          </w:tcPr>
          <w:p w14:paraId="38633E05" w14:textId="77777777" w:rsidR="00284096" w:rsidRPr="00140492" w:rsidRDefault="00284096" w:rsidP="00284096">
            <w:pPr>
              <w:pStyle w:val="BodyofResearch"/>
              <w:spacing w:after="0" w:line="240" w:lineRule="auto"/>
            </w:pPr>
          </w:p>
        </w:tc>
      </w:tr>
      <w:tr w:rsidR="00284096" w:rsidRPr="00140492" w14:paraId="275F23B7" w14:textId="77777777" w:rsidTr="00284096">
        <w:trPr>
          <w:jc w:val="center"/>
        </w:trPr>
        <w:tc>
          <w:tcPr>
            <w:tcW w:w="1795" w:type="dxa"/>
          </w:tcPr>
          <w:p w14:paraId="4086ECC8" w14:textId="77777777" w:rsidR="00284096" w:rsidRPr="00140492" w:rsidRDefault="00284096" w:rsidP="00284096">
            <w:pPr>
              <w:pStyle w:val="BodyofResearch"/>
              <w:spacing w:after="0" w:line="240" w:lineRule="auto"/>
            </w:pPr>
          </w:p>
        </w:tc>
        <w:tc>
          <w:tcPr>
            <w:tcW w:w="3870" w:type="dxa"/>
          </w:tcPr>
          <w:p w14:paraId="133679AB" w14:textId="77777777" w:rsidR="00284096" w:rsidRPr="00140492" w:rsidRDefault="00284096" w:rsidP="00284096">
            <w:pPr>
              <w:pStyle w:val="BodyofResearch"/>
              <w:spacing w:after="0" w:line="240" w:lineRule="auto"/>
            </w:pPr>
          </w:p>
        </w:tc>
        <w:tc>
          <w:tcPr>
            <w:tcW w:w="1890" w:type="dxa"/>
          </w:tcPr>
          <w:p w14:paraId="2BE653C3" w14:textId="77777777" w:rsidR="00284096" w:rsidRPr="00140492" w:rsidRDefault="00284096" w:rsidP="00284096">
            <w:pPr>
              <w:pStyle w:val="BodyofResearch"/>
              <w:spacing w:after="0" w:line="240" w:lineRule="auto"/>
            </w:pPr>
          </w:p>
        </w:tc>
        <w:tc>
          <w:tcPr>
            <w:tcW w:w="1710" w:type="dxa"/>
          </w:tcPr>
          <w:p w14:paraId="3E2833FC" w14:textId="77777777" w:rsidR="00284096" w:rsidRPr="00140492" w:rsidRDefault="00284096" w:rsidP="00284096">
            <w:pPr>
              <w:pStyle w:val="BodyofResearch"/>
              <w:spacing w:after="0" w:line="240" w:lineRule="auto"/>
            </w:pPr>
          </w:p>
        </w:tc>
      </w:tr>
      <w:tr w:rsidR="00284096" w:rsidRPr="00140492" w14:paraId="01DAFEA7" w14:textId="77777777" w:rsidTr="00284096">
        <w:trPr>
          <w:jc w:val="center"/>
        </w:trPr>
        <w:tc>
          <w:tcPr>
            <w:tcW w:w="1795" w:type="dxa"/>
          </w:tcPr>
          <w:p w14:paraId="07E9DCCE" w14:textId="77777777" w:rsidR="00284096" w:rsidRPr="00140492" w:rsidRDefault="00284096" w:rsidP="00284096">
            <w:pPr>
              <w:pStyle w:val="BodyofResearch"/>
              <w:spacing w:after="0" w:line="240" w:lineRule="auto"/>
            </w:pPr>
          </w:p>
        </w:tc>
        <w:tc>
          <w:tcPr>
            <w:tcW w:w="3870" w:type="dxa"/>
          </w:tcPr>
          <w:p w14:paraId="31C87C97" w14:textId="77777777" w:rsidR="00284096" w:rsidRPr="00140492" w:rsidRDefault="00284096" w:rsidP="00284096">
            <w:pPr>
              <w:pStyle w:val="BodyofResearch"/>
              <w:spacing w:after="0" w:line="240" w:lineRule="auto"/>
            </w:pPr>
          </w:p>
        </w:tc>
        <w:tc>
          <w:tcPr>
            <w:tcW w:w="1890" w:type="dxa"/>
          </w:tcPr>
          <w:p w14:paraId="736077B5" w14:textId="77777777" w:rsidR="00284096" w:rsidRPr="00140492" w:rsidRDefault="00284096" w:rsidP="00284096">
            <w:pPr>
              <w:pStyle w:val="BodyofResearch"/>
              <w:spacing w:after="0" w:line="240" w:lineRule="auto"/>
            </w:pPr>
          </w:p>
        </w:tc>
        <w:tc>
          <w:tcPr>
            <w:tcW w:w="1710" w:type="dxa"/>
          </w:tcPr>
          <w:p w14:paraId="56DD4633" w14:textId="77777777" w:rsidR="00284096" w:rsidRPr="00140492" w:rsidRDefault="00284096" w:rsidP="00284096">
            <w:pPr>
              <w:pStyle w:val="BodyofResearch"/>
              <w:spacing w:after="0" w:line="240" w:lineRule="auto"/>
            </w:pPr>
          </w:p>
        </w:tc>
      </w:tr>
      <w:tr w:rsidR="00284096" w:rsidRPr="00140492" w14:paraId="206A91A3" w14:textId="77777777" w:rsidTr="00284096">
        <w:trPr>
          <w:jc w:val="center"/>
        </w:trPr>
        <w:tc>
          <w:tcPr>
            <w:tcW w:w="1795" w:type="dxa"/>
          </w:tcPr>
          <w:p w14:paraId="49680444" w14:textId="77777777" w:rsidR="00284096" w:rsidRPr="00140492" w:rsidRDefault="00284096" w:rsidP="00284096">
            <w:pPr>
              <w:pStyle w:val="BodyofResearch"/>
              <w:spacing w:after="0" w:line="240" w:lineRule="auto"/>
            </w:pPr>
          </w:p>
        </w:tc>
        <w:tc>
          <w:tcPr>
            <w:tcW w:w="3870" w:type="dxa"/>
          </w:tcPr>
          <w:p w14:paraId="36787601" w14:textId="77777777" w:rsidR="00284096" w:rsidRPr="00140492" w:rsidRDefault="00284096" w:rsidP="00284096">
            <w:pPr>
              <w:pStyle w:val="BodyofResearch"/>
              <w:spacing w:after="0" w:line="240" w:lineRule="auto"/>
            </w:pPr>
          </w:p>
        </w:tc>
        <w:tc>
          <w:tcPr>
            <w:tcW w:w="1890" w:type="dxa"/>
          </w:tcPr>
          <w:p w14:paraId="4653D1EA" w14:textId="77777777" w:rsidR="00284096" w:rsidRPr="00140492" w:rsidRDefault="00284096" w:rsidP="00284096">
            <w:pPr>
              <w:pStyle w:val="BodyofResearch"/>
              <w:spacing w:after="0" w:line="240" w:lineRule="auto"/>
            </w:pPr>
          </w:p>
        </w:tc>
        <w:tc>
          <w:tcPr>
            <w:tcW w:w="1710" w:type="dxa"/>
          </w:tcPr>
          <w:p w14:paraId="18A8D7C6" w14:textId="77777777" w:rsidR="00284096" w:rsidRPr="00140492" w:rsidRDefault="00284096" w:rsidP="00284096">
            <w:pPr>
              <w:pStyle w:val="BodyofResearch"/>
              <w:spacing w:after="0" w:line="240" w:lineRule="auto"/>
            </w:pPr>
          </w:p>
        </w:tc>
      </w:tr>
      <w:tr w:rsidR="00284096" w:rsidRPr="00140492" w14:paraId="5858AC48" w14:textId="77777777" w:rsidTr="00284096">
        <w:trPr>
          <w:jc w:val="center"/>
        </w:trPr>
        <w:tc>
          <w:tcPr>
            <w:tcW w:w="1795" w:type="dxa"/>
          </w:tcPr>
          <w:p w14:paraId="3361D15D" w14:textId="77777777" w:rsidR="00284096" w:rsidRPr="00140492" w:rsidRDefault="00284096" w:rsidP="00284096">
            <w:pPr>
              <w:pStyle w:val="BodyofResearch"/>
              <w:spacing w:after="0" w:line="240" w:lineRule="auto"/>
            </w:pPr>
          </w:p>
        </w:tc>
        <w:tc>
          <w:tcPr>
            <w:tcW w:w="3870" w:type="dxa"/>
          </w:tcPr>
          <w:p w14:paraId="4AA9AAA3" w14:textId="77777777" w:rsidR="00284096" w:rsidRPr="00140492" w:rsidRDefault="00284096" w:rsidP="00284096">
            <w:pPr>
              <w:pStyle w:val="BodyofResearch"/>
              <w:spacing w:after="0" w:line="240" w:lineRule="auto"/>
            </w:pPr>
          </w:p>
        </w:tc>
        <w:tc>
          <w:tcPr>
            <w:tcW w:w="1890" w:type="dxa"/>
          </w:tcPr>
          <w:p w14:paraId="6A03FE7D" w14:textId="77777777" w:rsidR="00284096" w:rsidRPr="00140492" w:rsidRDefault="00284096" w:rsidP="00284096">
            <w:pPr>
              <w:pStyle w:val="BodyofResearch"/>
              <w:spacing w:after="0" w:line="240" w:lineRule="auto"/>
            </w:pPr>
          </w:p>
        </w:tc>
        <w:tc>
          <w:tcPr>
            <w:tcW w:w="1710" w:type="dxa"/>
          </w:tcPr>
          <w:p w14:paraId="3646E1FE" w14:textId="77777777" w:rsidR="00284096" w:rsidRPr="00140492" w:rsidRDefault="00284096" w:rsidP="00284096">
            <w:pPr>
              <w:pStyle w:val="BodyofResearch"/>
              <w:spacing w:after="0" w:line="240" w:lineRule="auto"/>
            </w:pPr>
          </w:p>
        </w:tc>
      </w:tr>
      <w:tr w:rsidR="00284096" w:rsidRPr="00140492" w14:paraId="386DFF66" w14:textId="77777777" w:rsidTr="00284096">
        <w:trPr>
          <w:jc w:val="center"/>
        </w:trPr>
        <w:tc>
          <w:tcPr>
            <w:tcW w:w="1795" w:type="dxa"/>
          </w:tcPr>
          <w:p w14:paraId="5CD62C48" w14:textId="77777777" w:rsidR="00284096" w:rsidRPr="00140492" w:rsidRDefault="00284096" w:rsidP="00284096">
            <w:pPr>
              <w:pStyle w:val="BodyofResearch"/>
              <w:spacing w:after="0" w:line="240" w:lineRule="auto"/>
            </w:pPr>
          </w:p>
        </w:tc>
        <w:tc>
          <w:tcPr>
            <w:tcW w:w="3870" w:type="dxa"/>
          </w:tcPr>
          <w:p w14:paraId="1F6DB61A" w14:textId="77777777" w:rsidR="00284096" w:rsidRPr="00140492" w:rsidRDefault="00284096" w:rsidP="00284096">
            <w:pPr>
              <w:pStyle w:val="BodyofResearch"/>
              <w:spacing w:after="0" w:line="240" w:lineRule="auto"/>
            </w:pPr>
          </w:p>
        </w:tc>
        <w:tc>
          <w:tcPr>
            <w:tcW w:w="1890" w:type="dxa"/>
          </w:tcPr>
          <w:p w14:paraId="4EEFC528" w14:textId="77777777" w:rsidR="00284096" w:rsidRPr="00140492" w:rsidRDefault="00284096" w:rsidP="00284096">
            <w:pPr>
              <w:pStyle w:val="BodyofResearch"/>
              <w:spacing w:after="0" w:line="240" w:lineRule="auto"/>
            </w:pPr>
          </w:p>
        </w:tc>
        <w:tc>
          <w:tcPr>
            <w:tcW w:w="1710" w:type="dxa"/>
          </w:tcPr>
          <w:p w14:paraId="5F6B74D5" w14:textId="77777777" w:rsidR="00284096" w:rsidRPr="00140492" w:rsidRDefault="00284096" w:rsidP="00284096">
            <w:pPr>
              <w:pStyle w:val="BodyofResearch"/>
              <w:spacing w:after="0" w:line="240" w:lineRule="auto"/>
            </w:pPr>
          </w:p>
        </w:tc>
      </w:tr>
      <w:tr w:rsidR="00284096" w:rsidRPr="00140492" w14:paraId="32F5C40C" w14:textId="77777777" w:rsidTr="00284096">
        <w:trPr>
          <w:jc w:val="center"/>
        </w:trPr>
        <w:tc>
          <w:tcPr>
            <w:tcW w:w="1795" w:type="dxa"/>
          </w:tcPr>
          <w:p w14:paraId="6EEBB4BC" w14:textId="77777777" w:rsidR="00284096" w:rsidRPr="00140492" w:rsidRDefault="00284096" w:rsidP="00284096">
            <w:pPr>
              <w:pStyle w:val="BodyofResearch"/>
              <w:spacing w:after="0" w:line="240" w:lineRule="auto"/>
            </w:pPr>
          </w:p>
        </w:tc>
        <w:tc>
          <w:tcPr>
            <w:tcW w:w="3870" w:type="dxa"/>
          </w:tcPr>
          <w:p w14:paraId="6381717A" w14:textId="77777777" w:rsidR="00284096" w:rsidRPr="00140492" w:rsidRDefault="00284096" w:rsidP="00284096">
            <w:pPr>
              <w:pStyle w:val="BodyofResearch"/>
              <w:spacing w:after="0" w:line="240" w:lineRule="auto"/>
            </w:pPr>
          </w:p>
        </w:tc>
        <w:tc>
          <w:tcPr>
            <w:tcW w:w="1890" w:type="dxa"/>
          </w:tcPr>
          <w:p w14:paraId="77EB45C9" w14:textId="77777777" w:rsidR="00284096" w:rsidRPr="00140492" w:rsidRDefault="00284096" w:rsidP="00284096">
            <w:pPr>
              <w:pStyle w:val="BodyofResearch"/>
              <w:spacing w:after="0" w:line="240" w:lineRule="auto"/>
            </w:pPr>
          </w:p>
        </w:tc>
        <w:tc>
          <w:tcPr>
            <w:tcW w:w="1710" w:type="dxa"/>
          </w:tcPr>
          <w:p w14:paraId="17E12283" w14:textId="77777777" w:rsidR="00284096" w:rsidRPr="00140492" w:rsidRDefault="00284096" w:rsidP="00284096">
            <w:pPr>
              <w:pStyle w:val="BodyofResearch"/>
              <w:spacing w:after="0" w:line="240" w:lineRule="auto"/>
            </w:pPr>
          </w:p>
        </w:tc>
      </w:tr>
      <w:tr w:rsidR="00284096" w:rsidRPr="00140492" w14:paraId="75C6B19E" w14:textId="77777777" w:rsidTr="00284096">
        <w:trPr>
          <w:jc w:val="center"/>
        </w:trPr>
        <w:tc>
          <w:tcPr>
            <w:tcW w:w="1795" w:type="dxa"/>
          </w:tcPr>
          <w:p w14:paraId="196ECCA4" w14:textId="77777777" w:rsidR="00284096" w:rsidRPr="00140492" w:rsidRDefault="00284096" w:rsidP="00284096">
            <w:pPr>
              <w:pStyle w:val="BodyofResearch"/>
              <w:spacing w:after="0" w:line="240" w:lineRule="auto"/>
            </w:pPr>
          </w:p>
        </w:tc>
        <w:tc>
          <w:tcPr>
            <w:tcW w:w="3870" w:type="dxa"/>
          </w:tcPr>
          <w:p w14:paraId="4AAD5F9B" w14:textId="77777777" w:rsidR="00284096" w:rsidRPr="00140492" w:rsidRDefault="00284096" w:rsidP="00284096">
            <w:pPr>
              <w:pStyle w:val="BodyofResearch"/>
              <w:spacing w:after="0" w:line="240" w:lineRule="auto"/>
            </w:pPr>
          </w:p>
        </w:tc>
        <w:tc>
          <w:tcPr>
            <w:tcW w:w="1890" w:type="dxa"/>
          </w:tcPr>
          <w:p w14:paraId="7839A7B4" w14:textId="77777777" w:rsidR="00284096" w:rsidRPr="00140492" w:rsidRDefault="00284096" w:rsidP="00284096">
            <w:pPr>
              <w:pStyle w:val="BodyofResearch"/>
              <w:spacing w:after="0" w:line="240" w:lineRule="auto"/>
            </w:pPr>
          </w:p>
        </w:tc>
        <w:tc>
          <w:tcPr>
            <w:tcW w:w="1710" w:type="dxa"/>
          </w:tcPr>
          <w:p w14:paraId="56E3A1E5" w14:textId="77777777" w:rsidR="00284096" w:rsidRPr="00140492" w:rsidRDefault="00284096" w:rsidP="00284096">
            <w:pPr>
              <w:pStyle w:val="BodyofResearch"/>
              <w:spacing w:after="0" w:line="240" w:lineRule="auto"/>
            </w:pPr>
          </w:p>
        </w:tc>
      </w:tr>
      <w:tr w:rsidR="00284096" w:rsidRPr="00140492" w14:paraId="40D578D7" w14:textId="77777777" w:rsidTr="00284096">
        <w:trPr>
          <w:jc w:val="center"/>
        </w:trPr>
        <w:tc>
          <w:tcPr>
            <w:tcW w:w="1795" w:type="dxa"/>
          </w:tcPr>
          <w:p w14:paraId="6298FC06" w14:textId="77777777" w:rsidR="00284096" w:rsidRPr="00140492" w:rsidRDefault="00284096" w:rsidP="00284096">
            <w:pPr>
              <w:pStyle w:val="BodyofResearch"/>
              <w:spacing w:after="0" w:line="240" w:lineRule="auto"/>
            </w:pPr>
          </w:p>
        </w:tc>
        <w:tc>
          <w:tcPr>
            <w:tcW w:w="3870" w:type="dxa"/>
          </w:tcPr>
          <w:p w14:paraId="22095550" w14:textId="77777777" w:rsidR="00284096" w:rsidRPr="00140492" w:rsidRDefault="00284096" w:rsidP="00284096">
            <w:pPr>
              <w:pStyle w:val="BodyofResearch"/>
              <w:spacing w:after="0" w:line="240" w:lineRule="auto"/>
            </w:pPr>
          </w:p>
        </w:tc>
        <w:tc>
          <w:tcPr>
            <w:tcW w:w="1890" w:type="dxa"/>
          </w:tcPr>
          <w:p w14:paraId="5B1A9D73" w14:textId="77777777" w:rsidR="00284096" w:rsidRPr="00140492" w:rsidRDefault="00284096" w:rsidP="00284096">
            <w:pPr>
              <w:pStyle w:val="BodyofResearch"/>
              <w:spacing w:after="0" w:line="240" w:lineRule="auto"/>
            </w:pPr>
          </w:p>
        </w:tc>
        <w:tc>
          <w:tcPr>
            <w:tcW w:w="1710" w:type="dxa"/>
          </w:tcPr>
          <w:p w14:paraId="2717383E" w14:textId="77777777" w:rsidR="00284096" w:rsidRPr="00140492" w:rsidRDefault="00284096" w:rsidP="00284096">
            <w:pPr>
              <w:pStyle w:val="BodyofResearch"/>
              <w:spacing w:after="0" w:line="240" w:lineRule="auto"/>
            </w:pPr>
          </w:p>
        </w:tc>
      </w:tr>
    </w:tbl>
    <w:p w14:paraId="5889B389" w14:textId="77777777" w:rsidR="00284096" w:rsidRDefault="00284096" w:rsidP="00284096"/>
    <w:p w14:paraId="35B96A08" w14:textId="77777777" w:rsidR="00284096" w:rsidRDefault="00284096" w:rsidP="00284096">
      <w:r>
        <w:t>Prepared by:</w:t>
      </w:r>
    </w:p>
    <w:p w14:paraId="252597E3" w14:textId="77777777" w:rsidR="00AA3250" w:rsidRDefault="00AA3250" w:rsidP="00284096"/>
    <w:p w14:paraId="2E40B748" w14:textId="77777777" w:rsidR="00284096" w:rsidRDefault="00284096" w:rsidP="00284096"/>
    <w:p w14:paraId="03C41A81" w14:textId="5EA58AF1" w:rsidR="00715137" w:rsidRDefault="00715137" w:rsidP="00715137">
      <w:pPr>
        <w:rPr>
          <w:sz w:val="20"/>
        </w:rPr>
      </w:pPr>
      <w:r w:rsidRPr="00AA3250">
        <w:rPr>
          <w:sz w:val="20"/>
        </w:rPr>
        <w:fldChar w:fldCharType="begin">
          <w:ffData>
            <w:name w:val="Text5"/>
            <w:enabled/>
            <w:calcOnExit w:val="0"/>
            <w:textInput>
              <w:default w:val="&lt;Researcher's Given Name MI. Family Name&gt;"/>
            </w:textInput>
          </w:ffData>
        </w:fldChar>
      </w:r>
      <w:r w:rsidRPr="00AA3250">
        <w:rPr>
          <w:sz w:val="20"/>
        </w:rPr>
        <w:instrText xml:space="preserve"> FORMTEXT </w:instrText>
      </w:r>
      <w:r w:rsidRPr="00AA3250">
        <w:rPr>
          <w:sz w:val="20"/>
        </w:rPr>
      </w:r>
      <w:r w:rsidRPr="00AA3250">
        <w:rPr>
          <w:sz w:val="20"/>
        </w:rPr>
        <w:fldChar w:fldCharType="separate"/>
      </w:r>
      <w:r w:rsidRPr="00AA3250">
        <w:rPr>
          <w:noProof/>
          <w:sz w:val="20"/>
        </w:rPr>
        <w:t>&lt;</w:t>
      </w:r>
      <w:r w:rsidR="0064068C">
        <w:rPr>
          <w:noProof/>
          <w:sz w:val="20"/>
        </w:rPr>
        <w:t xml:space="preserve"> Researcher’</w:t>
      </w:r>
      <w:r w:rsidRPr="00AA3250">
        <w:rPr>
          <w:noProof/>
          <w:sz w:val="20"/>
        </w:rPr>
        <w:t>s Given Name MI. Family Name&gt;</w:t>
      </w:r>
      <w:r w:rsidRPr="00AA3250">
        <w:rPr>
          <w:sz w:val="20"/>
        </w:rPr>
        <w:fldChar w:fldCharType="end"/>
      </w:r>
      <w:r w:rsidR="00AA3250" w:rsidRPr="00AA3250">
        <w:rPr>
          <w:sz w:val="20"/>
        </w:rPr>
        <w:t xml:space="preserve"> </w:t>
      </w:r>
      <w:r w:rsidR="00AA3250" w:rsidRPr="00AA3250">
        <w:rPr>
          <w:sz w:val="20"/>
        </w:rPr>
        <w:tab/>
      </w:r>
      <w:r w:rsidRPr="00AA3250">
        <w:rPr>
          <w:sz w:val="20"/>
        </w:rPr>
        <w:fldChar w:fldCharType="begin">
          <w:ffData>
            <w:name w:val="Text5"/>
            <w:enabled/>
            <w:calcOnExit w:val="0"/>
            <w:textInput>
              <w:default w:val="&lt;Researcher's Given Name MI. Family Name&gt;"/>
            </w:textInput>
          </w:ffData>
        </w:fldChar>
      </w:r>
      <w:r w:rsidRPr="00AA3250">
        <w:rPr>
          <w:sz w:val="20"/>
        </w:rPr>
        <w:instrText xml:space="preserve"> FORMTEXT </w:instrText>
      </w:r>
      <w:r w:rsidRPr="00AA3250">
        <w:rPr>
          <w:sz w:val="20"/>
        </w:rPr>
      </w:r>
      <w:r w:rsidRPr="00AA3250">
        <w:rPr>
          <w:sz w:val="20"/>
        </w:rPr>
        <w:fldChar w:fldCharType="separate"/>
      </w:r>
      <w:r w:rsidRPr="00AA3250">
        <w:rPr>
          <w:noProof/>
          <w:sz w:val="20"/>
        </w:rPr>
        <w:t>&lt;</w:t>
      </w:r>
      <w:r w:rsidR="0064068C">
        <w:rPr>
          <w:noProof/>
          <w:sz w:val="20"/>
        </w:rPr>
        <w:t xml:space="preserve"> Researcher’</w:t>
      </w:r>
      <w:r w:rsidRPr="00AA3250">
        <w:rPr>
          <w:noProof/>
          <w:sz w:val="20"/>
        </w:rPr>
        <w:t>s Given Name MI. Family Name&gt;</w:t>
      </w:r>
      <w:r w:rsidRPr="00AA3250">
        <w:rPr>
          <w:sz w:val="20"/>
        </w:rPr>
        <w:fldChar w:fldCharType="end"/>
      </w:r>
    </w:p>
    <w:p w14:paraId="15397612" w14:textId="77777777" w:rsidR="00AA3250" w:rsidRPr="00AA3250" w:rsidRDefault="00AA3250" w:rsidP="00715137">
      <w:pPr>
        <w:rPr>
          <w:sz w:val="20"/>
        </w:rPr>
      </w:pPr>
    </w:p>
    <w:p w14:paraId="587354A6" w14:textId="1A2B8DAC" w:rsidR="00715137" w:rsidRPr="00AA3250" w:rsidRDefault="00715137" w:rsidP="00715137">
      <w:pPr>
        <w:rPr>
          <w:sz w:val="20"/>
        </w:rPr>
      </w:pPr>
      <w:r w:rsidRPr="00AA3250">
        <w:rPr>
          <w:sz w:val="20"/>
        </w:rPr>
        <w:fldChar w:fldCharType="begin">
          <w:ffData>
            <w:name w:val="Text5"/>
            <w:enabled/>
            <w:calcOnExit w:val="0"/>
            <w:textInput>
              <w:default w:val="&lt;Researcher's Given Name MI. Family Name&gt;"/>
            </w:textInput>
          </w:ffData>
        </w:fldChar>
      </w:r>
      <w:r w:rsidRPr="00AA3250">
        <w:rPr>
          <w:sz w:val="20"/>
        </w:rPr>
        <w:instrText xml:space="preserve"> FORMTEXT </w:instrText>
      </w:r>
      <w:r w:rsidRPr="00AA3250">
        <w:rPr>
          <w:sz w:val="20"/>
        </w:rPr>
      </w:r>
      <w:r w:rsidRPr="00AA3250">
        <w:rPr>
          <w:sz w:val="20"/>
        </w:rPr>
        <w:fldChar w:fldCharType="separate"/>
      </w:r>
      <w:r w:rsidRPr="00AA3250">
        <w:rPr>
          <w:noProof/>
          <w:sz w:val="20"/>
        </w:rPr>
        <w:t>&lt;</w:t>
      </w:r>
      <w:r w:rsidR="0064068C">
        <w:rPr>
          <w:noProof/>
          <w:sz w:val="20"/>
        </w:rPr>
        <w:t xml:space="preserve"> Researcher’</w:t>
      </w:r>
      <w:r w:rsidRPr="00AA3250">
        <w:rPr>
          <w:noProof/>
          <w:sz w:val="20"/>
        </w:rPr>
        <w:t>s Given Name MI. Family Name&gt;</w:t>
      </w:r>
      <w:r w:rsidRPr="00AA3250">
        <w:rPr>
          <w:sz w:val="20"/>
        </w:rPr>
        <w:fldChar w:fldCharType="end"/>
      </w:r>
      <w:r w:rsidR="00AA3250">
        <w:rPr>
          <w:sz w:val="20"/>
        </w:rPr>
        <w:t xml:space="preserve"> </w:t>
      </w:r>
      <w:r w:rsidR="00AA3250">
        <w:rPr>
          <w:sz w:val="20"/>
        </w:rPr>
        <w:tab/>
      </w:r>
      <w:r w:rsidRPr="00AA3250">
        <w:rPr>
          <w:sz w:val="20"/>
        </w:rPr>
        <w:fldChar w:fldCharType="begin">
          <w:ffData>
            <w:name w:val="Text5"/>
            <w:enabled/>
            <w:calcOnExit w:val="0"/>
            <w:textInput>
              <w:default w:val="&lt;Researcher's Given Name MI. Family Name&gt;"/>
            </w:textInput>
          </w:ffData>
        </w:fldChar>
      </w:r>
      <w:r w:rsidRPr="00AA3250">
        <w:rPr>
          <w:sz w:val="20"/>
        </w:rPr>
        <w:instrText xml:space="preserve"> FORMTEXT </w:instrText>
      </w:r>
      <w:r w:rsidRPr="00AA3250">
        <w:rPr>
          <w:sz w:val="20"/>
        </w:rPr>
      </w:r>
      <w:r w:rsidRPr="00AA3250">
        <w:rPr>
          <w:sz w:val="20"/>
        </w:rPr>
        <w:fldChar w:fldCharType="separate"/>
      </w:r>
      <w:r w:rsidRPr="00AA3250">
        <w:rPr>
          <w:noProof/>
          <w:sz w:val="20"/>
        </w:rPr>
        <w:t>&lt;</w:t>
      </w:r>
      <w:r w:rsidR="0064068C">
        <w:rPr>
          <w:noProof/>
          <w:sz w:val="20"/>
        </w:rPr>
        <w:t xml:space="preserve"> Researcher’</w:t>
      </w:r>
      <w:r w:rsidRPr="00AA3250">
        <w:rPr>
          <w:noProof/>
          <w:sz w:val="20"/>
        </w:rPr>
        <w:t>s Given Name MI. Family Name&gt;</w:t>
      </w:r>
      <w:r w:rsidRPr="00AA3250">
        <w:rPr>
          <w:sz w:val="20"/>
        </w:rPr>
        <w:fldChar w:fldCharType="end"/>
      </w:r>
    </w:p>
    <w:p w14:paraId="5B83426A" w14:textId="77777777" w:rsidR="00715137" w:rsidRDefault="00715137" w:rsidP="00715137"/>
    <w:p w14:paraId="5597BBBE" w14:textId="77777777" w:rsidR="00AA3250" w:rsidRDefault="00AA3250" w:rsidP="00715137"/>
    <w:p w14:paraId="390A3CB1" w14:textId="77777777" w:rsidR="00715137" w:rsidRDefault="00715137" w:rsidP="00715137">
      <w:r>
        <w:t>Noted by:</w:t>
      </w:r>
    </w:p>
    <w:p w14:paraId="58C735E1" w14:textId="77777777" w:rsidR="00AA3250" w:rsidRDefault="00AA3250" w:rsidP="00715137"/>
    <w:p w14:paraId="6D6AE1EF" w14:textId="77777777" w:rsidR="00715137" w:rsidRDefault="000B6F7B" w:rsidP="00715137">
      <w:pPr>
        <w:rPr>
          <w:sz w:val="20"/>
        </w:rPr>
      </w:pPr>
      <w:r w:rsidRPr="00AA3250">
        <w:rPr>
          <w:sz w:val="20"/>
        </w:rPr>
        <w:fldChar w:fldCharType="begin">
          <w:ffData>
            <w:name w:val=""/>
            <w:enabled/>
            <w:calcOnExit w:val="0"/>
            <w:textInput>
              <w:default w:val="&lt;Name of Parent/Guardian of Researcher&gt;"/>
            </w:textInput>
          </w:ffData>
        </w:fldChar>
      </w:r>
      <w:r w:rsidRPr="00AA3250">
        <w:rPr>
          <w:sz w:val="20"/>
        </w:rPr>
        <w:instrText xml:space="preserve"> FORMTEXT </w:instrText>
      </w:r>
      <w:r w:rsidRPr="00AA3250">
        <w:rPr>
          <w:sz w:val="20"/>
        </w:rPr>
      </w:r>
      <w:r w:rsidRPr="00AA3250">
        <w:rPr>
          <w:sz w:val="20"/>
        </w:rPr>
        <w:fldChar w:fldCharType="separate"/>
      </w:r>
      <w:r w:rsidRPr="00AA3250">
        <w:rPr>
          <w:noProof/>
          <w:sz w:val="20"/>
        </w:rPr>
        <w:t>&lt;Name of Parent/Guardian of Researcher&gt;</w:t>
      </w:r>
      <w:r w:rsidRPr="00AA3250">
        <w:rPr>
          <w:sz w:val="20"/>
        </w:rPr>
        <w:fldChar w:fldCharType="end"/>
      </w:r>
      <w:r w:rsidR="00AA3250">
        <w:rPr>
          <w:sz w:val="20"/>
        </w:rPr>
        <w:t xml:space="preserve"> </w:t>
      </w:r>
      <w:r w:rsidR="00AA3250">
        <w:rPr>
          <w:sz w:val="20"/>
        </w:rPr>
        <w:tab/>
      </w:r>
      <w:r w:rsidRPr="00AA3250">
        <w:rPr>
          <w:sz w:val="20"/>
        </w:rPr>
        <w:fldChar w:fldCharType="begin">
          <w:ffData>
            <w:name w:val=""/>
            <w:enabled/>
            <w:calcOnExit w:val="0"/>
            <w:textInput>
              <w:default w:val="&lt;Name of Parent/Guardian of Researcher&gt;"/>
            </w:textInput>
          </w:ffData>
        </w:fldChar>
      </w:r>
      <w:r w:rsidRPr="00AA3250">
        <w:rPr>
          <w:sz w:val="20"/>
        </w:rPr>
        <w:instrText xml:space="preserve"> FORMTEXT </w:instrText>
      </w:r>
      <w:r w:rsidRPr="00AA3250">
        <w:rPr>
          <w:sz w:val="20"/>
        </w:rPr>
      </w:r>
      <w:r w:rsidRPr="00AA3250">
        <w:rPr>
          <w:sz w:val="20"/>
        </w:rPr>
        <w:fldChar w:fldCharType="separate"/>
      </w:r>
      <w:r w:rsidRPr="00AA3250">
        <w:rPr>
          <w:noProof/>
          <w:sz w:val="20"/>
        </w:rPr>
        <w:t>&lt;Name of Parent/Guardian of Researcher&gt;</w:t>
      </w:r>
      <w:r w:rsidRPr="00AA3250">
        <w:rPr>
          <w:sz w:val="20"/>
        </w:rPr>
        <w:fldChar w:fldCharType="end"/>
      </w:r>
    </w:p>
    <w:p w14:paraId="386A8EED" w14:textId="77777777" w:rsidR="00AA3250" w:rsidRDefault="00AA3250" w:rsidP="00715137">
      <w:pPr>
        <w:rPr>
          <w:sz w:val="20"/>
        </w:rPr>
      </w:pPr>
    </w:p>
    <w:p w14:paraId="6AF9F2BC" w14:textId="77777777" w:rsidR="00AA3250" w:rsidRPr="00AA3250" w:rsidRDefault="00AA3250" w:rsidP="00715137">
      <w:pPr>
        <w:rPr>
          <w:sz w:val="20"/>
        </w:rPr>
      </w:pPr>
    </w:p>
    <w:p w14:paraId="11E211EF" w14:textId="77777777" w:rsidR="000B6F7B" w:rsidRDefault="000B6F7B" w:rsidP="00715137">
      <w:r w:rsidRPr="00AA3250">
        <w:rPr>
          <w:sz w:val="20"/>
        </w:rPr>
        <w:fldChar w:fldCharType="begin">
          <w:ffData>
            <w:name w:val=""/>
            <w:enabled/>
            <w:calcOnExit w:val="0"/>
            <w:textInput>
              <w:default w:val="&lt;Name of Parent/Guardian of Researcher&gt;"/>
            </w:textInput>
          </w:ffData>
        </w:fldChar>
      </w:r>
      <w:r w:rsidRPr="00AA3250">
        <w:rPr>
          <w:sz w:val="20"/>
        </w:rPr>
        <w:instrText xml:space="preserve"> FORMTEXT </w:instrText>
      </w:r>
      <w:r w:rsidRPr="00AA3250">
        <w:rPr>
          <w:sz w:val="20"/>
        </w:rPr>
      </w:r>
      <w:r w:rsidRPr="00AA3250">
        <w:rPr>
          <w:sz w:val="20"/>
        </w:rPr>
        <w:fldChar w:fldCharType="separate"/>
      </w:r>
      <w:r w:rsidRPr="00AA3250">
        <w:rPr>
          <w:noProof/>
          <w:sz w:val="20"/>
        </w:rPr>
        <w:t>&lt;Name of Parent/Guardian of Researcher&gt;</w:t>
      </w:r>
      <w:r w:rsidRPr="00AA3250">
        <w:rPr>
          <w:sz w:val="20"/>
        </w:rPr>
        <w:fldChar w:fldCharType="end"/>
      </w:r>
      <w:r w:rsidR="00AA3250">
        <w:rPr>
          <w:sz w:val="20"/>
        </w:rPr>
        <w:t xml:space="preserve"> </w:t>
      </w:r>
      <w:r w:rsidR="00AA3250">
        <w:rPr>
          <w:sz w:val="20"/>
        </w:rPr>
        <w:tab/>
      </w:r>
      <w:r w:rsidRPr="00AA3250">
        <w:rPr>
          <w:sz w:val="20"/>
        </w:rPr>
        <w:fldChar w:fldCharType="begin">
          <w:ffData>
            <w:name w:val=""/>
            <w:enabled/>
            <w:calcOnExit w:val="0"/>
            <w:textInput>
              <w:default w:val="&lt;Name of Parent/Guardian of Researcher&gt;"/>
            </w:textInput>
          </w:ffData>
        </w:fldChar>
      </w:r>
      <w:r w:rsidRPr="00AA3250">
        <w:rPr>
          <w:sz w:val="20"/>
        </w:rPr>
        <w:instrText xml:space="preserve"> FORMTEXT </w:instrText>
      </w:r>
      <w:r w:rsidRPr="00AA3250">
        <w:rPr>
          <w:sz w:val="20"/>
        </w:rPr>
      </w:r>
      <w:r w:rsidRPr="00AA3250">
        <w:rPr>
          <w:sz w:val="20"/>
        </w:rPr>
        <w:fldChar w:fldCharType="separate"/>
      </w:r>
      <w:r w:rsidRPr="00AA3250">
        <w:rPr>
          <w:noProof/>
          <w:sz w:val="20"/>
        </w:rPr>
        <w:t>&lt;Name of Parent/Guardian of Researcher&gt;</w:t>
      </w:r>
      <w:r w:rsidRPr="00AA3250">
        <w:rPr>
          <w:sz w:val="20"/>
        </w:rPr>
        <w:fldChar w:fldCharType="end"/>
      </w:r>
    </w:p>
    <w:p w14:paraId="28D6A636" w14:textId="77777777" w:rsidR="00AA3250" w:rsidRDefault="00AA3250" w:rsidP="00715137"/>
    <w:p w14:paraId="4DB33BC9" w14:textId="77777777" w:rsidR="00C20F99" w:rsidRDefault="00C20F99" w:rsidP="00715137"/>
    <w:p w14:paraId="70096383" w14:textId="77777777" w:rsidR="00484093" w:rsidRDefault="00AA3250" w:rsidP="00715137">
      <w:r>
        <w:t>Approved by:</w:t>
      </w:r>
    </w:p>
    <w:p w14:paraId="333B7C19" w14:textId="77777777" w:rsidR="00C20F99" w:rsidRDefault="00C20F99" w:rsidP="00715137"/>
    <w:p w14:paraId="0C1486F4" w14:textId="77777777" w:rsidR="00AA3250" w:rsidRDefault="00AA3250" w:rsidP="00715137"/>
    <w:p w14:paraId="0A89F724" w14:textId="77777777" w:rsidR="00284096" w:rsidRDefault="00C20F99" w:rsidP="00715137">
      <w:r>
        <w:rPr>
          <w:sz w:val="20"/>
        </w:rPr>
        <w:fldChar w:fldCharType="begin">
          <w:ffData>
            <w:name w:val=""/>
            <w:enabled/>
            <w:calcOnExit w:val="0"/>
            <w:textInput>
              <w:default w:val="&lt;Name of Thesis Adviser&gt;"/>
            </w:textInput>
          </w:ffData>
        </w:fldChar>
      </w:r>
      <w:r>
        <w:rPr>
          <w:sz w:val="20"/>
        </w:rPr>
        <w:instrText xml:space="preserve"> FORMTEXT </w:instrText>
      </w:r>
      <w:r>
        <w:rPr>
          <w:sz w:val="20"/>
        </w:rPr>
      </w:r>
      <w:r>
        <w:rPr>
          <w:sz w:val="20"/>
        </w:rPr>
        <w:fldChar w:fldCharType="separate"/>
      </w:r>
      <w:r>
        <w:rPr>
          <w:noProof/>
          <w:sz w:val="20"/>
        </w:rPr>
        <w:t>&lt;Name of Thesis Adviser&gt;</w:t>
      </w:r>
      <w:r>
        <w:rPr>
          <w:sz w:val="20"/>
        </w:rPr>
        <w:fldChar w:fldCharType="end"/>
      </w:r>
      <w:r>
        <w:rPr>
          <w:sz w:val="20"/>
        </w:rPr>
        <w:t xml:space="preserve"> </w:t>
      </w:r>
      <w:r>
        <w:rPr>
          <w:sz w:val="20"/>
        </w:rPr>
        <w:tab/>
      </w:r>
      <w:r>
        <w:rPr>
          <w:sz w:val="20"/>
        </w:rPr>
        <w:fldChar w:fldCharType="begin">
          <w:ffData>
            <w:name w:val=""/>
            <w:enabled/>
            <w:calcOnExit w:val="0"/>
            <w:textInput>
              <w:default w:val="&lt;Name of Thesis Coordinator&gt;"/>
            </w:textInput>
          </w:ffData>
        </w:fldChar>
      </w:r>
      <w:r>
        <w:rPr>
          <w:sz w:val="20"/>
        </w:rPr>
        <w:instrText xml:space="preserve"> FORMTEXT </w:instrText>
      </w:r>
      <w:r>
        <w:rPr>
          <w:sz w:val="20"/>
        </w:rPr>
      </w:r>
      <w:r>
        <w:rPr>
          <w:sz w:val="20"/>
        </w:rPr>
        <w:fldChar w:fldCharType="separate"/>
      </w:r>
      <w:r>
        <w:rPr>
          <w:noProof/>
          <w:sz w:val="20"/>
        </w:rPr>
        <w:t>&lt;Name of Thesis Coordinator&gt;</w:t>
      </w:r>
      <w:r>
        <w:rPr>
          <w:sz w:val="20"/>
        </w:rPr>
        <w:fldChar w:fldCharType="end"/>
      </w:r>
      <w:r w:rsidR="00284096">
        <w:br w:type="page"/>
      </w:r>
    </w:p>
    <w:p w14:paraId="69DAD1E7" w14:textId="77777777" w:rsidR="00BD443B" w:rsidRDefault="00BD443B" w:rsidP="00311B8E">
      <w:pPr>
        <w:pStyle w:val="Appendix"/>
        <w:sectPr w:rsidR="00BD443B" w:rsidSect="00CC6506">
          <w:footerReference w:type="default" r:id="rId13"/>
          <w:pgSz w:w="12240" w:h="15840"/>
          <w:pgMar w:top="1440" w:right="1440" w:bottom="1440" w:left="2160" w:header="720" w:footer="288" w:gutter="0"/>
          <w:cols w:space="720"/>
          <w:titlePg/>
          <w:docGrid w:linePitch="360"/>
        </w:sectPr>
      </w:pPr>
    </w:p>
    <w:p w14:paraId="0AB3831B" w14:textId="77777777" w:rsidR="001516D5" w:rsidRDefault="001516D5" w:rsidP="00311B8E">
      <w:pPr>
        <w:pStyle w:val="Appendix"/>
      </w:pPr>
    </w:p>
    <w:p w14:paraId="23B963C6" w14:textId="77777777" w:rsidR="001516D5" w:rsidRDefault="00311B8E" w:rsidP="00D27428">
      <w:pPr>
        <w:pStyle w:val="Appendix"/>
      </w:pPr>
      <w:r w:rsidRPr="00AF0173">
        <w:t xml:space="preserve">Appendix </w:t>
      </w:r>
      <w:r w:rsidR="00D27428">
        <w:t>C.</w:t>
      </w:r>
      <w:r w:rsidR="00BD443B">
        <w:t xml:space="preserve"> </w:t>
      </w:r>
      <w:r w:rsidR="00D27428">
        <w:t>USER’s MANUAL</w:t>
      </w:r>
      <w:r>
        <w:t xml:space="preserve"> </w:t>
      </w:r>
    </w:p>
    <w:p w14:paraId="1A3568EA" w14:textId="77777777" w:rsidR="006C2783" w:rsidRPr="001516D5" w:rsidRDefault="001516D5" w:rsidP="001516D5">
      <w:pPr>
        <w:spacing w:after="160" w:line="259" w:lineRule="auto"/>
        <w:jc w:val="left"/>
        <w:rPr>
          <w:rFonts w:cs="Arial"/>
          <w:caps/>
          <w:kern w:val="2"/>
          <w:szCs w:val="20"/>
          <w:lang w:val="en-US" w:eastAsia="ko-KR"/>
        </w:rPr>
      </w:pPr>
      <w:r>
        <w:br w:type="page"/>
      </w:r>
      <w:r w:rsidR="006C2783" w:rsidRPr="00AF0173">
        <w:lastRenderedPageBreak/>
        <w:t>Appe</w:t>
      </w:r>
      <w:r w:rsidR="00D27428">
        <w:t>ndix C. User’s Manual</w:t>
      </w:r>
    </w:p>
    <w:p w14:paraId="0E06A583" w14:textId="6E763128" w:rsidR="006C2783" w:rsidRPr="00AF0173" w:rsidRDefault="00252E85" w:rsidP="00252E85">
      <w:pPr>
        <w:pStyle w:val="BodyofResearch"/>
      </w:pPr>
      <w:r>
        <w:t xml:space="preserve">Insert here the pdf copy of your User’s </w:t>
      </w:r>
      <w:r w:rsidR="00D27428">
        <w:t>Manual</w:t>
      </w:r>
      <w:r>
        <w:t xml:space="preserve">. You may use one or more pages for your user’s manual. Ensure that all necessary information </w:t>
      </w:r>
      <w:r w:rsidR="00090F5E">
        <w:t>is</w:t>
      </w:r>
      <w:r>
        <w:t xml:space="preserve"> included</w:t>
      </w:r>
      <w:r w:rsidR="00090F5E">
        <w:t>.</w:t>
      </w:r>
    </w:p>
    <w:p w14:paraId="30085786" w14:textId="77777777" w:rsidR="006C2783" w:rsidRPr="00AF0173" w:rsidRDefault="006C2783" w:rsidP="00252E85">
      <w:pPr>
        <w:pStyle w:val="BodyofResearch"/>
      </w:pPr>
    </w:p>
    <w:p w14:paraId="4B128DB7" w14:textId="77777777" w:rsidR="006C2783" w:rsidRPr="00AF0173" w:rsidRDefault="006C2783" w:rsidP="00252E85">
      <w:pPr>
        <w:pStyle w:val="BodyofResearch"/>
        <w:rPr>
          <w:rFonts w:cs="Arial"/>
          <w:lang w:val="en-US" w:eastAsia="ko-KR"/>
        </w:rPr>
      </w:pPr>
      <w:r w:rsidRPr="00AF0173">
        <w:br w:type="page"/>
      </w:r>
    </w:p>
    <w:p w14:paraId="21D37DC0" w14:textId="77777777" w:rsidR="00CC6506" w:rsidRDefault="00CC6506" w:rsidP="00252E85">
      <w:pPr>
        <w:pStyle w:val="Appendix"/>
        <w:sectPr w:rsidR="00CC6506" w:rsidSect="00CC6506">
          <w:pgSz w:w="12240" w:h="15840"/>
          <w:pgMar w:top="1440" w:right="1440" w:bottom="1440" w:left="2160" w:header="720" w:footer="288" w:gutter="0"/>
          <w:cols w:space="720"/>
          <w:titlePg/>
          <w:docGrid w:linePitch="360"/>
        </w:sectPr>
      </w:pPr>
    </w:p>
    <w:p w14:paraId="498BE12D" w14:textId="77777777" w:rsidR="006C2783" w:rsidRPr="00AF0173" w:rsidRDefault="006C2783" w:rsidP="00252E85">
      <w:pPr>
        <w:pStyle w:val="Appendix"/>
      </w:pPr>
    </w:p>
    <w:p w14:paraId="164A5E8E" w14:textId="77777777" w:rsidR="00465C36" w:rsidRPr="00AF0173" w:rsidRDefault="006C2783" w:rsidP="00252E85">
      <w:pPr>
        <w:pStyle w:val="Appendix"/>
        <w:rPr>
          <w:b w:val="0"/>
          <w:bCs/>
          <w:sz w:val="18"/>
          <w:szCs w:val="24"/>
        </w:rPr>
      </w:pPr>
      <w:r w:rsidRPr="00AF0173">
        <w:t>Appendix D. Curriculum Vitae of Researchers</w:t>
      </w:r>
      <w:r w:rsidR="00465C36" w:rsidRPr="00AF0173">
        <w:rPr>
          <w:b w:val="0"/>
          <w:bCs/>
          <w:sz w:val="18"/>
          <w:szCs w:val="24"/>
        </w:rPr>
        <w:br w:type="page"/>
      </w:r>
    </w:p>
    <w:p w14:paraId="3E1A33F2" w14:textId="77777777" w:rsidR="006C2783" w:rsidRPr="00135FF5" w:rsidRDefault="006C2783" w:rsidP="006C2783">
      <w:pPr>
        <w:rPr>
          <w:b w:val="0"/>
          <w:bCs/>
          <w:sz w:val="20"/>
          <w:szCs w:val="24"/>
        </w:rPr>
      </w:pPr>
      <w:r w:rsidRPr="00135FF5">
        <w:rPr>
          <w:b w:val="0"/>
          <w:bCs/>
          <w:sz w:val="20"/>
          <w:szCs w:val="24"/>
        </w:rPr>
        <w:lastRenderedPageBreak/>
        <w:t xml:space="preserve">Curriculum Vitae of </w:t>
      </w:r>
    </w:p>
    <w:p w14:paraId="0E4793E6" w14:textId="77777777" w:rsidR="006C2783" w:rsidRPr="00AF0173" w:rsidRDefault="006C2783" w:rsidP="006C2783">
      <w:pPr>
        <w:rPr>
          <w:b w:val="0"/>
          <w:sz w:val="32"/>
        </w:rPr>
      </w:pPr>
      <w:r w:rsidRPr="00AF0173">
        <w:rPr>
          <w:b w:val="0"/>
          <w:sz w:val="32"/>
        </w:rPr>
        <w:fldChar w:fldCharType="begin">
          <w:ffData>
            <w:name w:val="Text11"/>
            <w:enabled/>
            <w:calcOnExit w:val="0"/>
            <w:textInput>
              <w:default w:val="&lt;GIVEN NAME MI. FAMILY NAME&gt;"/>
            </w:textInput>
          </w:ffData>
        </w:fldChar>
      </w:r>
      <w:r w:rsidRPr="00AF0173">
        <w:rPr>
          <w:b w:val="0"/>
          <w:sz w:val="32"/>
        </w:rPr>
        <w:instrText xml:space="preserve"> FORMTEXT </w:instrText>
      </w:r>
      <w:r w:rsidRPr="00AF0173">
        <w:rPr>
          <w:b w:val="0"/>
          <w:sz w:val="32"/>
        </w:rPr>
      </w:r>
      <w:r w:rsidRPr="00AF0173">
        <w:rPr>
          <w:b w:val="0"/>
          <w:sz w:val="32"/>
        </w:rPr>
        <w:fldChar w:fldCharType="separate"/>
      </w:r>
      <w:r w:rsidRPr="00AF0173">
        <w:rPr>
          <w:b w:val="0"/>
          <w:noProof/>
          <w:sz w:val="32"/>
        </w:rPr>
        <w:t>&lt;GIVEN NAME MI. FAMILY NAME&gt;</w:t>
      </w:r>
      <w:r w:rsidRPr="00AF0173">
        <w:rPr>
          <w:b w:val="0"/>
          <w:sz w:val="32"/>
        </w:rPr>
        <w:fldChar w:fldCharType="end"/>
      </w:r>
    </w:p>
    <w:p w14:paraId="6B018EE2" w14:textId="77777777" w:rsidR="006C2783" w:rsidRPr="00AF0173" w:rsidRDefault="006C2783" w:rsidP="006C2783">
      <w:pPr>
        <w:widowControl w:val="0"/>
        <w:overflowPunct w:val="0"/>
        <w:autoSpaceDE w:val="0"/>
        <w:autoSpaceDN w:val="0"/>
        <w:adjustRightInd w:val="0"/>
        <w:rPr>
          <w:sz w:val="22"/>
        </w:rPr>
      </w:pPr>
      <w:r w:rsidRPr="00AF0173">
        <w:rPr>
          <w:sz w:val="22"/>
        </w:rPr>
        <w:fldChar w:fldCharType="begin">
          <w:ffData>
            <w:name w:val="Text12"/>
            <w:enabled/>
            <w:calcOnExit w:val="0"/>
            <w:textInput>
              <w:default w:val="&lt;complete address&gt;"/>
            </w:textInput>
          </w:ffData>
        </w:fldChar>
      </w:r>
      <w:bookmarkStart w:id="12" w:name="Text12"/>
      <w:r w:rsidRPr="00AF0173">
        <w:rPr>
          <w:sz w:val="22"/>
        </w:rPr>
        <w:instrText xml:space="preserve"> FORMTEXT </w:instrText>
      </w:r>
      <w:r w:rsidRPr="00AF0173">
        <w:rPr>
          <w:sz w:val="22"/>
        </w:rPr>
      </w:r>
      <w:r w:rsidRPr="00AF0173">
        <w:rPr>
          <w:sz w:val="22"/>
        </w:rPr>
        <w:fldChar w:fldCharType="separate"/>
      </w:r>
      <w:r w:rsidRPr="00AF0173">
        <w:rPr>
          <w:noProof/>
          <w:sz w:val="22"/>
        </w:rPr>
        <w:t>&lt;complete address&gt;</w:t>
      </w:r>
      <w:r w:rsidRPr="00AF0173">
        <w:rPr>
          <w:sz w:val="22"/>
        </w:rPr>
        <w:fldChar w:fldCharType="end"/>
      </w:r>
      <w:bookmarkEnd w:id="12"/>
    </w:p>
    <w:p w14:paraId="35D35403" w14:textId="77777777" w:rsidR="006C2783" w:rsidRPr="00AF0173" w:rsidRDefault="006C2783" w:rsidP="006C2783">
      <w:pPr>
        <w:widowControl w:val="0"/>
        <w:overflowPunct w:val="0"/>
        <w:autoSpaceDE w:val="0"/>
        <w:autoSpaceDN w:val="0"/>
        <w:adjustRightInd w:val="0"/>
        <w:rPr>
          <w:sz w:val="22"/>
        </w:rPr>
      </w:pPr>
      <w:r w:rsidRPr="00AF0173">
        <w:rPr>
          <w:sz w:val="22"/>
        </w:rPr>
        <w:fldChar w:fldCharType="begin">
          <w:ffData>
            <w:name w:val="Text13"/>
            <w:enabled/>
            <w:calcOnExit w:val="0"/>
            <w:textInput>
              <w:default w:val="&lt;email address&gt;"/>
            </w:textInput>
          </w:ffData>
        </w:fldChar>
      </w:r>
      <w:bookmarkStart w:id="13" w:name="Text13"/>
      <w:r w:rsidRPr="00AF0173">
        <w:rPr>
          <w:sz w:val="22"/>
        </w:rPr>
        <w:instrText xml:space="preserve"> FORMTEXT </w:instrText>
      </w:r>
      <w:r w:rsidRPr="00AF0173">
        <w:rPr>
          <w:sz w:val="22"/>
        </w:rPr>
      </w:r>
      <w:r w:rsidRPr="00AF0173">
        <w:rPr>
          <w:sz w:val="22"/>
        </w:rPr>
        <w:fldChar w:fldCharType="separate"/>
      </w:r>
      <w:r w:rsidRPr="00AF0173">
        <w:rPr>
          <w:noProof/>
          <w:sz w:val="22"/>
        </w:rPr>
        <w:t>&lt;email address&gt;</w:t>
      </w:r>
      <w:r w:rsidRPr="00AF0173">
        <w:rPr>
          <w:sz w:val="22"/>
        </w:rPr>
        <w:fldChar w:fldCharType="end"/>
      </w:r>
      <w:bookmarkEnd w:id="13"/>
    </w:p>
    <w:p w14:paraId="074ABDC0" w14:textId="21B60117" w:rsidR="006C2783" w:rsidRPr="00AF0173" w:rsidRDefault="00090F5E" w:rsidP="006C2783">
      <w:pPr>
        <w:widowControl w:val="0"/>
        <w:overflowPunct w:val="0"/>
        <w:autoSpaceDE w:val="0"/>
        <w:autoSpaceDN w:val="0"/>
        <w:adjustRightInd w:val="0"/>
        <w:rPr>
          <w:sz w:val="22"/>
        </w:rPr>
      </w:pPr>
      <w:r>
        <w:rPr>
          <w:sz w:val="22"/>
        </w:rPr>
        <w:fldChar w:fldCharType="begin">
          <w:ffData>
            <w:name w:val="Text14"/>
            <w:enabled/>
            <w:calcOnExit w:val="0"/>
            <w:textInput>
              <w:default w:val="contact number, either cellular phone or landline or both"/>
            </w:textInput>
          </w:ffData>
        </w:fldChar>
      </w:r>
      <w:bookmarkStart w:id="14" w:name="Text14"/>
      <w:r>
        <w:rPr>
          <w:sz w:val="22"/>
        </w:rPr>
        <w:instrText xml:space="preserve"> FORMTEXT </w:instrText>
      </w:r>
      <w:r>
        <w:rPr>
          <w:sz w:val="22"/>
        </w:rPr>
      </w:r>
      <w:r>
        <w:rPr>
          <w:sz w:val="22"/>
        </w:rPr>
        <w:fldChar w:fldCharType="separate"/>
      </w:r>
      <w:r>
        <w:rPr>
          <w:noProof/>
          <w:sz w:val="22"/>
        </w:rPr>
        <w:t>contact number, either cellular phone or landline or both</w:t>
      </w:r>
      <w:r>
        <w:rPr>
          <w:sz w:val="22"/>
        </w:rPr>
        <w:fldChar w:fldCharType="end"/>
      </w:r>
      <w:bookmarkEnd w:id="14"/>
    </w:p>
    <w:p w14:paraId="595E2D3D" w14:textId="77777777" w:rsidR="006C2783" w:rsidRPr="00AF0173" w:rsidRDefault="006C2783" w:rsidP="006C2783">
      <w:pPr>
        <w:widowControl w:val="0"/>
        <w:overflowPunct w:val="0"/>
        <w:autoSpaceDE w:val="0"/>
        <w:autoSpaceDN w:val="0"/>
        <w:adjustRightInd w:val="0"/>
        <w:rPr>
          <w:sz w:val="22"/>
        </w:rPr>
      </w:pPr>
    </w:p>
    <w:p w14:paraId="0CFA69BC" w14:textId="77777777" w:rsidR="006C2783" w:rsidRPr="00AF0173" w:rsidRDefault="006C2783" w:rsidP="006C2783">
      <w:pPr>
        <w:widowControl w:val="0"/>
        <w:overflowPunct w:val="0"/>
        <w:autoSpaceDE w:val="0"/>
        <w:autoSpaceDN w:val="0"/>
        <w:adjustRightInd w:val="0"/>
        <w:rPr>
          <w:sz w:val="22"/>
        </w:rPr>
      </w:pPr>
    </w:p>
    <w:p w14:paraId="7DB70C56"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t>EDUCATIONAL BACKGROUND</w:t>
      </w:r>
    </w:p>
    <w:tbl>
      <w:tblPr>
        <w:tblW w:w="0" w:type="auto"/>
        <w:tblLook w:val="04A0" w:firstRow="1" w:lastRow="0" w:firstColumn="1" w:lastColumn="0" w:noHBand="0" w:noVBand="1"/>
      </w:tblPr>
      <w:tblGrid>
        <w:gridCol w:w="1440"/>
        <w:gridCol w:w="1800"/>
        <w:gridCol w:w="5069"/>
      </w:tblGrid>
      <w:tr w:rsidR="006C2783" w:rsidRPr="00AF0173" w14:paraId="7D29205F" w14:textId="77777777" w:rsidTr="006C2783">
        <w:tc>
          <w:tcPr>
            <w:tcW w:w="1440" w:type="dxa"/>
            <w:shd w:val="clear" w:color="auto" w:fill="auto"/>
          </w:tcPr>
          <w:p w14:paraId="72614489" w14:textId="77777777" w:rsidR="006C2783" w:rsidRPr="00AF0173" w:rsidRDefault="006C2783" w:rsidP="006C2783">
            <w:pPr>
              <w:widowControl w:val="0"/>
              <w:overflowPunct w:val="0"/>
              <w:autoSpaceDE w:val="0"/>
              <w:autoSpaceDN w:val="0"/>
              <w:adjustRightInd w:val="0"/>
              <w:jc w:val="left"/>
              <w:rPr>
                <w:b w:val="0"/>
                <w:sz w:val="22"/>
              </w:rPr>
            </w:pPr>
            <w:r w:rsidRPr="00AF0173">
              <w:rPr>
                <w:b w:val="0"/>
                <w:sz w:val="22"/>
              </w:rPr>
              <w:t>Level</w:t>
            </w:r>
          </w:p>
        </w:tc>
        <w:tc>
          <w:tcPr>
            <w:tcW w:w="1800" w:type="dxa"/>
            <w:shd w:val="clear" w:color="auto" w:fill="auto"/>
          </w:tcPr>
          <w:p w14:paraId="188F415F"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t>Inclusive Dates</w:t>
            </w:r>
          </w:p>
        </w:tc>
        <w:tc>
          <w:tcPr>
            <w:tcW w:w="5069" w:type="dxa"/>
            <w:shd w:val="clear" w:color="auto" w:fill="auto"/>
          </w:tcPr>
          <w:p w14:paraId="4ACB87E4"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t>Name of school/ Institution</w:t>
            </w:r>
          </w:p>
        </w:tc>
      </w:tr>
      <w:tr w:rsidR="006C2783" w:rsidRPr="00AF0173" w14:paraId="5B69EB7B" w14:textId="77777777" w:rsidTr="006C2783">
        <w:tc>
          <w:tcPr>
            <w:tcW w:w="1440" w:type="dxa"/>
            <w:shd w:val="clear" w:color="auto" w:fill="auto"/>
          </w:tcPr>
          <w:p w14:paraId="2DCBE7F4" w14:textId="77777777" w:rsidR="006C2783" w:rsidRPr="00AF0173" w:rsidRDefault="006C2783" w:rsidP="006C2783">
            <w:pPr>
              <w:widowControl w:val="0"/>
              <w:overflowPunct w:val="0"/>
              <w:autoSpaceDE w:val="0"/>
              <w:autoSpaceDN w:val="0"/>
              <w:adjustRightInd w:val="0"/>
              <w:jc w:val="left"/>
              <w:rPr>
                <w:b w:val="0"/>
                <w:sz w:val="22"/>
              </w:rPr>
            </w:pPr>
            <w:r w:rsidRPr="00AF0173">
              <w:rPr>
                <w:b w:val="0"/>
                <w:sz w:val="22"/>
              </w:rPr>
              <w:t>Tertiary</w:t>
            </w:r>
          </w:p>
        </w:tc>
        <w:tc>
          <w:tcPr>
            <w:tcW w:w="1800" w:type="dxa"/>
            <w:shd w:val="clear" w:color="auto" w:fill="auto"/>
          </w:tcPr>
          <w:p w14:paraId="028E56D5"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bookmarkStart w:id="15" w:name="Text15"/>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bookmarkEnd w:id="15"/>
          </w:p>
        </w:tc>
        <w:tc>
          <w:tcPr>
            <w:tcW w:w="5069" w:type="dxa"/>
            <w:shd w:val="clear" w:color="auto" w:fill="auto"/>
          </w:tcPr>
          <w:p w14:paraId="29A5DF07" w14:textId="77777777" w:rsidR="006C2783" w:rsidRPr="00AF0173" w:rsidRDefault="006C2783" w:rsidP="006C2783">
            <w:pPr>
              <w:widowControl w:val="0"/>
              <w:overflowPunct w:val="0"/>
              <w:autoSpaceDE w:val="0"/>
              <w:autoSpaceDN w:val="0"/>
              <w:adjustRightInd w:val="0"/>
              <w:rPr>
                <w:b w:val="0"/>
                <w:sz w:val="22"/>
              </w:rPr>
            </w:pPr>
          </w:p>
        </w:tc>
      </w:tr>
      <w:tr w:rsidR="006C2783" w:rsidRPr="00AF0173" w14:paraId="1A0E024A" w14:textId="77777777" w:rsidTr="006C2783">
        <w:tc>
          <w:tcPr>
            <w:tcW w:w="1440" w:type="dxa"/>
            <w:shd w:val="clear" w:color="auto" w:fill="auto"/>
          </w:tcPr>
          <w:p w14:paraId="097BB9A9" w14:textId="77777777" w:rsidR="006C2783" w:rsidRPr="00AF0173" w:rsidRDefault="006C2783" w:rsidP="006C2783">
            <w:pPr>
              <w:widowControl w:val="0"/>
              <w:overflowPunct w:val="0"/>
              <w:autoSpaceDE w:val="0"/>
              <w:autoSpaceDN w:val="0"/>
              <w:adjustRightInd w:val="0"/>
              <w:jc w:val="left"/>
              <w:rPr>
                <w:b w:val="0"/>
                <w:sz w:val="22"/>
              </w:rPr>
            </w:pPr>
            <w:r w:rsidRPr="00AF0173">
              <w:rPr>
                <w:b w:val="0"/>
                <w:sz w:val="22"/>
              </w:rPr>
              <w:t>TechVoc</w:t>
            </w:r>
          </w:p>
        </w:tc>
        <w:tc>
          <w:tcPr>
            <w:tcW w:w="1800" w:type="dxa"/>
            <w:shd w:val="clear" w:color="auto" w:fill="auto"/>
          </w:tcPr>
          <w:p w14:paraId="6A8E320D"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5069" w:type="dxa"/>
            <w:shd w:val="clear" w:color="auto" w:fill="auto"/>
          </w:tcPr>
          <w:p w14:paraId="6C231C9F" w14:textId="77777777" w:rsidR="006C2783" w:rsidRPr="00AF0173" w:rsidRDefault="006C2783" w:rsidP="006C2783">
            <w:pPr>
              <w:widowControl w:val="0"/>
              <w:overflowPunct w:val="0"/>
              <w:autoSpaceDE w:val="0"/>
              <w:autoSpaceDN w:val="0"/>
              <w:adjustRightInd w:val="0"/>
              <w:rPr>
                <w:b w:val="0"/>
                <w:sz w:val="22"/>
              </w:rPr>
            </w:pPr>
          </w:p>
        </w:tc>
      </w:tr>
      <w:tr w:rsidR="006C2783" w:rsidRPr="00AF0173" w14:paraId="7E315D31" w14:textId="77777777" w:rsidTr="006C2783">
        <w:tc>
          <w:tcPr>
            <w:tcW w:w="1440" w:type="dxa"/>
            <w:shd w:val="clear" w:color="auto" w:fill="auto"/>
          </w:tcPr>
          <w:p w14:paraId="267A948C" w14:textId="77777777" w:rsidR="006C2783" w:rsidRPr="00AF0173" w:rsidRDefault="006C2783" w:rsidP="006C2783">
            <w:pPr>
              <w:widowControl w:val="0"/>
              <w:overflowPunct w:val="0"/>
              <w:autoSpaceDE w:val="0"/>
              <w:autoSpaceDN w:val="0"/>
              <w:adjustRightInd w:val="0"/>
              <w:jc w:val="left"/>
              <w:rPr>
                <w:b w:val="0"/>
                <w:sz w:val="22"/>
              </w:rPr>
            </w:pPr>
            <w:r w:rsidRPr="00AF0173">
              <w:rPr>
                <w:b w:val="0"/>
                <w:sz w:val="22"/>
              </w:rPr>
              <w:t>High School</w:t>
            </w:r>
          </w:p>
        </w:tc>
        <w:tc>
          <w:tcPr>
            <w:tcW w:w="1800" w:type="dxa"/>
            <w:shd w:val="clear" w:color="auto" w:fill="auto"/>
          </w:tcPr>
          <w:p w14:paraId="47A17329"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5069" w:type="dxa"/>
            <w:shd w:val="clear" w:color="auto" w:fill="auto"/>
          </w:tcPr>
          <w:p w14:paraId="17CBBD7F" w14:textId="77777777" w:rsidR="006C2783" w:rsidRPr="00AF0173" w:rsidRDefault="006C2783" w:rsidP="006C2783">
            <w:pPr>
              <w:widowControl w:val="0"/>
              <w:overflowPunct w:val="0"/>
              <w:autoSpaceDE w:val="0"/>
              <w:autoSpaceDN w:val="0"/>
              <w:adjustRightInd w:val="0"/>
              <w:rPr>
                <w:b w:val="0"/>
                <w:sz w:val="22"/>
              </w:rPr>
            </w:pPr>
          </w:p>
        </w:tc>
      </w:tr>
      <w:tr w:rsidR="006C2783" w:rsidRPr="00AF0173" w14:paraId="7E55BE3B" w14:textId="77777777" w:rsidTr="006C2783">
        <w:tc>
          <w:tcPr>
            <w:tcW w:w="1440" w:type="dxa"/>
            <w:shd w:val="clear" w:color="auto" w:fill="auto"/>
          </w:tcPr>
          <w:p w14:paraId="46D11983" w14:textId="77777777" w:rsidR="006C2783" w:rsidRPr="00AF0173" w:rsidRDefault="006C2783" w:rsidP="006C2783">
            <w:pPr>
              <w:widowControl w:val="0"/>
              <w:overflowPunct w:val="0"/>
              <w:autoSpaceDE w:val="0"/>
              <w:autoSpaceDN w:val="0"/>
              <w:adjustRightInd w:val="0"/>
              <w:jc w:val="left"/>
              <w:rPr>
                <w:b w:val="0"/>
                <w:sz w:val="22"/>
              </w:rPr>
            </w:pPr>
            <w:r w:rsidRPr="00AF0173">
              <w:rPr>
                <w:b w:val="0"/>
                <w:sz w:val="22"/>
              </w:rPr>
              <w:t>Elementary</w:t>
            </w:r>
          </w:p>
        </w:tc>
        <w:tc>
          <w:tcPr>
            <w:tcW w:w="1800" w:type="dxa"/>
            <w:shd w:val="clear" w:color="auto" w:fill="auto"/>
          </w:tcPr>
          <w:p w14:paraId="5ECC820B"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5069" w:type="dxa"/>
            <w:shd w:val="clear" w:color="auto" w:fill="auto"/>
          </w:tcPr>
          <w:p w14:paraId="66A5B676" w14:textId="77777777" w:rsidR="006C2783" w:rsidRPr="00AF0173" w:rsidRDefault="006C2783" w:rsidP="006C2783">
            <w:pPr>
              <w:widowControl w:val="0"/>
              <w:overflowPunct w:val="0"/>
              <w:autoSpaceDE w:val="0"/>
              <w:autoSpaceDN w:val="0"/>
              <w:adjustRightInd w:val="0"/>
              <w:rPr>
                <w:b w:val="0"/>
                <w:sz w:val="22"/>
              </w:rPr>
            </w:pPr>
          </w:p>
        </w:tc>
      </w:tr>
    </w:tbl>
    <w:p w14:paraId="3A6FD6D1" w14:textId="77777777" w:rsidR="006C2783" w:rsidRPr="00AF0173" w:rsidRDefault="006C2783" w:rsidP="006C2783">
      <w:pPr>
        <w:widowControl w:val="0"/>
        <w:overflowPunct w:val="0"/>
        <w:autoSpaceDE w:val="0"/>
        <w:autoSpaceDN w:val="0"/>
        <w:adjustRightInd w:val="0"/>
        <w:ind w:right="20"/>
        <w:jc w:val="both"/>
        <w:rPr>
          <w:b w:val="0"/>
          <w:sz w:val="22"/>
        </w:rPr>
      </w:pPr>
    </w:p>
    <w:p w14:paraId="6F90F3A7" w14:textId="77777777" w:rsidR="006C2783" w:rsidRPr="00AF0173" w:rsidRDefault="006C2783" w:rsidP="006C2783">
      <w:pPr>
        <w:widowControl w:val="0"/>
        <w:overflowPunct w:val="0"/>
        <w:autoSpaceDE w:val="0"/>
        <w:autoSpaceDN w:val="0"/>
        <w:adjustRightInd w:val="0"/>
        <w:ind w:right="20"/>
        <w:jc w:val="both"/>
        <w:rPr>
          <w:b w:val="0"/>
          <w:sz w:val="22"/>
        </w:rPr>
      </w:pPr>
    </w:p>
    <w:p w14:paraId="26E044CE" w14:textId="77777777" w:rsidR="006C2783" w:rsidRPr="00AF0173" w:rsidRDefault="006C2783" w:rsidP="006C2783">
      <w:pPr>
        <w:widowControl w:val="0"/>
        <w:overflowPunct w:val="0"/>
        <w:autoSpaceDE w:val="0"/>
        <w:autoSpaceDN w:val="0"/>
        <w:adjustRightInd w:val="0"/>
        <w:ind w:right="20"/>
        <w:jc w:val="both"/>
        <w:rPr>
          <w:b w:val="0"/>
          <w:sz w:val="22"/>
        </w:rPr>
      </w:pPr>
      <w:r w:rsidRPr="00AF0173">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6C2783" w:rsidRPr="00AF0173" w14:paraId="75B1DF82" w14:textId="77777777" w:rsidTr="006C2783">
        <w:tc>
          <w:tcPr>
            <w:tcW w:w="1783" w:type="dxa"/>
            <w:shd w:val="clear" w:color="auto" w:fill="auto"/>
            <w:vAlign w:val="center"/>
          </w:tcPr>
          <w:p w14:paraId="04BC657C"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t>Inclusive Dates</w:t>
            </w:r>
          </w:p>
        </w:tc>
        <w:tc>
          <w:tcPr>
            <w:tcW w:w="3152" w:type="dxa"/>
            <w:shd w:val="clear" w:color="auto" w:fill="auto"/>
            <w:vAlign w:val="center"/>
          </w:tcPr>
          <w:p w14:paraId="4A8E06EF"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t xml:space="preserve">Nature of Experience/ </w:t>
            </w:r>
          </w:p>
          <w:p w14:paraId="45ACE434"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t>Job Title</w:t>
            </w:r>
          </w:p>
        </w:tc>
        <w:tc>
          <w:tcPr>
            <w:tcW w:w="3374" w:type="dxa"/>
            <w:shd w:val="clear" w:color="auto" w:fill="auto"/>
            <w:vAlign w:val="center"/>
          </w:tcPr>
          <w:p w14:paraId="14BB6F84"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t>Name and Address of Company or Organization</w:t>
            </w:r>
          </w:p>
        </w:tc>
      </w:tr>
      <w:tr w:rsidR="006C2783" w:rsidRPr="00AF0173" w14:paraId="5918BC6A" w14:textId="77777777" w:rsidTr="006C2783">
        <w:tc>
          <w:tcPr>
            <w:tcW w:w="1783" w:type="dxa"/>
            <w:shd w:val="clear" w:color="auto" w:fill="auto"/>
          </w:tcPr>
          <w:p w14:paraId="43D88626"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3152" w:type="dxa"/>
            <w:shd w:val="clear" w:color="auto" w:fill="auto"/>
          </w:tcPr>
          <w:p w14:paraId="649F2676" w14:textId="77777777" w:rsidR="006C2783" w:rsidRPr="00AF0173" w:rsidRDefault="006C2783" w:rsidP="006C2783">
            <w:pPr>
              <w:widowControl w:val="0"/>
              <w:overflowPunct w:val="0"/>
              <w:autoSpaceDE w:val="0"/>
              <w:autoSpaceDN w:val="0"/>
              <w:adjustRightInd w:val="0"/>
              <w:rPr>
                <w:b w:val="0"/>
                <w:sz w:val="22"/>
              </w:rPr>
            </w:pPr>
          </w:p>
        </w:tc>
        <w:tc>
          <w:tcPr>
            <w:tcW w:w="3374" w:type="dxa"/>
            <w:shd w:val="clear" w:color="auto" w:fill="auto"/>
          </w:tcPr>
          <w:p w14:paraId="489361B8" w14:textId="77777777" w:rsidR="006C2783" w:rsidRPr="00AF0173" w:rsidRDefault="006C2783" w:rsidP="006C2783">
            <w:pPr>
              <w:widowControl w:val="0"/>
              <w:overflowPunct w:val="0"/>
              <w:autoSpaceDE w:val="0"/>
              <w:autoSpaceDN w:val="0"/>
              <w:adjustRightInd w:val="0"/>
              <w:rPr>
                <w:b w:val="0"/>
                <w:sz w:val="22"/>
              </w:rPr>
            </w:pPr>
          </w:p>
        </w:tc>
      </w:tr>
      <w:tr w:rsidR="006C2783" w:rsidRPr="00AF0173" w14:paraId="382E91D2" w14:textId="77777777" w:rsidTr="006C2783">
        <w:tc>
          <w:tcPr>
            <w:tcW w:w="1783" w:type="dxa"/>
            <w:shd w:val="clear" w:color="auto" w:fill="auto"/>
          </w:tcPr>
          <w:p w14:paraId="25010FEB"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3152" w:type="dxa"/>
            <w:shd w:val="clear" w:color="auto" w:fill="auto"/>
          </w:tcPr>
          <w:p w14:paraId="34CC62F1" w14:textId="77777777" w:rsidR="006C2783" w:rsidRPr="00AF0173" w:rsidRDefault="006C2783" w:rsidP="006C2783">
            <w:pPr>
              <w:widowControl w:val="0"/>
              <w:overflowPunct w:val="0"/>
              <w:autoSpaceDE w:val="0"/>
              <w:autoSpaceDN w:val="0"/>
              <w:adjustRightInd w:val="0"/>
              <w:rPr>
                <w:b w:val="0"/>
                <w:sz w:val="22"/>
              </w:rPr>
            </w:pPr>
          </w:p>
        </w:tc>
        <w:tc>
          <w:tcPr>
            <w:tcW w:w="3374" w:type="dxa"/>
            <w:shd w:val="clear" w:color="auto" w:fill="auto"/>
          </w:tcPr>
          <w:p w14:paraId="1FFC96B6" w14:textId="77777777" w:rsidR="006C2783" w:rsidRPr="00AF0173" w:rsidRDefault="006C2783" w:rsidP="006C2783">
            <w:pPr>
              <w:widowControl w:val="0"/>
              <w:overflowPunct w:val="0"/>
              <w:autoSpaceDE w:val="0"/>
              <w:autoSpaceDN w:val="0"/>
              <w:adjustRightInd w:val="0"/>
              <w:rPr>
                <w:b w:val="0"/>
                <w:sz w:val="22"/>
              </w:rPr>
            </w:pPr>
          </w:p>
        </w:tc>
      </w:tr>
      <w:tr w:rsidR="006C2783" w:rsidRPr="00AF0173" w14:paraId="3F4B6CD0" w14:textId="77777777" w:rsidTr="006C2783">
        <w:tc>
          <w:tcPr>
            <w:tcW w:w="1783" w:type="dxa"/>
            <w:shd w:val="clear" w:color="auto" w:fill="auto"/>
          </w:tcPr>
          <w:p w14:paraId="6D9CE6A0"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3152" w:type="dxa"/>
            <w:shd w:val="clear" w:color="auto" w:fill="auto"/>
          </w:tcPr>
          <w:p w14:paraId="374870F3" w14:textId="77777777" w:rsidR="006C2783" w:rsidRPr="00AF0173" w:rsidRDefault="006C2783" w:rsidP="006C2783">
            <w:pPr>
              <w:widowControl w:val="0"/>
              <w:overflowPunct w:val="0"/>
              <w:autoSpaceDE w:val="0"/>
              <w:autoSpaceDN w:val="0"/>
              <w:adjustRightInd w:val="0"/>
              <w:rPr>
                <w:b w:val="0"/>
                <w:sz w:val="22"/>
              </w:rPr>
            </w:pPr>
          </w:p>
        </w:tc>
        <w:tc>
          <w:tcPr>
            <w:tcW w:w="3374" w:type="dxa"/>
            <w:shd w:val="clear" w:color="auto" w:fill="auto"/>
          </w:tcPr>
          <w:p w14:paraId="7121F89C" w14:textId="77777777" w:rsidR="006C2783" w:rsidRPr="00AF0173" w:rsidRDefault="006C2783" w:rsidP="006C2783">
            <w:pPr>
              <w:widowControl w:val="0"/>
              <w:overflowPunct w:val="0"/>
              <w:autoSpaceDE w:val="0"/>
              <w:autoSpaceDN w:val="0"/>
              <w:adjustRightInd w:val="0"/>
              <w:rPr>
                <w:b w:val="0"/>
                <w:sz w:val="22"/>
              </w:rPr>
            </w:pPr>
          </w:p>
        </w:tc>
      </w:tr>
      <w:tr w:rsidR="006C2783" w:rsidRPr="00AF0173" w14:paraId="12054BA6" w14:textId="77777777" w:rsidTr="006C2783">
        <w:tc>
          <w:tcPr>
            <w:tcW w:w="1783" w:type="dxa"/>
            <w:shd w:val="clear" w:color="auto" w:fill="auto"/>
          </w:tcPr>
          <w:p w14:paraId="4B9A3005"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3152" w:type="dxa"/>
            <w:shd w:val="clear" w:color="auto" w:fill="auto"/>
          </w:tcPr>
          <w:p w14:paraId="7530FC17" w14:textId="77777777" w:rsidR="006C2783" w:rsidRPr="00AF0173" w:rsidRDefault="006C2783" w:rsidP="006C2783">
            <w:pPr>
              <w:widowControl w:val="0"/>
              <w:overflowPunct w:val="0"/>
              <w:autoSpaceDE w:val="0"/>
              <w:autoSpaceDN w:val="0"/>
              <w:adjustRightInd w:val="0"/>
              <w:rPr>
                <w:b w:val="0"/>
                <w:sz w:val="22"/>
              </w:rPr>
            </w:pPr>
          </w:p>
        </w:tc>
        <w:tc>
          <w:tcPr>
            <w:tcW w:w="3374" w:type="dxa"/>
            <w:shd w:val="clear" w:color="auto" w:fill="auto"/>
          </w:tcPr>
          <w:p w14:paraId="7343FB1C" w14:textId="77777777" w:rsidR="006C2783" w:rsidRPr="00AF0173" w:rsidRDefault="006C2783" w:rsidP="006C2783">
            <w:pPr>
              <w:widowControl w:val="0"/>
              <w:overflowPunct w:val="0"/>
              <w:autoSpaceDE w:val="0"/>
              <w:autoSpaceDN w:val="0"/>
              <w:adjustRightInd w:val="0"/>
              <w:rPr>
                <w:b w:val="0"/>
                <w:sz w:val="22"/>
              </w:rPr>
            </w:pPr>
          </w:p>
        </w:tc>
      </w:tr>
    </w:tbl>
    <w:p w14:paraId="7033D720" w14:textId="77777777" w:rsidR="006C2783" w:rsidRPr="00AF0173" w:rsidRDefault="006C2783" w:rsidP="006C2783">
      <w:pPr>
        <w:widowControl w:val="0"/>
        <w:overflowPunct w:val="0"/>
        <w:autoSpaceDE w:val="0"/>
        <w:autoSpaceDN w:val="0"/>
        <w:adjustRightInd w:val="0"/>
        <w:ind w:right="20"/>
        <w:jc w:val="both"/>
        <w:rPr>
          <w:b w:val="0"/>
          <w:sz w:val="16"/>
        </w:rPr>
      </w:pPr>
      <w:r w:rsidRPr="00AF0173">
        <w:rPr>
          <w:sz w:val="16"/>
        </w:rPr>
        <w:t>Listed in reverse chronological order (most recent first).</w:t>
      </w:r>
    </w:p>
    <w:p w14:paraId="0FD0CCD5" w14:textId="77777777" w:rsidR="006C2783" w:rsidRPr="00AF0173" w:rsidRDefault="006C2783" w:rsidP="006C2783">
      <w:pPr>
        <w:widowControl w:val="0"/>
        <w:overflowPunct w:val="0"/>
        <w:autoSpaceDE w:val="0"/>
        <w:autoSpaceDN w:val="0"/>
        <w:adjustRightInd w:val="0"/>
        <w:ind w:right="20"/>
        <w:jc w:val="both"/>
        <w:rPr>
          <w:sz w:val="22"/>
        </w:rPr>
      </w:pPr>
    </w:p>
    <w:p w14:paraId="584EB190" w14:textId="77777777" w:rsidR="006C2783" w:rsidRPr="00AF0173" w:rsidRDefault="006C2783" w:rsidP="006C2783">
      <w:pPr>
        <w:widowControl w:val="0"/>
        <w:overflowPunct w:val="0"/>
        <w:autoSpaceDE w:val="0"/>
        <w:autoSpaceDN w:val="0"/>
        <w:adjustRightInd w:val="0"/>
        <w:ind w:right="20"/>
        <w:jc w:val="both"/>
        <w:rPr>
          <w:sz w:val="22"/>
        </w:rPr>
      </w:pPr>
    </w:p>
    <w:p w14:paraId="5DFEC544" w14:textId="77777777" w:rsidR="006C2783" w:rsidRPr="00AF0173" w:rsidRDefault="006C2783" w:rsidP="006C2783">
      <w:pPr>
        <w:widowControl w:val="0"/>
        <w:overflowPunct w:val="0"/>
        <w:autoSpaceDE w:val="0"/>
        <w:autoSpaceDN w:val="0"/>
        <w:adjustRightInd w:val="0"/>
        <w:ind w:right="20"/>
        <w:jc w:val="both"/>
        <w:rPr>
          <w:b w:val="0"/>
          <w:sz w:val="22"/>
        </w:rPr>
      </w:pPr>
      <w:r w:rsidRPr="00AF0173">
        <w:rPr>
          <w:b w:val="0"/>
          <w:sz w:val="22"/>
        </w:rPr>
        <w:t>AFFILIATIONS</w:t>
      </w:r>
    </w:p>
    <w:tbl>
      <w:tblPr>
        <w:tblW w:w="0" w:type="auto"/>
        <w:tblLook w:val="04A0" w:firstRow="1" w:lastRow="0" w:firstColumn="1" w:lastColumn="0" w:noHBand="0" w:noVBand="1"/>
      </w:tblPr>
      <w:tblGrid>
        <w:gridCol w:w="1788"/>
        <w:gridCol w:w="3163"/>
        <w:gridCol w:w="3358"/>
      </w:tblGrid>
      <w:tr w:rsidR="006C2783" w:rsidRPr="00AF0173" w14:paraId="79C95D59" w14:textId="77777777" w:rsidTr="006C2783">
        <w:tc>
          <w:tcPr>
            <w:tcW w:w="1788" w:type="dxa"/>
            <w:shd w:val="clear" w:color="auto" w:fill="auto"/>
            <w:vAlign w:val="center"/>
          </w:tcPr>
          <w:p w14:paraId="11E2A762"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t>Inclusive Dates</w:t>
            </w:r>
          </w:p>
        </w:tc>
        <w:tc>
          <w:tcPr>
            <w:tcW w:w="3163" w:type="dxa"/>
            <w:shd w:val="clear" w:color="auto" w:fill="auto"/>
            <w:vAlign w:val="center"/>
          </w:tcPr>
          <w:p w14:paraId="3F3C20BC"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t>Name of Organization</w:t>
            </w:r>
          </w:p>
        </w:tc>
        <w:tc>
          <w:tcPr>
            <w:tcW w:w="3358" w:type="dxa"/>
            <w:shd w:val="clear" w:color="auto" w:fill="auto"/>
            <w:vAlign w:val="center"/>
          </w:tcPr>
          <w:p w14:paraId="00C0A6BD"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t>Position</w:t>
            </w:r>
          </w:p>
        </w:tc>
      </w:tr>
      <w:tr w:rsidR="006C2783" w:rsidRPr="00AF0173" w14:paraId="6055ABB6" w14:textId="77777777" w:rsidTr="006C2783">
        <w:tc>
          <w:tcPr>
            <w:tcW w:w="1788" w:type="dxa"/>
            <w:shd w:val="clear" w:color="auto" w:fill="auto"/>
          </w:tcPr>
          <w:p w14:paraId="3D0F247B"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3163" w:type="dxa"/>
            <w:shd w:val="clear" w:color="auto" w:fill="auto"/>
          </w:tcPr>
          <w:p w14:paraId="08F75F86" w14:textId="77777777" w:rsidR="006C2783" w:rsidRPr="00AF0173" w:rsidRDefault="006C2783" w:rsidP="006C2783">
            <w:pPr>
              <w:widowControl w:val="0"/>
              <w:overflowPunct w:val="0"/>
              <w:autoSpaceDE w:val="0"/>
              <w:autoSpaceDN w:val="0"/>
              <w:adjustRightInd w:val="0"/>
              <w:rPr>
                <w:b w:val="0"/>
                <w:sz w:val="22"/>
              </w:rPr>
            </w:pPr>
          </w:p>
        </w:tc>
        <w:tc>
          <w:tcPr>
            <w:tcW w:w="3358" w:type="dxa"/>
            <w:shd w:val="clear" w:color="auto" w:fill="auto"/>
          </w:tcPr>
          <w:p w14:paraId="15184D2E" w14:textId="77777777" w:rsidR="006C2783" w:rsidRPr="00AF0173" w:rsidRDefault="006C2783" w:rsidP="006C2783">
            <w:pPr>
              <w:widowControl w:val="0"/>
              <w:overflowPunct w:val="0"/>
              <w:autoSpaceDE w:val="0"/>
              <w:autoSpaceDN w:val="0"/>
              <w:adjustRightInd w:val="0"/>
              <w:rPr>
                <w:b w:val="0"/>
                <w:sz w:val="22"/>
              </w:rPr>
            </w:pPr>
          </w:p>
        </w:tc>
      </w:tr>
      <w:tr w:rsidR="006C2783" w:rsidRPr="00AF0173" w14:paraId="1C03F783" w14:textId="77777777" w:rsidTr="006C2783">
        <w:tc>
          <w:tcPr>
            <w:tcW w:w="1788" w:type="dxa"/>
            <w:shd w:val="clear" w:color="auto" w:fill="auto"/>
          </w:tcPr>
          <w:p w14:paraId="51A94254"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3163" w:type="dxa"/>
            <w:shd w:val="clear" w:color="auto" w:fill="auto"/>
          </w:tcPr>
          <w:p w14:paraId="656268DB" w14:textId="77777777" w:rsidR="006C2783" w:rsidRPr="00AF0173" w:rsidRDefault="006C2783" w:rsidP="006C2783">
            <w:pPr>
              <w:widowControl w:val="0"/>
              <w:overflowPunct w:val="0"/>
              <w:autoSpaceDE w:val="0"/>
              <w:autoSpaceDN w:val="0"/>
              <w:adjustRightInd w:val="0"/>
              <w:rPr>
                <w:b w:val="0"/>
                <w:sz w:val="22"/>
              </w:rPr>
            </w:pPr>
          </w:p>
        </w:tc>
        <w:tc>
          <w:tcPr>
            <w:tcW w:w="3358" w:type="dxa"/>
            <w:shd w:val="clear" w:color="auto" w:fill="auto"/>
          </w:tcPr>
          <w:p w14:paraId="0B5D7952" w14:textId="77777777" w:rsidR="006C2783" w:rsidRPr="00AF0173" w:rsidRDefault="006C2783" w:rsidP="006C2783">
            <w:pPr>
              <w:widowControl w:val="0"/>
              <w:overflowPunct w:val="0"/>
              <w:autoSpaceDE w:val="0"/>
              <w:autoSpaceDN w:val="0"/>
              <w:adjustRightInd w:val="0"/>
              <w:rPr>
                <w:b w:val="0"/>
                <w:sz w:val="22"/>
              </w:rPr>
            </w:pPr>
          </w:p>
        </w:tc>
      </w:tr>
      <w:tr w:rsidR="006C2783" w:rsidRPr="00AF0173" w14:paraId="30815832" w14:textId="77777777" w:rsidTr="006C2783">
        <w:tc>
          <w:tcPr>
            <w:tcW w:w="1788" w:type="dxa"/>
            <w:shd w:val="clear" w:color="auto" w:fill="auto"/>
          </w:tcPr>
          <w:p w14:paraId="5F3B2352"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3163" w:type="dxa"/>
            <w:shd w:val="clear" w:color="auto" w:fill="auto"/>
          </w:tcPr>
          <w:p w14:paraId="7AC6EC9C" w14:textId="77777777" w:rsidR="006C2783" w:rsidRPr="00AF0173" w:rsidRDefault="006C2783" w:rsidP="006C2783">
            <w:pPr>
              <w:widowControl w:val="0"/>
              <w:overflowPunct w:val="0"/>
              <w:autoSpaceDE w:val="0"/>
              <w:autoSpaceDN w:val="0"/>
              <w:adjustRightInd w:val="0"/>
              <w:rPr>
                <w:b w:val="0"/>
                <w:sz w:val="22"/>
              </w:rPr>
            </w:pPr>
          </w:p>
        </w:tc>
        <w:tc>
          <w:tcPr>
            <w:tcW w:w="3358" w:type="dxa"/>
            <w:shd w:val="clear" w:color="auto" w:fill="auto"/>
          </w:tcPr>
          <w:p w14:paraId="3C70051F" w14:textId="77777777" w:rsidR="006C2783" w:rsidRPr="00AF0173" w:rsidRDefault="006C2783" w:rsidP="006C2783">
            <w:pPr>
              <w:widowControl w:val="0"/>
              <w:overflowPunct w:val="0"/>
              <w:autoSpaceDE w:val="0"/>
              <w:autoSpaceDN w:val="0"/>
              <w:adjustRightInd w:val="0"/>
              <w:rPr>
                <w:b w:val="0"/>
                <w:sz w:val="22"/>
              </w:rPr>
            </w:pPr>
          </w:p>
        </w:tc>
      </w:tr>
      <w:tr w:rsidR="006C2783" w:rsidRPr="00AF0173" w14:paraId="0D3EE5A6" w14:textId="77777777" w:rsidTr="006C2783">
        <w:tc>
          <w:tcPr>
            <w:tcW w:w="1788" w:type="dxa"/>
            <w:shd w:val="clear" w:color="auto" w:fill="auto"/>
          </w:tcPr>
          <w:p w14:paraId="6D213926" w14:textId="77777777" w:rsidR="006C2783" w:rsidRPr="00AF0173" w:rsidRDefault="006C2783" w:rsidP="006C2783">
            <w:pPr>
              <w:widowControl w:val="0"/>
              <w:overflowPunct w:val="0"/>
              <w:autoSpaceDE w:val="0"/>
              <w:autoSpaceDN w:val="0"/>
              <w:adjustRightInd w:val="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3163" w:type="dxa"/>
            <w:shd w:val="clear" w:color="auto" w:fill="auto"/>
          </w:tcPr>
          <w:p w14:paraId="2E9A4F7B" w14:textId="77777777" w:rsidR="006C2783" w:rsidRPr="00AF0173" w:rsidRDefault="006C2783" w:rsidP="006C2783">
            <w:pPr>
              <w:widowControl w:val="0"/>
              <w:overflowPunct w:val="0"/>
              <w:autoSpaceDE w:val="0"/>
              <w:autoSpaceDN w:val="0"/>
              <w:adjustRightInd w:val="0"/>
              <w:rPr>
                <w:b w:val="0"/>
                <w:sz w:val="22"/>
              </w:rPr>
            </w:pPr>
          </w:p>
        </w:tc>
        <w:tc>
          <w:tcPr>
            <w:tcW w:w="3358" w:type="dxa"/>
            <w:shd w:val="clear" w:color="auto" w:fill="auto"/>
          </w:tcPr>
          <w:p w14:paraId="70E7F214" w14:textId="77777777" w:rsidR="006C2783" w:rsidRPr="00AF0173" w:rsidRDefault="006C2783" w:rsidP="006C2783">
            <w:pPr>
              <w:widowControl w:val="0"/>
              <w:overflowPunct w:val="0"/>
              <w:autoSpaceDE w:val="0"/>
              <w:autoSpaceDN w:val="0"/>
              <w:adjustRightInd w:val="0"/>
              <w:rPr>
                <w:b w:val="0"/>
                <w:sz w:val="22"/>
              </w:rPr>
            </w:pPr>
          </w:p>
        </w:tc>
      </w:tr>
    </w:tbl>
    <w:p w14:paraId="40FCD8DD" w14:textId="77777777" w:rsidR="006C2783" w:rsidRPr="00AF0173" w:rsidRDefault="006C2783" w:rsidP="006C2783">
      <w:pPr>
        <w:widowControl w:val="0"/>
        <w:overflowPunct w:val="0"/>
        <w:autoSpaceDE w:val="0"/>
        <w:autoSpaceDN w:val="0"/>
        <w:adjustRightInd w:val="0"/>
        <w:ind w:right="20"/>
        <w:jc w:val="both"/>
        <w:rPr>
          <w:b w:val="0"/>
          <w:sz w:val="16"/>
        </w:rPr>
      </w:pPr>
      <w:r w:rsidRPr="00AF0173">
        <w:rPr>
          <w:sz w:val="16"/>
        </w:rPr>
        <w:t>Listed in reverse chronological order (most recent first).</w:t>
      </w:r>
    </w:p>
    <w:p w14:paraId="3F185BAB" w14:textId="77777777" w:rsidR="006C2783" w:rsidRPr="00AF0173" w:rsidRDefault="006C2783" w:rsidP="006C2783">
      <w:pPr>
        <w:widowControl w:val="0"/>
        <w:overflowPunct w:val="0"/>
        <w:autoSpaceDE w:val="0"/>
        <w:autoSpaceDN w:val="0"/>
        <w:adjustRightInd w:val="0"/>
        <w:ind w:right="20"/>
        <w:jc w:val="both"/>
        <w:rPr>
          <w:sz w:val="22"/>
        </w:rPr>
      </w:pPr>
    </w:p>
    <w:p w14:paraId="2481909B" w14:textId="77777777" w:rsidR="006C2783" w:rsidRPr="00AF0173" w:rsidRDefault="006C2783" w:rsidP="006C2783">
      <w:pPr>
        <w:widowControl w:val="0"/>
        <w:overflowPunct w:val="0"/>
        <w:autoSpaceDE w:val="0"/>
        <w:autoSpaceDN w:val="0"/>
        <w:adjustRightInd w:val="0"/>
        <w:ind w:right="20"/>
        <w:jc w:val="both"/>
        <w:rPr>
          <w:b w:val="0"/>
          <w:sz w:val="22"/>
        </w:rPr>
      </w:pPr>
      <w:r w:rsidRPr="00AF0173">
        <w:rPr>
          <w:sz w:val="22"/>
        </w:rPr>
        <w:br/>
      </w:r>
      <w:r w:rsidRPr="00AF0173">
        <w:rPr>
          <w:b w:val="0"/>
          <w:sz w:val="22"/>
        </w:rPr>
        <w:t>SKILLS</w:t>
      </w:r>
    </w:p>
    <w:tbl>
      <w:tblPr>
        <w:tblW w:w="0" w:type="auto"/>
        <w:tblLook w:val="04A0" w:firstRow="1" w:lastRow="0" w:firstColumn="1" w:lastColumn="0" w:noHBand="0" w:noVBand="1"/>
      </w:tblPr>
      <w:tblGrid>
        <w:gridCol w:w="2903"/>
        <w:gridCol w:w="2639"/>
        <w:gridCol w:w="2767"/>
      </w:tblGrid>
      <w:tr w:rsidR="006C2783" w:rsidRPr="00AF0173" w14:paraId="5A05E92C" w14:textId="77777777" w:rsidTr="006C2783">
        <w:tc>
          <w:tcPr>
            <w:tcW w:w="2903" w:type="dxa"/>
            <w:shd w:val="clear" w:color="auto" w:fill="auto"/>
          </w:tcPr>
          <w:p w14:paraId="199549DA" w14:textId="77777777" w:rsidR="006C2783" w:rsidRPr="00AF0173" w:rsidRDefault="006C2783" w:rsidP="006C2783">
            <w:pPr>
              <w:widowControl w:val="0"/>
              <w:overflowPunct w:val="0"/>
              <w:autoSpaceDE w:val="0"/>
              <w:autoSpaceDN w:val="0"/>
              <w:adjustRightInd w:val="0"/>
              <w:ind w:right="20"/>
              <w:rPr>
                <w:b w:val="0"/>
                <w:sz w:val="22"/>
              </w:rPr>
            </w:pPr>
            <w:r w:rsidRPr="00AF0173">
              <w:rPr>
                <w:b w:val="0"/>
                <w:sz w:val="22"/>
              </w:rPr>
              <w:t>SKILLS</w:t>
            </w:r>
          </w:p>
        </w:tc>
        <w:tc>
          <w:tcPr>
            <w:tcW w:w="2639" w:type="dxa"/>
            <w:shd w:val="clear" w:color="auto" w:fill="auto"/>
          </w:tcPr>
          <w:p w14:paraId="0F3EE4E0" w14:textId="77777777" w:rsidR="006C2783" w:rsidRPr="00AF0173" w:rsidRDefault="006C2783" w:rsidP="006C2783">
            <w:pPr>
              <w:widowControl w:val="0"/>
              <w:overflowPunct w:val="0"/>
              <w:autoSpaceDE w:val="0"/>
              <w:autoSpaceDN w:val="0"/>
              <w:adjustRightInd w:val="0"/>
              <w:ind w:right="20"/>
              <w:rPr>
                <w:b w:val="0"/>
                <w:sz w:val="22"/>
              </w:rPr>
            </w:pPr>
            <w:r w:rsidRPr="00AF0173">
              <w:rPr>
                <w:b w:val="0"/>
                <w:sz w:val="22"/>
              </w:rPr>
              <w:t>Level of Competency</w:t>
            </w:r>
          </w:p>
        </w:tc>
        <w:tc>
          <w:tcPr>
            <w:tcW w:w="2767" w:type="dxa"/>
            <w:shd w:val="clear" w:color="auto" w:fill="auto"/>
          </w:tcPr>
          <w:p w14:paraId="7ADF0D15" w14:textId="77777777" w:rsidR="006C2783" w:rsidRPr="00AF0173" w:rsidRDefault="006C2783" w:rsidP="006C2783">
            <w:pPr>
              <w:widowControl w:val="0"/>
              <w:overflowPunct w:val="0"/>
              <w:autoSpaceDE w:val="0"/>
              <w:autoSpaceDN w:val="0"/>
              <w:adjustRightInd w:val="0"/>
              <w:ind w:right="20"/>
              <w:rPr>
                <w:b w:val="0"/>
                <w:sz w:val="22"/>
              </w:rPr>
            </w:pPr>
            <w:r w:rsidRPr="00AF0173">
              <w:rPr>
                <w:b w:val="0"/>
                <w:sz w:val="22"/>
              </w:rPr>
              <w:t>Date Acquired</w:t>
            </w:r>
          </w:p>
        </w:tc>
      </w:tr>
      <w:tr w:rsidR="006C2783" w:rsidRPr="00AF0173" w14:paraId="4EE756B7" w14:textId="77777777" w:rsidTr="006C2783">
        <w:tc>
          <w:tcPr>
            <w:tcW w:w="2903" w:type="dxa"/>
            <w:shd w:val="clear" w:color="auto" w:fill="auto"/>
          </w:tcPr>
          <w:p w14:paraId="2FCF1148" w14:textId="77777777" w:rsidR="006C2783" w:rsidRPr="00AF0173" w:rsidRDefault="006C2783" w:rsidP="006C2783">
            <w:pPr>
              <w:widowControl w:val="0"/>
              <w:overflowPunct w:val="0"/>
              <w:autoSpaceDE w:val="0"/>
              <w:autoSpaceDN w:val="0"/>
              <w:adjustRightInd w:val="0"/>
              <w:ind w:right="20"/>
              <w:jc w:val="both"/>
              <w:rPr>
                <w:b w:val="0"/>
                <w:sz w:val="22"/>
              </w:rPr>
            </w:pPr>
          </w:p>
        </w:tc>
        <w:tc>
          <w:tcPr>
            <w:tcW w:w="2639" w:type="dxa"/>
            <w:shd w:val="clear" w:color="auto" w:fill="auto"/>
          </w:tcPr>
          <w:p w14:paraId="35D6B7E5" w14:textId="77777777" w:rsidR="006C2783" w:rsidRPr="00AF0173" w:rsidRDefault="006C2783" w:rsidP="006C2783">
            <w:pPr>
              <w:widowControl w:val="0"/>
              <w:overflowPunct w:val="0"/>
              <w:autoSpaceDE w:val="0"/>
              <w:autoSpaceDN w:val="0"/>
              <w:adjustRightInd w:val="0"/>
              <w:ind w:right="20"/>
              <w:jc w:val="both"/>
              <w:rPr>
                <w:b w:val="0"/>
                <w:sz w:val="22"/>
              </w:rPr>
            </w:pPr>
          </w:p>
        </w:tc>
        <w:tc>
          <w:tcPr>
            <w:tcW w:w="2767" w:type="dxa"/>
            <w:shd w:val="clear" w:color="auto" w:fill="auto"/>
          </w:tcPr>
          <w:p w14:paraId="0959A3A3" w14:textId="77777777" w:rsidR="006C2783" w:rsidRPr="00AF0173" w:rsidRDefault="006C2783" w:rsidP="006C2783">
            <w:pPr>
              <w:widowControl w:val="0"/>
              <w:overflowPunct w:val="0"/>
              <w:autoSpaceDE w:val="0"/>
              <w:autoSpaceDN w:val="0"/>
              <w:adjustRightInd w:val="0"/>
              <w:ind w:right="2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r>
      <w:tr w:rsidR="006C2783" w:rsidRPr="00AF0173" w14:paraId="2FF02D68" w14:textId="77777777" w:rsidTr="006C2783">
        <w:tc>
          <w:tcPr>
            <w:tcW w:w="2903" w:type="dxa"/>
            <w:shd w:val="clear" w:color="auto" w:fill="auto"/>
          </w:tcPr>
          <w:p w14:paraId="1BF694A8" w14:textId="77777777" w:rsidR="006C2783" w:rsidRPr="00AF0173" w:rsidRDefault="006C2783" w:rsidP="006C2783">
            <w:pPr>
              <w:widowControl w:val="0"/>
              <w:overflowPunct w:val="0"/>
              <w:autoSpaceDE w:val="0"/>
              <w:autoSpaceDN w:val="0"/>
              <w:adjustRightInd w:val="0"/>
              <w:ind w:right="20"/>
              <w:jc w:val="both"/>
              <w:rPr>
                <w:b w:val="0"/>
                <w:sz w:val="22"/>
              </w:rPr>
            </w:pPr>
          </w:p>
        </w:tc>
        <w:tc>
          <w:tcPr>
            <w:tcW w:w="2639" w:type="dxa"/>
            <w:shd w:val="clear" w:color="auto" w:fill="auto"/>
          </w:tcPr>
          <w:p w14:paraId="5DB1B344" w14:textId="77777777" w:rsidR="006C2783" w:rsidRPr="00AF0173" w:rsidRDefault="006C2783" w:rsidP="006C2783">
            <w:pPr>
              <w:widowControl w:val="0"/>
              <w:overflowPunct w:val="0"/>
              <w:autoSpaceDE w:val="0"/>
              <w:autoSpaceDN w:val="0"/>
              <w:adjustRightInd w:val="0"/>
              <w:ind w:right="20"/>
              <w:jc w:val="both"/>
              <w:rPr>
                <w:b w:val="0"/>
                <w:sz w:val="22"/>
              </w:rPr>
            </w:pPr>
          </w:p>
        </w:tc>
        <w:tc>
          <w:tcPr>
            <w:tcW w:w="2767" w:type="dxa"/>
            <w:shd w:val="clear" w:color="auto" w:fill="auto"/>
          </w:tcPr>
          <w:p w14:paraId="0537276D" w14:textId="77777777" w:rsidR="006C2783" w:rsidRPr="00AF0173" w:rsidRDefault="006C2783" w:rsidP="006C2783">
            <w:pPr>
              <w:widowControl w:val="0"/>
              <w:overflowPunct w:val="0"/>
              <w:autoSpaceDE w:val="0"/>
              <w:autoSpaceDN w:val="0"/>
              <w:adjustRightInd w:val="0"/>
              <w:ind w:right="2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r>
      <w:tr w:rsidR="006C2783" w:rsidRPr="00AF0173" w14:paraId="6E57975E" w14:textId="77777777" w:rsidTr="006C2783">
        <w:tc>
          <w:tcPr>
            <w:tcW w:w="2903" w:type="dxa"/>
            <w:shd w:val="clear" w:color="auto" w:fill="auto"/>
          </w:tcPr>
          <w:p w14:paraId="2C0ABA16" w14:textId="77777777" w:rsidR="006C2783" w:rsidRPr="00AF0173" w:rsidRDefault="006C2783" w:rsidP="006C2783">
            <w:pPr>
              <w:widowControl w:val="0"/>
              <w:overflowPunct w:val="0"/>
              <w:autoSpaceDE w:val="0"/>
              <w:autoSpaceDN w:val="0"/>
              <w:adjustRightInd w:val="0"/>
              <w:ind w:right="20"/>
              <w:jc w:val="both"/>
              <w:rPr>
                <w:b w:val="0"/>
                <w:sz w:val="22"/>
              </w:rPr>
            </w:pPr>
          </w:p>
        </w:tc>
        <w:tc>
          <w:tcPr>
            <w:tcW w:w="2639" w:type="dxa"/>
            <w:shd w:val="clear" w:color="auto" w:fill="auto"/>
          </w:tcPr>
          <w:p w14:paraId="3291A686" w14:textId="77777777" w:rsidR="006C2783" w:rsidRPr="00AF0173" w:rsidRDefault="006C2783" w:rsidP="006C2783">
            <w:pPr>
              <w:widowControl w:val="0"/>
              <w:overflowPunct w:val="0"/>
              <w:autoSpaceDE w:val="0"/>
              <w:autoSpaceDN w:val="0"/>
              <w:adjustRightInd w:val="0"/>
              <w:ind w:right="20"/>
              <w:jc w:val="both"/>
              <w:rPr>
                <w:b w:val="0"/>
                <w:sz w:val="22"/>
              </w:rPr>
            </w:pPr>
          </w:p>
        </w:tc>
        <w:tc>
          <w:tcPr>
            <w:tcW w:w="2767" w:type="dxa"/>
            <w:shd w:val="clear" w:color="auto" w:fill="auto"/>
          </w:tcPr>
          <w:p w14:paraId="18AE35EE" w14:textId="77777777" w:rsidR="006C2783" w:rsidRPr="00AF0173" w:rsidRDefault="006C2783" w:rsidP="006C2783">
            <w:pPr>
              <w:widowControl w:val="0"/>
              <w:overflowPunct w:val="0"/>
              <w:autoSpaceDE w:val="0"/>
              <w:autoSpaceDN w:val="0"/>
              <w:adjustRightInd w:val="0"/>
              <w:ind w:right="2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r>
    </w:tbl>
    <w:p w14:paraId="3156DBEC" w14:textId="77777777" w:rsidR="006C2783" w:rsidRPr="00AF0173" w:rsidRDefault="006C2783" w:rsidP="006C2783">
      <w:pPr>
        <w:widowControl w:val="0"/>
        <w:overflowPunct w:val="0"/>
        <w:autoSpaceDE w:val="0"/>
        <w:autoSpaceDN w:val="0"/>
        <w:adjustRightInd w:val="0"/>
        <w:ind w:right="20"/>
        <w:jc w:val="both"/>
        <w:rPr>
          <w:b w:val="0"/>
          <w:sz w:val="22"/>
        </w:rPr>
      </w:pPr>
    </w:p>
    <w:p w14:paraId="6C3FC06D" w14:textId="77777777" w:rsidR="006C2783" w:rsidRPr="00AF0173" w:rsidRDefault="006C2783" w:rsidP="006C2783">
      <w:pPr>
        <w:widowControl w:val="0"/>
        <w:overflowPunct w:val="0"/>
        <w:autoSpaceDE w:val="0"/>
        <w:autoSpaceDN w:val="0"/>
        <w:adjustRightInd w:val="0"/>
        <w:ind w:right="20"/>
        <w:jc w:val="both"/>
        <w:rPr>
          <w:b w:val="0"/>
          <w:sz w:val="22"/>
        </w:rPr>
      </w:pPr>
    </w:p>
    <w:p w14:paraId="64C611AD" w14:textId="77777777" w:rsidR="006C2783" w:rsidRPr="00AF0173" w:rsidRDefault="006C2783" w:rsidP="006C2783">
      <w:pPr>
        <w:widowControl w:val="0"/>
        <w:overflowPunct w:val="0"/>
        <w:autoSpaceDE w:val="0"/>
        <w:autoSpaceDN w:val="0"/>
        <w:adjustRightInd w:val="0"/>
        <w:ind w:right="20"/>
        <w:jc w:val="both"/>
        <w:rPr>
          <w:b w:val="0"/>
          <w:sz w:val="22"/>
        </w:rPr>
      </w:pPr>
      <w:r w:rsidRPr="00AF0173">
        <w:rPr>
          <w:b w:val="0"/>
          <w:sz w:val="22"/>
        </w:rPr>
        <w:t>TRAININGS, SEMINARS OR WORKSHOP ATTENDED</w:t>
      </w:r>
    </w:p>
    <w:tbl>
      <w:tblPr>
        <w:tblW w:w="0" w:type="auto"/>
        <w:tblLook w:val="04A0" w:firstRow="1" w:lastRow="0" w:firstColumn="1" w:lastColumn="0" w:noHBand="0" w:noVBand="1"/>
      </w:tblPr>
      <w:tblGrid>
        <w:gridCol w:w="1710"/>
        <w:gridCol w:w="6599"/>
      </w:tblGrid>
      <w:tr w:rsidR="006C2783" w:rsidRPr="00AF0173" w14:paraId="6DA59573" w14:textId="77777777" w:rsidTr="006C2783">
        <w:tc>
          <w:tcPr>
            <w:tcW w:w="1710" w:type="dxa"/>
            <w:shd w:val="clear" w:color="auto" w:fill="auto"/>
          </w:tcPr>
          <w:p w14:paraId="1DA11243" w14:textId="77777777" w:rsidR="006C2783" w:rsidRPr="00AF0173" w:rsidRDefault="006C2783" w:rsidP="006C2783">
            <w:pPr>
              <w:widowControl w:val="0"/>
              <w:overflowPunct w:val="0"/>
              <w:autoSpaceDE w:val="0"/>
              <w:autoSpaceDN w:val="0"/>
              <w:adjustRightInd w:val="0"/>
              <w:ind w:right="20"/>
              <w:jc w:val="both"/>
              <w:rPr>
                <w:b w:val="0"/>
                <w:sz w:val="22"/>
              </w:rPr>
            </w:pPr>
            <w:r w:rsidRPr="00AF0173">
              <w:rPr>
                <w:b w:val="0"/>
                <w:sz w:val="22"/>
              </w:rPr>
              <w:t>Inclusive Dates</w:t>
            </w:r>
          </w:p>
        </w:tc>
        <w:tc>
          <w:tcPr>
            <w:tcW w:w="6599" w:type="dxa"/>
            <w:shd w:val="clear" w:color="auto" w:fill="auto"/>
          </w:tcPr>
          <w:p w14:paraId="474643D8" w14:textId="77777777" w:rsidR="006C2783" w:rsidRPr="00AF0173" w:rsidRDefault="006C2783" w:rsidP="006C2783">
            <w:pPr>
              <w:widowControl w:val="0"/>
              <w:overflowPunct w:val="0"/>
              <w:autoSpaceDE w:val="0"/>
              <w:autoSpaceDN w:val="0"/>
              <w:adjustRightInd w:val="0"/>
              <w:ind w:right="20"/>
              <w:jc w:val="both"/>
              <w:rPr>
                <w:b w:val="0"/>
                <w:sz w:val="22"/>
              </w:rPr>
            </w:pPr>
            <w:r w:rsidRPr="00AF0173">
              <w:rPr>
                <w:b w:val="0"/>
                <w:sz w:val="22"/>
              </w:rPr>
              <w:t>Title of Training, Seminar or Workshop</w:t>
            </w:r>
          </w:p>
        </w:tc>
      </w:tr>
      <w:tr w:rsidR="006C2783" w:rsidRPr="00AF0173" w14:paraId="32ED70C5" w14:textId="77777777" w:rsidTr="006C2783">
        <w:tc>
          <w:tcPr>
            <w:tcW w:w="1710" w:type="dxa"/>
            <w:shd w:val="clear" w:color="auto" w:fill="auto"/>
          </w:tcPr>
          <w:p w14:paraId="046350C5" w14:textId="77777777" w:rsidR="006C2783" w:rsidRPr="00AF0173" w:rsidRDefault="006C2783" w:rsidP="006C2783">
            <w:pPr>
              <w:widowControl w:val="0"/>
              <w:overflowPunct w:val="0"/>
              <w:autoSpaceDE w:val="0"/>
              <w:autoSpaceDN w:val="0"/>
              <w:adjustRightInd w:val="0"/>
              <w:ind w:right="2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6599" w:type="dxa"/>
            <w:shd w:val="clear" w:color="auto" w:fill="auto"/>
          </w:tcPr>
          <w:p w14:paraId="711E4FEF" w14:textId="77777777" w:rsidR="006C2783" w:rsidRPr="00AF0173" w:rsidRDefault="006C2783" w:rsidP="006C2783">
            <w:pPr>
              <w:widowControl w:val="0"/>
              <w:overflowPunct w:val="0"/>
              <w:autoSpaceDE w:val="0"/>
              <w:autoSpaceDN w:val="0"/>
              <w:adjustRightInd w:val="0"/>
              <w:ind w:right="20"/>
              <w:jc w:val="both"/>
              <w:rPr>
                <w:b w:val="0"/>
                <w:sz w:val="22"/>
              </w:rPr>
            </w:pPr>
          </w:p>
        </w:tc>
      </w:tr>
      <w:tr w:rsidR="006C2783" w:rsidRPr="00AF0173" w14:paraId="16AB9769" w14:textId="77777777" w:rsidTr="006C2783">
        <w:tc>
          <w:tcPr>
            <w:tcW w:w="1710" w:type="dxa"/>
            <w:shd w:val="clear" w:color="auto" w:fill="auto"/>
          </w:tcPr>
          <w:p w14:paraId="5A0C139A" w14:textId="77777777" w:rsidR="006C2783" w:rsidRPr="00AF0173" w:rsidRDefault="006C2783" w:rsidP="006C2783">
            <w:pPr>
              <w:widowControl w:val="0"/>
              <w:overflowPunct w:val="0"/>
              <w:autoSpaceDE w:val="0"/>
              <w:autoSpaceDN w:val="0"/>
              <w:adjustRightInd w:val="0"/>
              <w:ind w:right="2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6599" w:type="dxa"/>
            <w:shd w:val="clear" w:color="auto" w:fill="auto"/>
          </w:tcPr>
          <w:p w14:paraId="1C58D337" w14:textId="77777777" w:rsidR="006C2783" w:rsidRPr="00AF0173" w:rsidRDefault="006C2783" w:rsidP="006C2783">
            <w:pPr>
              <w:widowControl w:val="0"/>
              <w:overflowPunct w:val="0"/>
              <w:autoSpaceDE w:val="0"/>
              <w:autoSpaceDN w:val="0"/>
              <w:adjustRightInd w:val="0"/>
              <w:ind w:right="20"/>
              <w:jc w:val="both"/>
              <w:rPr>
                <w:b w:val="0"/>
                <w:sz w:val="22"/>
              </w:rPr>
            </w:pPr>
          </w:p>
        </w:tc>
      </w:tr>
      <w:tr w:rsidR="006C2783" w:rsidRPr="00AF0173" w14:paraId="4CE53B0C" w14:textId="77777777" w:rsidTr="006C2783">
        <w:tc>
          <w:tcPr>
            <w:tcW w:w="1710" w:type="dxa"/>
            <w:shd w:val="clear" w:color="auto" w:fill="auto"/>
          </w:tcPr>
          <w:p w14:paraId="4FDC53FC" w14:textId="77777777" w:rsidR="006C2783" w:rsidRPr="00AF0173" w:rsidRDefault="006C2783" w:rsidP="006C2783">
            <w:pPr>
              <w:widowControl w:val="0"/>
              <w:overflowPunct w:val="0"/>
              <w:autoSpaceDE w:val="0"/>
              <w:autoSpaceDN w:val="0"/>
              <w:adjustRightInd w:val="0"/>
              <w:ind w:right="2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6599" w:type="dxa"/>
            <w:shd w:val="clear" w:color="auto" w:fill="auto"/>
          </w:tcPr>
          <w:p w14:paraId="528ED744" w14:textId="77777777" w:rsidR="006C2783" w:rsidRPr="00AF0173" w:rsidRDefault="006C2783" w:rsidP="006C2783">
            <w:pPr>
              <w:widowControl w:val="0"/>
              <w:overflowPunct w:val="0"/>
              <w:autoSpaceDE w:val="0"/>
              <w:autoSpaceDN w:val="0"/>
              <w:adjustRightInd w:val="0"/>
              <w:ind w:right="20"/>
              <w:jc w:val="both"/>
              <w:rPr>
                <w:b w:val="0"/>
                <w:sz w:val="22"/>
              </w:rPr>
            </w:pPr>
          </w:p>
        </w:tc>
      </w:tr>
      <w:tr w:rsidR="006C2783" w:rsidRPr="00AF0173" w14:paraId="041A7983" w14:textId="77777777" w:rsidTr="006C2783">
        <w:tc>
          <w:tcPr>
            <w:tcW w:w="1710" w:type="dxa"/>
            <w:shd w:val="clear" w:color="auto" w:fill="auto"/>
          </w:tcPr>
          <w:p w14:paraId="1117120E" w14:textId="77777777" w:rsidR="006C2783" w:rsidRPr="00AF0173" w:rsidRDefault="006C2783" w:rsidP="006C2783">
            <w:pPr>
              <w:widowControl w:val="0"/>
              <w:overflowPunct w:val="0"/>
              <w:autoSpaceDE w:val="0"/>
              <w:autoSpaceDN w:val="0"/>
              <w:adjustRightInd w:val="0"/>
              <w:ind w:right="20"/>
              <w:rPr>
                <w:b w:val="0"/>
                <w:sz w:val="22"/>
              </w:rPr>
            </w:pPr>
            <w:r w:rsidRPr="00AF0173">
              <w:rPr>
                <w:b w:val="0"/>
                <w:sz w:val="22"/>
              </w:rPr>
              <w:fldChar w:fldCharType="begin">
                <w:ffData>
                  <w:name w:val="Text15"/>
                  <w:enabled/>
                  <w:calcOnExit w:val="0"/>
                  <w:textInput>
                    <w:default w:val="month year"/>
                  </w:textInput>
                </w:ffData>
              </w:fldChar>
            </w:r>
            <w:r w:rsidRPr="00AF0173">
              <w:rPr>
                <w:b w:val="0"/>
                <w:sz w:val="22"/>
              </w:rPr>
              <w:instrText xml:space="preserve"> FORMTEXT </w:instrText>
            </w:r>
            <w:r w:rsidRPr="00AF0173">
              <w:rPr>
                <w:b w:val="0"/>
                <w:sz w:val="22"/>
              </w:rPr>
            </w:r>
            <w:r w:rsidRPr="00AF0173">
              <w:rPr>
                <w:b w:val="0"/>
                <w:sz w:val="22"/>
              </w:rPr>
              <w:fldChar w:fldCharType="separate"/>
            </w:r>
            <w:r w:rsidRPr="00AF0173">
              <w:rPr>
                <w:b w:val="0"/>
                <w:noProof/>
                <w:sz w:val="22"/>
              </w:rPr>
              <w:t>month year</w:t>
            </w:r>
            <w:r w:rsidRPr="00AF0173">
              <w:rPr>
                <w:b w:val="0"/>
                <w:sz w:val="22"/>
              </w:rPr>
              <w:fldChar w:fldCharType="end"/>
            </w:r>
          </w:p>
        </w:tc>
        <w:tc>
          <w:tcPr>
            <w:tcW w:w="6599" w:type="dxa"/>
            <w:shd w:val="clear" w:color="auto" w:fill="auto"/>
          </w:tcPr>
          <w:p w14:paraId="3D1C5CA2" w14:textId="77777777" w:rsidR="006C2783" w:rsidRPr="00AF0173" w:rsidRDefault="006C2783" w:rsidP="006C2783">
            <w:pPr>
              <w:widowControl w:val="0"/>
              <w:overflowPunct w:val="0"/>
              <w:autoSpaceDE w:val="0"/>
              <w:autoSpaceDN w:val="0"/>
              <w:adjustRightInd w:val="0"/>
              <w:ind w:right="20"/>
              <w:jc w:val="both"/>
              <w:rPr>
                <w:b w:val="0"/>
                <w:sz w:val="22"/>
              </w:rPr>
            </w:pPr>
          </w:p>
        </w:tc>
      </w:tr>
    </w:tbl>
    <w:p w14:paraId="06B45515" w14:textId="77777777" w:rsidR="006C2783" w:rsidRPr="00AF0173" w:rsidRDefault="006C2783" w:rsidP="006C2783">
      <w:pPr>
        <w:widowControl w:val="0"/>
        <w:overflowPunct w:val="0"/>
        <w:autoSpaceDE w:val="0"/>
        <w:autoSpaceDN w:val="0"/>
        <w:adjustRightInd w:val="0"/>
        <w:ind w:right="20"/>
        <w:jc w:val="both"/>
        <w:rPr>
          <w:b w:val="0"/>
          <w:sz w:val="16"/>
        </w:rPr>
      </w:pPr>
      <w:r w:rsidRPr="00AF0173">
        <w:rPr>
          <w:sz w:val="16"/>
        </w:rPr>
        <w:t>Listed in reverse chronological order (most recent first).</w:t>
      </w:r>
    </w:p>
    <w:sectPr w:rsidR="006C2783" w:rsidRPr="00AF0173" w:rsidSect="00CC6506">
      <w:pgSz w:w="12240" w:h="15840"/>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B6A9D" w14:textId="77777777" w:rsidR="000D7553" w:rsidRDefault="000D7553" w:rsidP="008B079E">
      <w:r>
        <w:separator/>
      </w:r>
    </w:p>
  </w:endnote>
  <w:endnote w:type="continuationSeparator" w:id="0">
    <w:p w14:paraId="102CA566" w14:textId="77777777" w:rsidR="000D7553" w:rsidRDefault="000D7553" w:rsidP="008B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904"/>
      <w:gridCol w:w="1726"/>
    </w:tblGrid>
    <w:tr w:rsidR="00BD443B" w:rsidRPr="00BD443B" w14:paraId="2F0422BD" w14:textId="77777777" w:rsidTr="00BD443B">
      <w:tc>
        <w:tcPr>
          <w:tcW w:w="6904" w:type="dxa"/>
          <w:vAlign w:val="center"/>
        </w:tcPr>
        <w:p w14:paraId="1C41E7BA" w14:textId="4F82D804" w:rsidR="00BD443B" w:rsidRPr="00BD443B" w:rsidRDefault="00BD443B" w:rsidP="00BD443B">
          <w:pPr>
            <w:pStyle w:val="Footer"/>
            <w:tabs>
              <w:tab w:val="left" w:pos="8272"/>
            </w:tabs>
            <w:jc w:val="left"/>
            <w:rPr>
              <w:b w:val="0"/>
              <w:sz w:val="18"/>
              <w:szCs w:val="18"/>
            </w:rPr>
          </w:pPr>
          <w:r w:rsidRPr="00BD443B">
            <w:rPr>
              <w:b w:val="0"/>
              <w:i/>
              <w:sz w:val="18"/>
              <w:szCs w:val="18"/>
            </w:rPr>
            <w:t>STI College &lt;School Name&gt;</w:t>
          </w:r>
        </w:p>
      </w:tc>
      <w:tc>
        <w:tcPr>
          <w:tcW w:w="1726" w:type="dxa"/>
          <w:vAlign w:val="center"/>
        </w:tcPr>
        <w:p w14:paraId="27637ECC" w14:textId="77777777" w:rsidR="00BD443B" w:rsidRPr="00BD443B" w:rsidRDefault="00D903B2" w:rsidP="00BD443B">
          <w:pPr>
            <w:pStyle w:val="Footer"/>
            <w:tabs>
              <w:tab w:val="left" w:pos="8272"/>
            </w:tabs>
            <w:jc w:val="right"/>
            <w:rPr>
              <w:b w:val="0"/>
              <w:i/>
              <w:sz w:val="18"/>
              <w:szCs w:val="18"/>
            </w:rPr>
          </w:pPr>
          <w:sdt>
            <w:sdtPr>
              <w:rPr>
                <w:b w:val="0"/>
                <w:sz w:val="18"/>
                <w:szCs w:val="18"/>
              </w:rPr>
              <w:id w:val="942420117"/>
              <w:docPartObj>
                <w:docPartGallery w:val="Page Numbers (Bottom of Page)"/>
                <w:docPartUnique/>
              </w:docPartObj>
            </w:sdtPr>
            <w:sdtEndPr>
              <w:rPr>
                <w:noProof/>
              </w:rPr>
            </w:sdtEndPr>
            <w:sdtContent>
              <w:r w:rsidR="00BD443B" w:rsidRPr="00BD443B">
                <w:rPr>
                  <w:b w:val="0"/>
                  <w:sz w:val="18"/>
                  <w:szCs w:val="18"/>
                </w:rPr>
                <w:fldChar w:fldCharType="begin"/>
              </w:r>
              <w:r w:rsidR="00BD443B" w:rsidRPr="00BD443B">
                <w:rPr>
                  <w:b w:val="0"/>
                  <w:sz w:val="18"/>
                  <w:szCs w:val="18"/>
                </w:rPr>
                <w:instrText xml:space="preserve"> PAGE   \* MERGEFORMAT </w:instrText>
              </w:r>
              <w:r w:rsidR="00BD443B" w:rsidRPr="00BD443B">
                <w:rPr>
                  <w:b w:val="0"/>
                  <w:sz w:val="18"/>
                  <w:szCs w:val="18"/>
                </w:rPr>
                <w:fldChar w:fldCharType="separate"/>
              </w:r>
              <w:r w:rsidR="00A656FF" w:rsidRPr="00A656FF">
                <w:rPr>
                  <w:noProof/>
                  <w:sz w:val="18"/>
                  <w:szCs w:val="18"/>
                </w:rPr>
                <w:t>ii</w:t>
              </w:r>
              <w:r w:rsidR="00BD443B" w:rsidRPr="00BD443B">
                <w:rPr>
                  <w:b w:val="0"/>
                  <w:noProof/>
                  <w:sz w:val="18"/>
                  <w:szCs w:val="18"/>
                </w:rPr>
                <w:fldChar w:fldCharType="end"/>
              </w:r>
            </w:sdtContent>
          </w:sdt>
        </w:p>
      </w:tc>
    </w:tr>
  </w:tbl>
  <w:p w14:paraId="4CB58334" w14:textId="77777777" w:rsidR="00BD443B" w:rsidRPr="00BD443B" w:rsidRDefault="00BD443B" w:rsidP="00BD443B">
    <w:pPr>
      <w:pStyle w:val="Footer"/>
      <w:tabs>
        <w:tab w:val="left" w:pos="8272"/>
      </w:tabs>
      <w:jc w:val="both"/>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75"/>
      <w:gridCol w:w="6475"/>
    </w:tblGrid>
    <w:tr w:rsidR="00BD443B" w14:paraId="6B852C05" w14:textId="77777777" w:rsidTr="00BD443B">
      <w:tc>
        <w:tcPr>
          <w:tcW w:w="6475" w:type="dxa"/>
          <w:vAlign w:val="center"/>
        </w:tcPr>
        <w:p w14:paraId="5FC703D2" w14:textId="39E7802E" w:rsidR="00BD443B" w:rsidRDefault="00BD443B" w:rsidP="00BD443B">
          <w:pPr>
            <w:pStyle w:val="Footer"/>
            <w:tabs>
              <w:tab w:val="left" w:pos="8272"/>
            </w:tabs>
            <w:jc w:val="left"/>
            <w:rPr>
              <w:sz w:val="18"/>
              <w:szCs w:val="18"/>
            </w:rPr>
          </w:pPr>
          <w:r w:rsidRPr="00BD443B">
            <w:rPr>
              <w:b w:val="0"/>
              <w:i/>
              <w:sz w:val="18"/>
              <w:szCs w:val="18"/>
            </w:rPr>
            <w:t>STI College &lt;School Name&gt;</w:t>
          </w:r>
        </w:p>
      </w:tc>
      <w:tc>
        <w:tcPr>
          <w:tcW w:w="6475" w:type="dxa"/>
          <w:vAlign w:val="center"/>
        </w:tcPr>
        <w:p w14:paraId="70EA672D" w14:textId="77777777" w:rsidR="00BD443B" w:rsidRDefault="00D903B2" w:rsidP="00BD443B">
          <w:pPr>
            <w:pStyle w:val="Footer"/>
            <w:tabs>
              <w:tab w:val="left" w:pos="8272"/>
            </w:tabs>
            <w:jc w:val="right"/>
            <w:rPr>
              <w:sz w:val="18"/>
              <w:szCs w:val="18"/>
            </w:rPr>
          </w:pPr>
          <w:sdt>
            <w:sdtPr>
              <w:rPr>
                <w:b w:val="0"/>
                <w:sz w:val="18"/>
                <w:szCs w:val="18"/>
              </w:rPr>
              <w:id w:val="-355043483"/>
              <w:docPartObj>
                <w:docPartGallery w:val="Page Numbers (Bottom of Page)"/>
                <w:docPartUnique/>
              </w:docPartObj>
            </w:sdtPr>
            <w:sdtEndPr>
              <w:rPr>
                <w:noProof/>
              </w:rPr>
            </w:sdtEndPr>
            <w:sdtContent>
              <w:r w:rsidR="00BD443B" w:rsidRPr="00BD443B">
                <w:rPr>
                  <w:b w:val="0"/>
                  <w:sz w:val="18"/>
                  <w:szCs w:val="18"/>
                </w:rPr>
                <w:fldChar w:fldCharType="begin"/>
              </w:r>
              <w:r w:rsidR="00BD443B" w:rsidRPr="00BD443B">
                <w:rPr>
                  <w:b w:val="0"/>
                  <w:sz w:val="18"/>
                  <w:szCs w:val="18"/>
                </w:rPr>
                <w:instrText xml:space="preserve"> PAGE   \* MERGEFORMAT </w:instrText>
              </w:r>
              <w:r w:rsidR="00BD443B" w:rsidRPr="00BD443B">
                <w:rPr>
                  <w:b w:val="0"/>
                  <w:sz w:val="18"/>
                  <w:szCs w:val="18"/>
                </w:rPr>
                <w:fldChar w:fldCharType="separate"/>
              </w:r>
              <w:r w:rsidR="00A656FF" w:rsidRPr="00A656FF">
                <w:rPr>
                  <w:noProof/>
                  <w:sz w:val="18"/>
                  <w:szCs w:val="18"/>
                </w:rPr>
                <w:t>17</w:t>
              </w:r>
              <w:r w:rsidR="00BD443B" w:rsidRPr="00BD443B">
                <w:rPr>
                  <w:b w:val="0"/>
                  <w:noProof/>
                  <w:sz w:val="18"/>
                  <w:szCs w:val="18"/>
                </w:rPr>
                <w:fldChar w:fldCharType="end"/>
              </w:r>
            </w:sdtContent>
          </w:sdt>
        </w:p>
      </w:tc>
    </w:tr>
  </w:tbl>
  <w:p w14:paraId="6EF6B3A0" w14:textId="77777777" w:rsidR="00BD443B" w:rsidRPr="00BD443B" w:rsidRDefault="00BD443B" w:rsidP="00BD443B">
    <w:pPr>
      <w:pStyle w:val="Footer"/>
      <w:tabs>
        <w:tab w:val="left" w:pos="8272"/>
      </w:tabs>
      <w:jc w:val="both"/>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904"/>
      <w:gridCol w:w="1726"/>
    </w:tblGrid>
    <w:tr w:rsidR="00CC6506" w:rsidRPr="00BD443B" w14:paraId="03BE528D" w14:textId="77777777" w:rsidTr="003A29EB">
      <w:tc>
        <w:tcPr>
          <w:tcW w:w="6904" w:type="dxa"/>
          <w:vAlign w:val="center"/>
        </w:tcPr>
        <w:p w14:paraId="404D69FE" w14:textId="6A1DBC7A" w:rsidR="00CC6506" w:rsidRPr="00BD443B" w:rsidRDefault="00CC6506" w:rsidP="00CC6506">
          <w:pPr>
            <w:pStyle w:val="Footer"/>
            <w:tabs>
              <w:tab w:val="left" w:pos="8272"/>
            </w:tabs>
            <w:jc w:val="left"/>
            <w:rPr>
              <w:b w:val="0"/>
              <w:sz w:val="18"/>
              <w:szCs w:val="18"/>
            </w:rPr>
          </w:pPr>
          <w:r w:rsidRPr="00BD443B">
            <w:rPr>
              <w:b w:val="0"/>
              <w:i/>
              <w:sz w:val="18"/>
              <w:szCs w:val="18"/>
            </w:rPr>
            <w:t>STI College &lt;School Name&gt;</w:t>
          </w:r>
        </w:p>
      </w:tc>
      <w:tc>
        <w:tcPr>
          <w:tcW w:w="1726" w:type="dxa"/>
          <w:vAlign w:val="center"/>
        </w:tcPr>
        <w:p w14:paraId="74E802BF" w14:textId="77777777" w:rsidR="00CC6506" w:rsidRPr="00BD443B" w:rsidRDefault="00D903B2" w:rsidP="00CC6506">
          <w:pPr>
            <w:pStyle w:val="Footer"/>
            <w:tabs>
              <w:tab w:val="left" w:pos="8272"/>
            </w:tabs>
            <w:jc w:val="right"/>
            <w:rPr>
              <w:b w:val="0"/>
              <w:i/>
              <w:sz w:val="18"/>
              <w:szCs w:val="18"/>
            </w:rPr>
          </w:pPr>
          <w:sdt>
            <w:sdtPr>
              <w:rPr>
                <w:b w:val="0"/>
                <w:sz w:val="18"/>
                <w:szCs w:val="18"/>
              </w:rPr>
              <w:id w:val="1061687352"/>
              <w:docPartObj>
                <w:docPartGallery w:val="Page Numbers (Bottom of Page)"/>
                <w:docPartUnique/>
              </w:docPartObj>
            </w:sdtPr>
            <w:sdtEndPr>
              <w:rPr>
                <w:noProof/>
              </w:rPr>
            </w:sdtEndPr>
            <w:sdtContent>
              <w:r w:rsidR="00CC6506" w:rsidRPr="00BD443B">
                <w:rPr>
                  <w:b w:val="0"/>
                  <w:sz w:val="18"/>
                  <w:szCs w:val="18"/>
                </w:rPr>
                <w:fldChar w:fldCharType="begin"/>
              </w:r>
              <w:r w:rsidR="00CC6506" w:rsidRPr="00BD443B">
                <w:rPr>
                  <w:b w:val="0"/>
                  <w:sz w:val="18"/>
                  <w:szCs w:val="18"/>
                </w:rPr>
                <w:instrText xml:space="preserve"> PAGE   \* MERGEFORMAT </w:instrText>
              </w:r>
              <w:r w:rsidR="00CC6506" w:rsidRPr="00BD443B">
                <w:rPr>
                  <w:b w:val="0"/>
                  <w:sz w:val="18"/>
                  <w:szCs w:val="18"/>
                </w:rPr>
                <w:fldChar w:fldCharType="separate"/>
              </w:r>
              <w:r w:rsidR="00A656FF" w:rsidRPr="00A656FF">
                <w:rPr>
                  <w:noProof/>
                  <w:sz w:val="18"/>
                  <w:szCs w:val="18"/>
                </w:rPr>
                <w:t>21</w:t>
              </w:r>
              <w:r w:rsidR="00CC6506" w:rsidRPr="00BD443B">
                <w:rPr>
                  <w:b w:val="0"/>
                  <w:noProof/>
                  <w:sz w:val="18"/>
                  <w:szCs w:val="18"/>
                </w:rPr>
                <w:fldChar w:fldCharType="end"/>
              </w:r>
            </w:sdtContent>
          </w:sdt>
        </w:p>
      </w:tc>
    </w:tr>
  </w:tbl>
  <w:p w14:paraId="377193C2" w14:textId="77777777" w:rsidR="00CC6506" w:rsidRDefault="00CC6506" w:rsidP="00BD443B">
    <w:pPr>
      <w:pStyle w:val="Footer"/>
      <w:tabs>
        <w:tab w:val="left" w:pos="8272"/>
      </w:tabs>
      <w:jc w:val="both"/>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F0F27" w14:textId="77777777" w:rsidR="000D7553" w:rsidRDefault="000D7553" w:rsidP="008B079E">
      <w:r>
        <w:separator/>
      </w:r>
    </w:p>
  </w:footnote>
  <w:footnote w:type="continuationSeparator" w:id="0">
    <w:p w14:paraId="544D48D1" w14:textId="77777777" w:rsidR="000D7553" w:rsidRDefault="000D7553" w:rsidP="008B0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21325"/>
    <w:multiLevelType w:val="hybridMultilevel"/>
    <w:tmpl w:val="13A6240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30243BF"/>
    <w:multiLevelType w:val="hybridMultilevel"/>
    <w:tmpl w:val="451E1564"/>
    <w:lvl w:ilvl="0" w:tplc="6EC877C6">
      <w:start w:val="1"/>
      <w:numFmt w:val="lowerLetter"/>
      <w:lvlText w:val="%1."/>
      <w:lvlJc w:val="left"/>
      <w:pPr>
        <w:ind w:left="432" w:hanging="360"/>
      </w:pPr>
      <w:rPr>
        <w:rFonts w:hint="default"/>
      </w:rPr>
    </w:lvl>
    <w:lvl w:ilvl="1" w:tplc="34090019" w:tentative="1">
      <w:start w:val="1"/>
      <w:numFmt w:val="lowerLetter"/>
      <w:lvlText w:val="%2."/>
      <w:lvlJc w:val="left"/>
      <w:pPr>
        <w:ind w:left="1152" w:hanging="360"/>
      </w:pPr>
    </w:lvl>
    <w:lvl w:ilvl="2" w:tplc="3409001B" w:tentative="1">
      <w:start w:val="1"/>
      <w:numFmt w:val="lowerRoman"/>
      <w:lvlText w:val="%3."/>
      <w:lvlJc w:val="right"/>
      <w:pPr>
        <w:ind w:left="1872" w:hanging="180"/>
      </w:pPr>
    </w:lvl>
    <w:lvl w:ilvl="3" w:tplc="3409000F" w:tentative="1">
      <w:start w:val="1"/>
      <w:numFmt w:val="decimal"/>
      <w:lvlText w:val="%4."/>
      <w:lvlJc w:val="left"/>
      <w:pPr>
        <w:ind w:left="2592" w:hanging="360"/>
      </w:pPr>
    </w:lvl>
    <w:lvl w:ilvl="4" w:tplc="34090019" w:tentative="1">
      <w:start w:val="1"/>
      <w:numFmt w:val="lowerLetter"/>
      <w:lvlText w:val="%5."/>
      <w:lvlJc w:val="left"/>
      <w:pPr>
        <w:ind w:left="3312" w:hanging="360"/>
      </w:pPr>
    </w:lvl>
    <w:lvl w:ilvl="5" w:tplc="3409001B" w:tentative="1">
      <w:start w:val="1"/>
      <w:numFmt w:val="lowerRoman"/>
      <w:lvlText w:val="%6."/>
      <w:lvlJc w:val="right"/>
      <w:pPr>
        <w:ind w:left="4032" w:hanging="180"/>
      </w:pPr>
    </w:lvl>
    <w:lvl w:ilvl="6" w:tplc="3409000F" w:tentative="1">
      <w:start w:val="1"/>
      <w:numFmt w:val="decimal"/>
      <w:lvlText w:val="%7."/>
      <w:lvlJc w:val="left"/>
      <w:pPr>
        <w:ind w:left="4752" w:hanging="360"/>
      </w:pPr>
    </w:lvl>
    <w:lvl w:ilvl="7" w:tplc="34090019" w:tentative="1">
      <w:start w:val="1"/>
      <w:numFmt w:val="lowerLetter"/>
      <w:lvlText w:val="%8."/>
      <w:lvlJc w:val="left"/>
      <w:pPr>
        <w:ind w:left="5472" w:hanging="360"/>
      </w:pPr>
    </w:lvl>
    <w:lvl w:ilvl="8" w:tplc="3409001B" w:tentative="1">
      <w:start w:val="1"/>
      <w:numFmt w:val="lowerRoman"/>
      <w:lvlText w:val="%9."/>
      <w:lvlJc w:val="right"/>
      <w:pPr>
        <w:ind w:left="6192" w:hanging="180"/>
      </w:pPr>
    </w:lvl>
  </w:abstractNum>
  <w:abstractNum w:abstractNumId="3"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5" w15:restartNumberingAfterBreak="0">
    <w:nsid w:val="461D184F"/>
    <w:multiLevelType w:val="hybridMultilevel"/>
    <w:tmpl w:val="7E7A77FA"/>
    <w:lvl w:ilvl="0" w:tplc="9888194A">
      <w:start w:val="1"/>
      <w:numFmt w:val="decimal"/>
      <w:lvlText w:val="%1."/>
      <w:lvlJc w:val="left"/>
      <w:pPr>
        <w:ind w:left="432" w:hanging="360"/>
      </w:pPr>
      <w:rPr>
        <w:rFonts w:hint="default"/>
      </w:rPr>
    </w:lvl>
    <w:lvl w:ilvl="1" w:tplc="34090019" w:tentative="1">
      <w:start w:val="1"/>
      <w:numFmt w:val="lowerLetter"/>
      <w:lvlText w:val="%2."/>
      <w:lvlJc w:val="left"/>
      <w:pPr>
        <w:ind w:left="1152" w:hanging="360"/>
      </w:pPr>
    </w:lvl>
    <w:lvl w:ilvl="2" w:tplc="3409001B" w:tentative="1">
      <w:start w:val="1"/>
      <w:numFmt w:val="lowerRoman"/>
      <w:lvlText w:val="%3."/>
      <w:lvlJc w:val="right"/>
      <w:pPr>
        <w:ind w:left="1872" w:hanging="180"/>
      </w:pPr>
    </w:lvl>
    <w:lvl w:ilvl="3" w:tplc="3409000F" w:tentative="1">
      <w:start w:val="1"/>
      <w:numFmt w:val="decimal"/>
      <w:lvlText w:val="%4."/>
      <w:lvlJc w:val="left"/>
      <w:pPr>
        <w:ind w:left="2592" w:hanging="360"/>
      </w:pPr>
    </w:lvl>
    <w:lvl w:ilvl="4" w:tplc="34090019" w:tentative="1">
      <w:start w:val="1"/>
      <w:numFmt w:val="lowerLetter"/>
      <w:lvlText w:val="%5."/>
      <w:lvlJc w:val="left"/>
      <w:pPr>
        <w:ind w:left="3312" w:hanging="360"/>
      </w:pPr>
    </w:lvl>
    <w:lvl w:ilvl="5" w:tplc="3409001B" w:tentative="1">
      <w:start w:val="1"/>
      <w:numFmt w:val="lowerRoman"/>
      <w:lvlText w:val="%6."/>
      <w:lvlJc w:val="right"/>
      <w:pPr>
        <w:ind w:left="4032" w:hanging="180"/>
      </w:pPr>
    </w:lvl>
    <w:lvl w:ilvl="6" w:tplc="3409000F" w:tentative="1">
      <w:start w:val="1"/>
      <w:numFmt w:val="decimal"/>
      <w:lvlText w:val="%7."/>
      <w:lvlJc w:val="left"/>
      <w:pPr>
        <w:ind w:left="4752" w:hanging="360"/>
      </w:pPr>
    </w:lvl>
    <w:lvl w:ilvl="7" w:tplc="34090019" w:tentative="1">
      <w:start w:val="1"/>
      <w:numFmt w:val="lowerLetter"/>
      <w:lvlText w:val="%8."/>
      <w:lvlJc w:val="left"/>
      <w:pPr>
        <w:ind w:left="5472" w:hanging="360"/>
      </w:pPr>
    </w:lvl>
    <w:lvl w:ilvl="8" w:tplc="3409001B" w:tentative="1">
      <w:start w:val="1"/>
      <w:numFmt w:val="lowerRoman"/>
      <w:lvlText w:val="%9."/>
      <w:lvlJc w:val="right"/>
      <w:pPr>
        <w:ind w:left="6192" w:hanging="180"/>
      </w:pPr>
    </w:lvl>
  </w:abstractNum>
  <w:num w:numId="1" w16cid:durableId="159932620">
    <w:abstractNumId w:val="1"/>
  </w:num>
  <w:num w:numId="2" w16cid:durableId="171843726">
    <w:abstractNumId w:val="4"/>
  </w:num>
  <w:num w:numId="3" w16cid:durableId="1857845549">
    <w:abstractNumId w:val="3"/>
  </w:num>
  <w:num w:numId="4" w16cid:durableId="1259949391">
    <w:abstractNumId w:val="5"/>
  </w:num>
  <w:num w:numId="5" w16cid:durableId="1105803927">
    <w:abstractNumId w:val="0"/>
  </w:num>
  <w:num w:numId="6" w16cid:durableId="1841895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jayNDI2MjQxsDRQ0lEKTi0uzszPAykwqQUAVz67hywAAAA="/>
  </w:docVars>
  <w:rsids>
    <w:rsidRoot w:val="000D7553"/>
    <w:rsid w:val="00040ADA"/>
    <w:rsid w:val="00090F5E"/>
    <w:rsid w:val="000B6F7B"/>
    <w:rsid w:val="000C449D"/>
    <w:rsid w:val="000C5A08"/>
    <w:rsid w:val="000D7553"/>
    <w:rsid w:val="000F4470"/>
    <w:rsid w:val="00135FF5"/>
    <w:rsid w:val="001402A1"/>
    <w:rsid w:val="001516D5"/>
    <w:rsid w:val="00194BE8"/>
    <w:rsid w:val="001E2B6C"/>
    <w:rsid w:val="00252E85"/>
    <w:rsid w:val="002837CA"/>
    <w:rsid w:val="00284096"/>
    <w:rsid w:val="002A2224"/>
    <w:rsid w:val="002B423F"/>
    <w:rsid w:val="002B5E31"/>
    <w:rsid w:val="002D44EC"/>
    <w:rsid w:val="002D4897"/>
    <w:rsid w:val="00311B8E"/>
    <w:rsid w:val="00351BA3"/>
    <w:rsid w:val="0036680D"/>
    <w:rsid w:val="00380AE9"/>
    <w:rsid w:val="00390A6B"/>
    <w:rsid w:val="00393F4C"/>
    <w:rsid w:val="0039617B"/>
    <w:rsid w:val="003D17AE"/>
    <w:rsid w:val="0040422F"/>
    <w:rsid w:val="0042261C"/>
    <w:rsid w:val="00465C36"/>
    <w:rsid w:val="004660E0"/>
    <w:rsid w:val="004820F0"/>
    <w:rsid w:val="00484093"/>
    <w:rsid w:val="005F31AA"/>
    <w:rsid w:val="006228F3"/>
    <w:rsid w:val="00626457"/>
    <w:rsid w:val="0064068C"/>
    <w:rsid w:val="00677250"/>
    <w:rsid w:val="006B605C"/>
    <w:rsid w:val="006C2783"/>
    <w:rsid w:val="006D2CD4"/>
    <w:rsid w:val="006D3C02"/>
    <w:rsid w:val="00715137"/>
    <w:rsid w:val="007E30A8"/>
    <w:rsid w:val="007F461E"/>
    <w:rsid w:val="008B0773"/>
    <w:rsid w:val="008B079E"/>
    <w:rsid w:val="008C1D7E"/>
    <w:rsid w:val="0090134E"/>
    <w:rsid w:val="009A5A60"/>
    <w:rsid w:val="009B6339"/>
    <w:rsid w:val="009D064F"/>
    <w:rsid w:val="00A10C5D"/>
    <w:rsid w:val="00A1650B"/>
    <w:rsid w:val="00A656FF"/>
    <w:rsid w:val="00AA3250"/>
    <w:rsid w:val="00AB560C"/>
    <w:rsid w:val="00AF0173"/>
    <w:rsid w:val="00B07A92"/>
    <w:rsid w:val="00B83E2D"/>
    <w:rsid w:val="00BD443B"/>
    <w:rsid w:val="00C202E9"/>
    <w:rsid w:val="00C20F99"/>
    <w:rsid w:val="00C37BC4"/>
    <w:rsid w:val="00CC0BA2"/>
    <w:rsid w:val="00CC6506"/>
    <w:rsid w:val="00D028E6"/>
    <w:rsid w:val="00D27428"/>
    <w:rsid w:val="00D903B2"/>
    <w:rsid w:val="00E05F32"/>
    <w:rsid w:val="00E10A34"/>
    <w:rsid w:val="00E13D5E"/>
    <w:rsid w:val="00E76A75"/>
    <w:rsid w:val="00EA5C1B"/>
    <w:rsid w:val="00EA5CD0"/>
    <w:rsid w:val="00EE5EE0"/>
    <w:rsid w:val="00EF3471"/>
    <w:rsid w:val="00F031C5"/>
    <w:rsid w:val="00F16B3E"/>
    <w:rsid w:val="00F74B57"/>
    <w:rsid w:val="00FF0F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60FF6"/>
  <w15:chartTrackingRefBased/>
  <w15:docId w15:val="{B4D2E47A-3E98-4B04-865B-E309EAB1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79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AF0173"/>
    <w:pPr>
      <w:spacing w:before="120" w:after="480"/>
      <w:outlineLvl w:val="0"/>
    </w:pPr>
    <w:rPr>
      <w:rFonts w:eastAsia="Times New Roman" w:cs="Times New Roman"/>
      <w:bCs/>
      <w:caps/>
      <w:kern w:val="36"/>
      <w:szCs w:val="48"/>
      <w:lang w:eastAsia="en-PH"/>
    </w:rPr>
  </w:style>
  <w:style w:type="paragraph" w:styleId="Heading2">
    <w:name w:val="heading 2"/>
    <w:basedOn w:val="Normal"/>
    <w:next w:val="Normal"/>
    <w:link w:val="Heading2Char"/>
    <w:autoRedefine/>
    <w:uiPriority w:val="9"/>
    <w:unhideWhenUsed/>
    <w:qFormat/>
    <w:rsid w:val="00D028E6"/>
    <w:pPr>
      <w:keepNext/>
      <w:keepLines/>
      <w:spacing w:before="360" w:after="360" w:line="360" w:lineRule="auto"/>
      <w:jc w:val="both"/>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173"/>
    <w:rPr>
      <w:rFonts w:ascii="Times New Roman" w:eastAsia="Times New Roman" w:hAnsi="Times New Roman" w:cs="Times New Roman"/>
      <w:b/>
      <w:bCs/>
      <w:caps/>
      <w:kern w:val="36"/>
      <w:sz w:val="24"/>
      <w:szCs w:val="48"/>
      <w:lang w:eastAsia="en-PH"/>
    </w:rPr>
  </w:style>
  <w:style w:type="paragraph" w:styleId="Footer">
    <w:name w:val="footer"/>
    <w:basedOn w:val="Normal"/>
    <w:link w:val="FooterChar"/>
    <w:uiPriority w:val="99"/>
    <w:unhideWhenUsed/>
    <w:rsid w:val="008B079E"/>
    <w:pPr>
      <w:tabs>
        <w:tab w:val="center" w:pos="4680"/>
        <w:tab w:val="right" w:pos="9360"/>
      </w:tabs>
    </w:pPr>
  </w:style>
  <w:style w:type="character" w:customStyle="1" w:styleId="FooterChar">
    <w:name w:val="Footer Char"/>
    <w:basedOn w:val="DefaultParagraphFont"/>
    <w:link w:val="Footer"/>
    <w:uiPriority w:val="99"/>
    <w:rsid w:val="008B079E"/>
    <w:rPr>
      <w:rFonts w:ascii="Times New Roman" w:hAnsi="Times New Roman"/>
      <w:b/>
      <w:sz w:val="24"/>
    </w:rPr>
  </w:style>
  <w:style w:type="paragraph" w:styleId="Title">
    <w:name w:val="Title"/>
    <w:aliases w:val="Title Page"/>
    <w:basedOn w:val="Normal"/>
    <w:next w:val="Normal"/>
    <w:link w:val="TitleChar"/>
    <w:autoRedefine/>
    <w:uiPriority w:val="10"/>
    <w:qFormat/>
    <w:rsid w:val="008B079E"/>
    <w:pPr>
      <w:spacing w:after="1560" w:line="120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8B079E"/>
    <w:rPr>
      <w:rFonts w:ascii="Times New Roman" w:eastAsiaTheme="majorEastAsia" w:hAnsi="Times New Roman" w:cstheme="majorBidi"/>
      <w:b/>
      <w:noProof/>
      <w:spacing w:val="-10"/>
      <w:kern w:val="28"/>
      <w:sz w:val="28"/>
      <w:szCs w:val="56"/>
    </w:rPr>
  </w:style>
  <w:style w:type="paragraph" w:customStyle="1" w:styleId="Proposal1">
    <w:name w:val="Proposal 1"/>
    <w:basedOn w:val="Normal"/>
    <w:next w:val="Normal"/>
    <w:link w:val="Proposal1Char"/>
    <w:rsid w:val="008B079E"/>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8B079E"/>
    <w:pPr>
      <w:numPr>
        <w:ilvl w:val="1"/>
      </w:numPr>
      <w:tabs>
        <w:tab w:val="clear" w:pos="1440"/>
        <w:tab w:val="num" w:pos="360"/>
        <w:tab w:val="num" w:pos="900"/>
      </w:tabs>
      <w:spacing w:before="120"/>
      <w:ind w:left="900" w:hanging="540"/>
    </w:pPr>
  </w:style>
  <w:style w:type="character" w:customStyle="1" w:styleId="Proposal1Char">
    <w:name w:val="Proposal 1 Char"/>
    <w:basedOn w:val="DefaultParagraphFont"/>
    <w:link w:val="Proposal1"/>
    <w:rsid w:val="008B079E"/>
    <w:rPr>
      <w:rFonts w:ascii="Times New Roman" w:eastAsia="Times New Roman" w:hAnsi="Times New Roman" w:cs="Times New Roman"/>
      <w:sz w:val="24"/>
      <w:szCs w:val="20"/>
      <w:lang w:val="en-US" w:eastAsia="ko-KR"/>
    </w:rPr>
  </w:style>
  <w:style w:type="paragraph" w:customStyle="1" w:styleId="BodyofResearch">
    <w:name w:val="Body of Research"/>
    <w:basedOn w:val="Normal"/>
    <w:link w:val="BodyofResearchChar"/>
    <w:autoRedefine/>
    <w:qFormat/>
    <w:rsid w:val="00252E85"/>
    <w:pPr>
      <w:widowControl w:val="0"/>
      <w:spacing w:after="240" w:line="360" w:lineRule="auto"/>
      <w:jc w:val="both"/>
    </w:pPr>
    <w:rPr>
      <w:rFonts w:cs="Times New Roman"/>
      <w:b w:val="0"/>
      <w:kern w:val="2"/>
      <w:szCs w:val="20"/>
      <w:lang w:eastAsia="en-PH"/>
    </w:rPr>
  </w:style>
  <w:style w:type="character" w:customStyle="1" w:styleId="BodyofResearchChar">
    <w:name w:val="Body of Research Char"/>
    <w:basedOn w:val="DefaultParagraphFont"/>
    <w:link w:val="BodyofResearch"/>
    <w:rsid w:val="00252E85"/>
    <w:rPr>
      <w:rFonts w:ascii="Times New Roman" w:hAnsi="Times New Roman" w:cs="Times New Roman"/>
      <w:kern w:val="2"/>
      <w:sz w:val="24"/>
      <w:szCs w:val="20"/>
      <w:lang w:eastAsia="en-PH"/>
    </w:rPr>
  </w:style>
  <w:style w:type="table" w:styleId="TableGrid">
    <w:name w:val="Table Grid"/>
    <w:basedOn w:val="TableNormal"/>
    <w:uiPriority w:val="39"/>
    <w:rsid w:val="008B079E"/>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TOC">
    <w:name w:val="for TOC"/>
    <w:basedOn w:val="TOC1"/>
    <w:autoRedefine/>
    <w:qFormat/>
    <w:rsid w:val="00AB560C"/>
    <w:pPr>
      <w:spacing w:line="259" w:lineRule="auto"/>
      <w:jc w:val="left"/>
    </w:pPr>
    <w:rPr>
      <w:rFonts w:eastAsiaTheme="minorEastAsia" w:cs="Times New Roman"/>
      <w:b w:val="0"/>
      <w:szCs w:val="20"/>
      <w:lang w:val="en-US" w:eastAsia="en-PH"/>
    </w:rPr>
  </w:style>
  <w:style w:type="paragraph" w:styleId="TOC1">
    <w:name w:val="toc 1"/>
    <w:basedOn w:val="Normal"/>
    <w:next w:val="Normal"/>
    <w:autoRedefine/>
    <w:uiPriority w:val="39"/>
    <w:semiHidden/>
    <w:unhideWhenUsed/>
    <w:rsid w:val="008B079E"/>
    <w:pPr>
      <w:spacing w:after="100"/>
    </w:pPr>
  </w:style>
  <w:style w:type="character" w:customStyle="1" w:styleId="Heading2Char">
    <w:name w:val="Heading 2 Char"/>
    <w:basedOn w:val="DefaultParagraphFont"/>
    <w:link w:val="Heading2"/>
    <w:uiPriority w:val="9"/>
    <w:rsid w:val="00D028E6"/>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8B079E"/>
    <w:pPr>
      <w:tabs>
        <w:tab w:val="center" w:pos="4680"/>
        <w:tab w:val="right" w:pos="9360"/>
      </w:tabs>
    </w:pPr>
  </w:style>
  <w:style w:type="character" w:customStyle="1" w:styleId="HeaderChar">
    <w:name w:val="Header Char"/>
    <w:basedOn w:val="DefaultParagraphFont"/>
    <w:link w:val="Header"/>
    <w:uiPriority w:val="99"/>
    <w:rsid w:val="008B079E"/>
    <w:rPr>
      <w:rFonts w:ascii="Times New Roman" w:hAnsi="Times New Roman"/>
      <w:b/>
      <w:sz w:val="24"/>
    </w:rPr>
  </w:style>
  <w:style w:type="paragraph" w:customStyle="1" w:styleId="References">
    <w:name w:val="References"/>
    <w:basedOn w:val="Normal"/>
    <w:link w:val="ReferencesChar"/>
    <w:autoRedefine/>
    <w:qFormat/>
    <w:rsid w:val="003D17AE"/>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3D17AE"/>
    <w:rPr>
      <w:rFonts w:ascii="Times New Roman" w:eastAsia="Times New Roman" w:hAnsi="Times New Roman" w:cs="Arial"/>
      <w:sz w:val="24"/>
      <w:lang w:val="en-US" w:eastAsia="ko-KR"/>
    </w:rPr>
  </w:style>
  <w:style w:type="character" w:styleId="Hyperlink">
    <w:name w:val="Hyperlink"/>
    <w:basedOn w:val="DefaultParagraphFont"/>
    <w:uiPriority w:val="99"/>
    <w:unhideWhenUsed/>
    <w:rsid w:val="002B423F"/>
    <w:rPr>
      <w:color w:val="0563C1" w:themeColor="hyperlink"/>
      <w:u w:val="single"/>
    </w:rPr>
  </w:style>
  <w:style w:type="paragraph" w:customStyle="1" w:styleId="Appendix">
    <w:name w:val="Appendix"/>
    <w:basedOn w:val="BodyofResearch"/>
    <w:autoRedefine/>
    <w:qFormat/>
    <w:rsid w:val="00252E85"/>
    <w:pPr>
      <w:spacing w:before="6000" w:after="6000"/>
      <w:jc w:val="center"/>
    </w:pPr>
    <w:rPr>
      <w:rFonts w:cs="Arial"/>
      <w:b/>
      <w:caps/>
      <w:lang w:val="en-US" w:eastAsia="ko-KR"/>
    </w:rPr>
  </w:style>
  <w:style w:type="paragraph" w:styleId="CommentText">
    <w:name w:val="annotation text"/>
    <w:basedOn w:val="Normal"/>
    <w:link w:val="CommentTextChar"/>
    <w:uiPriority w:val="99"/>
    <w:semiHidden/>
    <w:unhideWhenUsed/>
    <w:rsid w:val="00A1650B"/>
    <w:rPr>
      <w:sz w:val="20"/>
      <w:szCs w:val="20"/>
    </w:rPr>
  </w:style>
  <w:style w:type="character" w:customStyle="1" w:styleId="CommentTextChar">
    <w:name w:val="Comment Text Char"/>
    <w:basedOn w:val="DefaultParagraphFont"/>
    <w:link w:val="CommentText"/>
    <w:uiPriority w:val="99"/>
    <w:semiHidden/>
    <w:rsid w:val="00A1650B"/>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A1650B"/>
    <w:pPr>
      <w:jc w:val="left"/>
    </w:pPr>
    <w:rPr>
      <w:rFonts w:eastAsia="Times New Roman" w:cs="Times New Roman"/>
      <w:bCs/>
      <w:lang w:eastAsia="en-PH"/>
    </w:rPr>
  </w:style>
  <w:style w:type="character" w:customStyle="1" w:styleId="CommentSubjectChar">
    <w:name w:val="Comment Subject Char"/>
    <w:basedOn w:val="CommentTextChar"/>
    <w:link w:val="CommentSubject"/>
    <w:uiPriority w:val="99"/>
    <w:semiHidden/>
    <w:rsid w:val="00A1650B"/>
    <w:rPr>
      <w:rFonts w:ascii="Times New Roman" w:eastAsia="Times New Roman" w:hAnsi="Times New Roman" w:cs="Times New Roman"/>
      <w:b/>
      <w:bCs/>
      <w:sz w:val="20"/>
      <w:szCs w:val="20"/>
      <w:lang w:eastAsia="en-PH"/>
    </w:rPr>
  </w:style>
  <w:style w:type="paragraph" w:styleId="NormalWeb">
    <w:name w:val="Normal (Web)"/>
    <w:basedOn w:val="Normal"/>
    <w:uiPriority w:val="99"/>
    <w:unhideWhenUsed/>
    <w:rsid w:val="00A1650B"/>
    <w:pPr>
      <w:spacing w:before="100" w:beforeAutospacing="1" w:after="100" w:afterAutospacing="1"/>
      <w:jc w:val="left"/>
    </w:pPr>
    <w:rPr>
      <w:rFonts w:eastAsia="Times New Roman" w:cs="Times New Roman"/>
      <w:b w:val="0"/>
      <w:szCs w:val="24"/>
      <w:lang w:eastAsia="en-PH"/>
    </w:rPr>
  </w:style>
  <w:style w:type="paragraph" w:customStyle="1" w:styleId="Abstract">
    <w:name w:val="Abstract"/>
    <w:qFormat/>
    <w:rsid w:val="00A1650B"/>
    <w:pPr>
      <w:spacing w:after="0" w:line="240" w:lineRule="auto"/>
      <w:jc w:val="both"/>
    </w:pPr>
    <w:rPr>
      <w:rFonts w:ascii="Times New Roman" w:hAnsi="Times New Roman"/>
      <w:sz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i.uvm.edu/ppt/40hrenv/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ytimes.com" TargetMode="External"/><Relationship Id="rId4" Type="http://schemas.openxmlformats.org/officeDocument/2006/relationships/settings" Target="settings.xml"/><Relationship Id="rId9" Type="http://schemas.openxmlformats.org/officeDocument/2006/relationships/hyperlink" Target="http://www.alistapart.com/articles/writelivi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R:\THESIS\Thesis%20Final%20Defense%20Forms%20and%20Templates\FT-ARA-027-01%20Thesis%20Manuscrip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CA006-37FC-48AF-88DA-B0DE8A956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FT-ARA-027-01 Thesis Manuscript Template</Template>
  <TotalTime>23</TotalTime>
  <Pages>31</Pages>
  <Words>4661</Words>
  <Characters>26571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Peña, Beronika</dc:creator>
  <cp:keywords/>
  <dc:description/>
  <cp:lastModifiedBy>Peña, Beronika A.</cp:lastModifiedBy>
  <cp:revision>16</cp:revision>
  <dcterms:created xsi:type="dcterms:W3CDTF">2024-07-19T03:28:00Z</dcterms:created>
  <dcterms:modified xsi:type="dcterms:W3CDTF">2024-07-22T06:22:00Z</dcterms:modified>
</cp:coreProperties>
</file>